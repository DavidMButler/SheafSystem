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65A2" w:rsidRDefault="003D470E">
      <w:pPr>
        <w:pStyle w:val="Title"/>
        <w:spacing w:after="480"/>
        <w:rPr>
          <w:rFonts w:eastAsia="Times New Roman"/>
        </w:rPr>
      </w:pPr>
      <w:r>
        <w:rPr>
          <w:rFonts w:eastAsia="Times New Roman"/>
        </w:rPr>
        <w:t>Building the SheafSystem</w:t>
      </w:r>
      <w:r w:rsidR="00E67872">
        <w:rPr>
          <w:rFonts w:eastAsia="Times New Roman"/>
        </w:rPr>
        <w:t>™</w:t>
      </w:r>
      <w:r>
        <w:rPr>
          <w:rFonts w:eastAsia="Times New Roman"/>
        </w:rPr>
        <w:t xml:space="preserve"> on </w:t>
      </w:r>
      <w:r w:rsidR="003E3AED">
        <w:rPr>
          <w:rFonts w:eastAsia="Times New Roman"/>
        </w:rPr>
        <w:t>Linux</w:t>
      </w:r>
    </w:p>
    <w:p w:rsidR="003E3AED" w:rsidRDefault="003E3AED">
      <w:pPr>
        <w:pStyle w:val="Heading1"/>
        <w:rPr>
          <w:rFonts w:eastAsia="Times New Roman"/>
        </w:rPr>
      </w:pPr>
      <w:r>
        <w:rPr>
          <w:rFonts w:eastAsia="Times New Roman"/>
        </w:rPr>
        <w:t>Copyright Notice</w:t>
      </w:r>
    </w:p>
    <w:p w:rsidR="003E3AED" w:rsidRDefault="00D1654B" w:rsidP="003E3AED">
      <w:r>
        <w:t>© 2016</w:t>
      </w:r>
      <w:r w:rsidR="003E3AED">
        <w:t xml:space="preserve"> Limit Point Systems, Inc.</w:t>
      </w:r>
    </w:p>
    <w:p w:rsidR="003E3AED" w:rsidRDefault="003E3AED" w:rsidP="003E3AED">
      <w:r>
        <w:t>Licensed under the Apache License, Version 2.0 (the "License"); you may not use this file except in compliance with the License. You may obtain a copy of the License at</w:t>
      </w:r>
    </w:p>
    <w:p w:rsidR="003E3AED" w:rsidRDefault="003E3AED" w:rsidP="003E3AED">
      <w:r>
        <w:t>http://www.apache.org/licenses/LICENSE-2.0.</w:t>
      </w:r>
    </w:p>
    <w:p w:rsidR="003E3AED" w:rsidRDefault="003E3AED" w:rsidP="003E3AED">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1E65A2" w:rsidRDefault="003D470E">
      <w:pPr>
        <w:pStyle w:val="Heading1"/>
        <w:rPr>
          <w:rFonts w:eastAsia="Times New Roman"/>
        </w:rPr>
      </w:pPr>
      <w:r>
        <w:rPr>
          <w:rFonts w:eastAsia="Times New Roman"/>
        </w:rPr>
        <w:t>Platform</w:t>
      </w:r>
    </w:p>
    <w:p w:rsidR="001E65A2" w:rsidRDefault="00E67872">
      <w:r>
        <w:t>The SheafSystem</w:t>
      </w:r>
      <w:r w:rsidR="003D470E">
        <w:t xml:space="preserve"> is supported for the Redhat Enterprise Linux platform and it's variants, CentOS and Scientific Linux. Fedora should also work. The</w:t>
      </w:r>
      <w:r w:rsidR="003D470E">
        <w:rPr>
          <w:color w:val="000000"/>
        </w:rPr>
        <w:t xml:space="preserve"> </w:t>
      </w:r>
      <w:r w:rsidR="003D470E">
        <w:t>instructions below assume you are running one of these distributions.</w:t>
      </w:r>
    </w:p>
    <w:p w:rsidR="001E65A2" w:rsidRDefault="003D470E">
      <w:pPr>
        <w:pStyle w:val="Heading1"/>
        <w:rPr>
          <w:rFonts w:eastAsia="Times New Roman"/>
        </w:rPr>
      </w:pPr>
      <w:bookmarkStart w:id="0" w:name="_Ref447703401"/>
      <w:r>
        <w:rPr>
          <w:rFonts w:eastAsia="Times New Roman"/>
        </w:rPr>
        <w:t>Software Prerequisites</w:t>
      </w:r>
      <w:bookmarkEnd w:id="0"/>
    </w:p>
    <w:p w:rsidR="00E67872" w:rsidRDefault="00E67872" w:rsidP="00E67872">
      <w:r>
        <w:t>Building the SheafSystem requires the following packages. It is known to build with the versions indicated; it may work with other versions.</w:t>
      </w:r>
    </w:p>
    <w:p w:rsidR="001E65A2" w:rsidRDefault="00A55509" w:rsidP="00BD1E2D">
      <w:pPr>
        <w:pStyle w:val="ListParagraph"/>
        <w:numPr>
          <w:ilvl w:val="0"/>
          <w:numId w:val="6"/>
        </w:numPr>
        <w:ind w:left="360"/>
      </w:pPr>
      <w:r>
        <w:t>CMake 3.5.0</w:t>
      </w:r>
      <w:r w:rsidR="003D470E">
        <w:t>. Cross platform build tool; available from various Linux repositories or down</w:t>
      </w:r>
      <w:r w:rsidR="0051683E">
        <w:t xml:space="preserve"> </w:t>
      </w:r>
      <w:r w:rsidR="003D470E">
        <w:t>load from www.cmake.org.</w:t>
      </w:r>
    </w:p>
    <w:p w:rsidR="001E65A2" w:rsidRDefault="00A55509" w:rsidP="00BD1E2D">
      <w:pPr>
        <w:pStyle w:val="ListParagraph"/>
        <w:numPr>
          <w:ilvl w:val="0"/>
          <w:numId w:val="6"/>
        </w:numPr>
        <w:spacing w:before="120"/>
        <w:ind w:left="360"/>
      </w:pPr>
      <w:r>
        <w:t>g++ 4.9.3</w:t>
      </w:r>
      <w:r w:rsidR="003D470E">
        <w:t>. Gnu C/C++ compiler; available from various Linux repositories or down</w:t>
      </w:r>
      <w:r w:rsidR="0051683E">
        <w:t xml:space="preserve"> </w:t>
      </w:r>
      <w:r w:rsidR="003D470E">
        <w:t>load from gcc.gnu.org.</w:t>
      </w:r>
    </w:p>
    <w:p w:rsidR="001E65A2" w:rsidRDefault="00A55509" w:rsidP="00BD1E2D">
      <w:pPr>
        <w:pStyle w:val="ListParagraph"/>
        <w:numPr>
          <w:ilvl w:val="0"/>
          <w:numId w:val="6"/>
        </w:numPr>
        <w:spacing w:before="120"/>
        <w:ind w:left="360"/>
      </w:pPr>
      <w:r>
        <w:t>hdf5 1.8.16.</w:t>
      </w:r>
      <w:r w:rsidR="003D470E">
        <w:t xml:space="preserve"> File format and i/o library; down</w:t>
      </w:r>
      <w:r w:rsidR="0051683E">
        <w:t xml:space="preserve"> </w:t>
      </w:r>
      <w:r w:rsidR="003D470E">
        <w:t>load from www.hdfgroup.org.</w:t>
      </w:r>
    </w:p>
    <w:p w:rsidR="001E65A2" w:rsidRDefault="00527EC6" w:rsidP="00BD1E2D">
      <w:pPr>
        <w:pStyle w:val="ListParagraph"/>
        <w:numPr>
          <w:ilvl w:val="0"/>
          <w:numId w:val="6"/>
        </w:numPr>
        <w:spacing w:before="120"/>
        <w:ind w:left="360"/>
      </w:pPr>
      <w:r>
        <w:t>doxygen 1.8.5</w:t>
      </w:r>
      <w:r w:rsidR="003D470E">
        <w:t>. Documentation generator; available from various Linux repositories or down</w:t>
      </w:r>
      <w:r w:rsidR="0051683E">
        <w:t xml:space="preserve"> </w:t>
      </w:r>
      <w:r w:rsidR="003D470E">
        <w:t>load from www.doxygen.org</w:t>
      </w:r>
      <w:r>
        <w:t>. (Any subsequent release will work, but all have a bug in the generated class list, see bug 764711 at bugzilla.gnome.org.)</w:t>
      </w:r>
    </w:p>
    <w:p w:rsidR="001E65A2" w:rsidRDefault="006A1A4B" w:rsidP="00BD1E2D">
      <w:pPr>
        <w:pStyle w:val="ListParagraph"/>
        <w:numPr>
          <w:ilvl w:val="0"/>
          <w:numId w:val="6"/>
        </w:numPr>
        <w:spacing w:before="120"/>
        <w:ind w:left="360"/>
      </w:pPr>
      <w:r>
        <w:t>graphviz 2.38.0</w:t>
      </w:r>
      <w:r w:rsidR="003D470E">
        <w:t>. Graph drawing package used by doxygen; available from various Linux repositories or down</w:t>
      </w:r>
      <w:r w:rsidR="0051683E">
        <w:t xml:space="preserve"> </w:t>
      </w:r>
      <w:r w:rsidR="003D470E">
        <w:t>load from www.graphviz.org.</w:t>
      </w:r>
    </w:p>
    <w:p w:rsidR="001C0215" w:rsidRDefault="006A1A4B" w:rsidP="00BD1E2D">
      <w:pPr>
        <w:pStyle w:val="ListParagraph"/>
        <w:numPr>
          <w:ilvl w:val="0"/>
          <w:numId w:val="6"/>
        </w:numPr>
        <w:spacing w:before="120"/>
        <w:ind w:left="360"/>
      </w:pPr>
      <w:r>
        <w:t>7-zip 15.09</w:t>
      </w:r>
      <w:r w:rsidR="001C0215">
        <w:t>. File archiving utility used to extract SheafSyste</w:t>
      </w:r>
      <w:r>
        <w:t>m source from distribution file; available from various Linux repositories or d</w:t>
      </w:r>
      <w:r w:rsidR="001C0215">
        <w:t>own load from www.7-zip.org.</w:t>
      </w:r>
    </w:p>
    <w:p w:rsidR="001E65A2" w:rsidRDefault="003D470E">
      <w:pPr>
        <w:pStyle w:val="Heading2"/>
      </w:pPr>
      <w:r>
        <w:lastRenderedPageBreak/>
        <w:t>Building and installing the prerequisites</w:t>
      </w:r>
    </w:p>
    <w:p w:rsidR="001E65A2" w:rsidRDefault="003D470E">
      <w:r>
        <w:t>For all the prerequisites except hdf5, use the standard build and/or install procedure the package provides.</w:t>
      </w:r>
    </w:p>
    <w:p w:rsidR="001E65A2" w:rsidRDefault="003D470E">
      <w:pPr>
        <w:pStyle w:val="Heading2"/>
      </w:pPr>
      <w:r>
        <w:t>Building and installing hdf5</w:t>
      </w:r>
    </w:p>
    <w:p w:rsidR="006A1A4B" w:rsidRDefault="006A1A4B">
      <w:r>
        <w:t xml:space="preserve">Binary distributions of hdf5 are available for various Linux platforms, but they do not include the CMake configuration files required by the SheafSystem. </w:t>
      </w:r>
      <w:r w:rsidR="00622E9A">
        <w:t>Click on the "How to build HDF5 with CMake using a platform configuration file" link on the HDF5 release page and follow the instructions there</w:t>
      </w:r>
      <w:r w:rsidR="00622E9A" w:rsidRPr="00622E9A">
        <w:t xml:space="preserve"> </w:t>
      </w:r>
      <w:r w:rsidR="00622E9A">
        <w:t>to down load the CMake version of the source and build hdf5 with CMake.</w:t>
      </w:r>
      <w:r w:rsidR="00364F5E">
        <w:t xml:space="preserve"> The build produces a binary package HDF5-1.8.16-Linux.tar.gz. Untar this package in an installation location of your choice.</w:t>
      </w:r>
    </w:p>
    <w:p w:rsidR="001E65A2" w:rsidRDefault="003D470E">
      <w:pPr>
        <w:pStyle w:val="Heading1"/>
      </w:pPr>
      <w:r>
        <w:t>Building and installing the SheafSystem</w:t>
      </w:r>
    </w:p>
    <w:p w:rsidR="001C0215" w:rsidRPr="00C61027" w:rsidRDefault="001C0215" w:rsidP="00A81DD5">
      <w:pPr>
        <w:pStyle w:val="StepListLevel2"/>
        <w:divId w:val="866530967"/>
      </w:pPr>
      <w:r w:rsidRPr="00C61027">
        <w:t>Extract the package in a directory of your choice.</w:t>
      </w:r>
    </w:p>
    <w:p w:rsidR="0040740C" w:rsidRDefault="00BF592B" w:rsidP="001C0215">
      <w:pPr>
        <w:divId w:val="866530967"/>
      </w:pPr>
      <w:r>
        <w:t>We'll assume</w:t>
      </w:r>
      <w:r w:rsidR="001C0215">
        <w:t xml:space="preserve"> you've downloaded the source as a zip file, SheafSystem-&lt;version&gt;.zip. (For instance, the SheafSystem Github page provides a link to download SheafSystem-development.zip). </w:t>
      </w:r>
      <w:r w:rsidR="0040740C">
        <w:t>Extract the source into a location of your choice.</w:t>
      </w:r>
    </w:p>
    <w:p w:rsidR="0040740C" w:rsidRDefault="0040740C" w:rsidP="0040740C">
      <w:pPr>
        <w:pStyle w:val="cshcode"/>
        <w:divId w:val="866530967"/>
      </w:pPr>
      <w:r>
        <w:t>cd &lt;your choice again&gt;</w:t>
      </w:r>
    </w:p>
    <w:p w:rsidR="0040740C" w:rsidRDefault="0040740C" w:rsidP="0040740C">
      <w:pPr>
        <w:pStyle w:val="cshcodecontinuation"/>
        <w:divId w:val="866530967"/>
      </w:pPr>
      <w:r>
        <w:t>7za x &lt;path to&gt;/SheafSystemTest-&lt;version&gt;.zip</w:t>
      </w:r>
    </w:p>
    <w:p w:rsidR="001C0215" w:rsidRDefault="001C0215" w:rsidP="001C0215">
      <w:pPr>
        <w:divId w:val="866530967"/>
      </w:pPr>
      <w:r>
        <w:t>The package will extract into &lt;your choice</w:t>
      </w:r>
      <w:r w:rsidR="00855C3C">
        <w:t xml:space="preserve"> again</w:t>
      </w:r>
      <w:r>
        <w:t>&gt;/SheafSystem-&lt;version&gt;. From here on we'll refer to that location as &lt;sheaf_system_source&gt;</w:t>
      </w:r>
    </w:p>
    <w:p w:rsidR="001E65A2" w:rsidRPr="00C61027" w:rsidRDefault="003D470E" w:rsidP="00C61027">
      <w:pPr>
        <w:pStyle w:val="StepListLevel2"/>
        <w:divId w:val="866530967"/>
      </w:pPr>
      <w:r w:rsidRPr="00C61027">
        <w:t>Start a new shell</w:t>
      </w:r>
    </w:p>
    <w:p w:rsidR="001E65A2" w:rsidRDefault="003D470E">
      <w:pPr>
        <w:divId w:val="866530967"/>
      </w:pPr>
      <w:r>
        <w:t>We don't want any old values for environment variables hanging around. In particular, we don't want those that were set by sourcing the set_env_vars script in a previous build attempt, see below. So start a new shell.</w:t>
      </w:r>
    </w:p>
    <w:p w:rsidR="00065174" w:rsidRDefault="00065174" w:rsidP="00065174">
      <w:pPr>
        <w:pStyle w:val="StepListLevel2"/>
        <w:divId w:val="233197914"/>
      </w:pPr>
      <w:r>
        <w:t xml:space="preserve">Cd to the SheafSystem directory. </w:t>
      </w:r>
    </w:p>
    <w:p w:rsidR="00065174" w:rsidRDefault="00065174" w:rsidP="00065174">
      <w:pPr>
        <w:pStyle w:val="cshcode"/>
        <w:divId w:val="233197914"/>
      </w:pPr>
      <w:r>
        <w:t>cd &lt;sheaf_system_source&gt;</w:t>
      </w:r>
    </w:p>
    <w:p w:rsidR="00065174" w:rsidRDefault="00065174" w:rsidP="00065174">
      <w:pPr>
        <w:pStyle w:val="StepListLevel2"/>
        <w:divId w:val="233197914"/>
      </w:pPr>
      <w:r>
        <w:t>Remove the build directory, if any</w:t>
      </w:r>
    </w:p>
    <w:p w:rsidR="00065174" w:rsidRDefault="00065174" w:rsidP="00065174">
      <w:pPr>
        <w:divId w:val="233197914"/>
      </w:pPr>
      <w:r>
        <w:t>CMake caches results of previous build attempts both in memory and on disk in the build directory. Starting with old values can sometimes produce hard to explain results.</w:t>
      </w:r>
    </w:p>
    <w:p w:rsidR="00065174" w:rsidRDefault="00065174" w:rsidP="00065174">
      <w:pPr>
        <w:pStyle w:val="cshcode"/>
        <w:divId w:val="233197914"/>
      </w:pPr>
      <w:r>
        <w:t>rm -rf build</w:t>
      </w:r>
    </w:p>
    <w:p w:rsidR="00065174" w:rsidRDefault="00065174" w:rsidP="00065174">
      <w:pPr>
        <w:pStyle w:val="StepListLevel2"/>
        <w:divId w:val="233197914"/>
      </w:pPr>
      <w:r>
        <w:t>Create a new build directory</w:t>
      </w:r>
    </w:p>
    <w:p w:rsidR="00065174" w:rsidRDefault="00065174" w:rsidP="00065174">
      <w:pPr>
        <w:pStyle w:val="cshcode"/>
        <w:divId w:val="233197914"/>
      </w:pPr>
      <w:r>
        <w:t>mkdir build</w:t>
      </w:r>
    </w:p>
    <w:p w:rsidR="00065174" w:rsidRDefault="00065174" w:rsidP="00065174">
      <w:pPr>
        <w:pStyle w:val="StepListLevel2"/>
        <w:divId w:val="233197914"/>
      </w:pPr>
      <w:r>
        <w:t xml:space="preserve">Cd to the build directory </w:t>
      </w:r>
    </w:p>
    <w:p w:rsidR="00065174" w:rsidRDefault="00065174" w:rsidP="00065174">
      <w:pPr>
        <w:pStyle w:val="cshcode"/>
        <w:divId w:val="233197914"/>
      </w:pPr>
      <w:r>
        <w:t>cd &lt;sheaf_system_source&gt;/build</w:t>
      </w:r>
    </w:p>
    <w:p w:rsidR="005641AC" w:rsidRDefault="005641AC" w:rsidP="00065174">
      <w:pPr>
        <w:pStyle w:val="StepListLevel2"/>
        <w:divId w:val="233197914"/>
      </w:pPr>
      <w:r>
        <w:t>Set the compiler environment variables</w:t>
      </w:r>
    </w:p>
    <w:p w:rsidR="005641AC" w:rsidRDefault="005641AC" w:rsidP="005641AC">
      <w:pPr>
        <w:divId w:val="233197914"/>
      </w:pPr>
      <w:r>
        <w:t>The only reliable way to get the right compilers is to set the environment variables CC and CXX to the absolute paths to the desired C and C++ compilers, respectively. This is particularly important if the compilers required by the SheafSystem are not the default compilers installed in your operating system. These variables must be set before running CMake, the compiler cannot be changed from within CMake.</w:t>
      </w:r>
    </w:p>
    <w:p w:rsidR="00065174" w:rsidRDefault="00065174" w:rsidP="00065174">
      <w:pPr>
        <w:pStyle w:val="StepListLevel2"/>
        <w:divId w:val="233197914"/>
      </w:pPr>
      <w:r>
        <w:t>Run the CMake GUI</w:t>
      </w:r>
    </w:p>
    <w:p w:rsidR="00065174" w:rsidRDefault="00065174" w:rsidP="00065174">
      <w:pPr>
        <w:divId w:val="233197914"/>
      </w:pPr>
      <w:r>
        <w:t>Make sure the CMake executables cmake and ccmake are in your path, then type:</w:t>
      </w:r>
    </w:p>
    <w:p w:rsidR="00065174" w:rsidRDefault="00065174" w:rsidP="00065174">
      <w:pPr>
        <w:pStyle w:val="cshcode"/>
        <w:divId w:val="233197914"/>
      </w:pPr>
      <w:r>
        <w:t>ccmake ..</w:t>
      </w:r>
    </w:p>
    <w:p w:rsidR="005641AC" w:rsidRDefault="00800E9B" w:rsidP="005049B9">
      <w:pPr>
        <w:divId w:val="233197914"/>
      </w:pPr>
      <w:r>
        <w:t>The CMake GUI will start. Typically, it will display several messages about not being able to find the prerequisites. Type "e" to exit this message display and ccmake will</w:t>
      </w:r>
      <w:r w:rsidR="005049B9">
        <w:t xml:space="preserve"> display a table of CM</w:t>
      </w:r>
      <w:r w:rsidR="005641AC">
        <w:t>ake variables and their values.</w:t>
      </w:r>
      <w:r w:rsidR="00BD25B3" w:rsidRPr="00BD25B3">
        <w:t xml:space="preserve"> </w:t>
      </w:r>
      <w:r w:rsidR="00BD25B3">
        <w:t>As you move the cursor through the rows of the table, a short description of each variable will appear in the status line near the bottom of the display.</w:t>
      </w:r>
    </w:p>
    <w:p w:rsidR="00BA709A" w:rsidRDefault="00BA709A" w:rsidP="005049B9">
      <w:pPr>
        <w:divId w:val="233197914"/>
      </w:pPr>
      <w:r>
        <w:t>Typing "t" toggles the display between "basic" and "advanced" mode. In basic mode the display shows</w:t>
      </w:r>
      <w:r w:rsidR="005049B9">
        <w:t xml:space="preserve"> only the variables you need to set to configure the system.</w:t>
      </w:r>
      <w:r>
        <w:t xml:space="preserve"> In advanced mode, the display shows a large number of variables detailing the configuration process</w:t>
      </w:r>
      <w:r w:rsidR="005049B9">
        <w:t>.</w:t>
      </w:r>
    </w:p>
    <w:p w:rsidR="005049B9" w:rsidRDefault="00BA709A" w:rsidP="005049B9">
      <w:pPr>
        <w:divId w:val="233197914"/>
      </w:pPr>
      <w:r>
        <w:t>Toggle the display to basic mode. There are three groups of variables you need to</w:t>
      </w:r>
      <w:r w:rsidR="003E4A01">
        <w:t xml:space="preserve"> review, and perhaps set</w:t>
      </w:r>
      <w:r>
        <w:t xml:space="preserve">, to configure the SheafSystem: the CMAKE_ variables, </w:t>
      </w:r>
      <w:r w:rsidR="00932A20">
        <w:t xml:space="preserve">the SHEAFSYSTEM_ variables, and </w:t>
      </w:r>
      <w:r>
        <w:t>the PREREQ_ variables.</w:t>
      </w:r>
      <w:r w:rsidR="003E4A01">
        <w:t xml:space="preserve"> </w:t>
      </w:r>
    </w:p>
    <w:p w:rsidR="00BA709A" w:rsidRDefault="00BA709A" w:rsidP="00C61027">
      <w:pPr>
        <w:pStyle w:val="StepListLevel2"/>
        <w:divId w:val="233197914"/>
      </w:pPr>
      <w:r>
        <w:t>Set the CMAKE_ variables</w:t>
      </w:r>
    </w:p>
    <w:p w:rsidR="00BA709A" w:rsidRDefault="00550AAC" w:rsidP="00BA709A">
      <w:pPr>
        <w:divId w:val="233197914"/>
      </w:pPr>
      <w:r>
        <w:t>The CMAKE_ variables control functionality built into to CMake.</w:t>
      </w:r>
    </w:p>
    <w:p w:rsidR="00F226F9" w:rsidRDefault="00D10F72" w:rsidP="00D10F72">
      <w:pPr>
        <w:divId w:val="233197914"/>
      </w:pPr>
      <w:r>
        <w:t>There are two methods for setting the</w:t>
      </w:r>
      <w:r w:rsidR="00932A20">
        <w:t xml:space="preserve">se variables, direct entry and </w:t>
      </w:r>
      <w:r>
        <w:t xml:space="preserve">command line entry. To use direct entry, move the cursor to select a variable and type &lt;enter&gt; to begin editing the value. Type &lt;enter&gt; again to end editing. Path completion using the &lt;tab&gt; key is supported for variables that are paths. </w:t>
      </w:r>
    </w:p>
    <w:p w:rsidR="00D10F72" w:rsidRDefault="00D10F72" w:rsidP="00D10F72">
      <w:pPr>
        <w:divId w:val="233197914"/>
      </w:pPr>
      <w:r>
        <w:t>To use command line entry type -D&lt;variable name&gt;</w:t>
      </w:r>
      <w:r w:rsidR="00F226F9">
        <w:t>:&lt;type&gt;</w:t>
      </w:r>
      <w:r>
        <w:t>=&lt;variable value&gt; on the command line when invoking ccmake.</w:t>
      </w:r>
      <w:r w:rsidR="00F226F9">
        <w:t xml:space="preserve"> If the type specifier is omitted or incorrect, the resulting behavior can be hard to interpret. Also, values specified on the command line cannot be changed interactively.</w:t>
      </w:r>
    </w:p>
    <w:p w:rsidR="00D10F72" w:rsidRDefault="00D10F72" w:rsidP="00D10F72">
      <w:pPr>
        <w:divId w:val="233197914"/>
      </w:pPr>
      <w:r>
        <w:t>The CMAKE_ variables are:</w:t>
      </w:r>
    </w:p>
    <w:p w:rsidR="00550AAC" w:rsidRDefault="007077DB" w:rsidP="00550AAC">
      <w:pPr>
        <w:divId w:val="233197914"/>
      </w:pPr>
      <w:r>
        <w:t>CMAKE_BUILD_TYPE (type STRING): T</w:t>
      </w:r>
      <w:r w:rsidR="00BD25B3">
        <w:t xml:space="preserve">he kind of code that will be generated by the build. </w:t>
      </w:r>
      <w:r w:rsidR="00550AAC">
        <w:t xml:space="preserve">Allowed values are "Debug_contracts", "Debug_no_contracts", and "Release_no_contracts". Debug_contracts sets the -g compiler option to produce debugging information and enables contracts (assertions), Debug_no_contracts sets the -g option but disables contracts, and Release_no_contracts enables optimization and disables contracts. </w:t>
      </w:r>
      <w:r w:rsidR="00B1767F">
        <w:t xml:space="preserve">To view the precise compiler options that these build types imply, toggle to advanced mode and view the variables CMAKE_CXX_FLAGS_&lt;build_type&gt;. </w:t>
      </w:r>
      <w:r w:rsidR="00550AAC">
        <w:t>The contracts are very useful for debugging but can make the system run much slower than without contracts.</w:t>
      </w:r>
    </w:p>
    <w:p w:rsidR="00550AAC" w:rsidRDefault="007077DB" w:rsidP="00BA709A">
      <w:pPr>
        <w:divId w:val="233197914"/>
      </w:pPr>
      <w:r>
        <w:t>CMAKE_INSTALL_PREFIX (type PATH).</w:t>
      </w:r>
      <w:r w:rsidR="00550AAC" w:rsidRPr="00550AAC">
        <w:t xml:space="preserve"> </w:t>
      </w:r>
      <w:r>
        <w:t>T</w:t>
      </w:r>
      <w:r w:rsidR="00550AAC">
        <w:t xml:space="preserve">he </w:t>
      </w:r>
      <w:r w:rsidR="003E4A01">
        <w:t xml:space="preserve">absolute path to the </w:t>
      </w:r>
      <w:r w:rsidR="00550AAC">
        <w:t xml:space="preserve">installation destination for the make </w:t>
      </w:r>
      <w:r w:rsidR="003E4A01">
        <w:t>install target</w:t>
      </w:r>
      <w:r w:rsidR="00550AAC">
        <w:t>.</w:t>
      </w:r>
    </w:p>
    <w:p w:rsidR="00637530" w:rsidRPr="00C61027" w:rsidRDefault="00637530" w:rsidP="00026DFD">
      <w:pPr>
        <w:pStyle w:val="StepListLevel2"/>
        <w:divId w:val="233197914"/>
      </w:pPr>
      <w:r w:rsidRPr="00C61027">
        <w:t>Set</w:t>
      </w:r>
      <w:r>
        <w:t xml:space="preserve"> the SHEAFSYSTEM_ variables</w:t>
      </w:r>
      <w:r w:rsidRPr="00C61027">
        <w:t xml:space="preserve">. </w:t>
      </w:r>
    </w:p>
    <w:p w:rsidR="00637530" w:rsidRDefault="00637530" w:rsidP="00026DFD">
      <w:pPr>
        <w:divId w:val="233197914"/>
      </w:pPr>
      <w:r>
        <w:t>The SHEAFSYSTEM_ variables control options for building the system. The direct entry and command line entry methods apply to these variables.</w:t>
      </w:r>
    </w:p>
    <w:p w:rsidR="00637530" w:rsidRDefault="00637530" w:rsidP="00026DFD">
      <w:pPr>
        <w:divId w:val="233197914"/>
      </w:pPr>
      <w:r>
        <w:t>The SHEAFSYSTEM_ variables are:</w:t>
      </w:r>
    </w:p>
    <w:p w:rsidR="00637530" w:rsidRDefault="00637530" w:rsidP="00026DFD">
      <w:pPr>
        <w:divId w:val="233197914"/>
      </w:pPr>
      <w:r>
        <w:t>SHEAFSYSTEM_BUILD_BINDINGS</w:t>
      </w:r>
      <w:r w:rsidR="007077DB">
        <w:t xml:space="preserve"> (type BOOL)</w:t>
      </w:r>
      <w:r>
        <w:t>: if</w:t>
      </w:r>
      <w:r w:rsidR="00857414">
        <w:t xml:space="preserve"> ON</w:t>
      </w:r>
      <w:r>
        <w:t xml:space="preserve">, build the Java, C#, and Python bindings for the SheafSystem libraries. See </w:t>
      </w:r>
      <w:r>
        <w:fldChar w:fldCharType="begin"/>
      </w:r>
      <w:r>
        <w:instrText xml:space="preserve"> REF _Ref455748856 \w \h </w:instrText>
      </w:r>
      <w:r>
        <w:fldChar w:fldCharType="separate"/>
      </w:r>
      <w:r>
        <w:t>Appendix A</w:t>
      </w:r>
      <w:r>
        <w:fldChar w:fldCharType="end"/>
      </w:r>
      <w:r>
        <w:t xml:space="preserve"> for a discussion of building the bindings.</w:t>
      </w:r>
    </w:p>
    <w:p w:rsidR="00637530" w:rsidRDefault="00637530" w:rsidP="00026DFD">
      <w:pPr>
        <w:divId w:val="233197914"/>
      </w:pPr>
      <w:r>
        <w:t>SHEAFSYSTEM_BUILD_SHEAFSCOPE</w:t>
      </w:r>
      <w:r w:rsidR="007077DB">
        <w:t xml:space="preserve"> (type BOOL)</w:t>
      </w:r>
      <w:r>
        <w:t>: if</w:t>
      </w:r>
      <w:r w:rsidR="00857414">
        <w:t xml:space="preserve"> ON,</w:t>
      </w:r>
      <w:r>
        <w:t xml:space="preserve"> build the SheafScope Java application for browsing hdf files produced by the SheafSystem. Requires building the bindings.</w:t>
      </w:r>
    </w:p>
    <w:p w:rsidR="00637530" w:rsidRDefault="00637530" w:rsidP="00026DFD">
      <w:pPr>
        <w:tabs>
          <w:tab w:val="left" w:pos="7875"/>
        </w:tabs>
        <w:divId w:val="233197914"/>
      </w:pPr>
      <w:r>
        <w:t>SHEAFSYSTEM_DOC_STATE</w:t>
      </w:r>
      <w:r w:rsidR="007077DB">
        <w:t xml:space="preserve"> (type STRING)</w:t>
      </w:r>
      <w:r>
        <w:t>: selects whether to build the developer ("Dev") or User documentation. The User documentation does not include source file listings and documentation for private members.</w:t>
      </w:r>
    </w:p>
    <w:p w:rsidR="00637530" w:rsidRDefault="00637530" w:rsidP="00026DFD">
      <w:pPr>
        <w:tabs>
          <w:tab w:val="left" w:pos="7875"/>
        </w:tabs>
        <w:divId w:val="233197914"/>
      </w:pPr>
      <w:r>
        <w:t>SHEAFSYSTEM_INSTALL_DOCS</w:t>
      </w:r>
      <w:r w:rsidR="007077DB">
        <w:t xml:space="preserve"> (type BOOL)</w:t>
      </w:r>
      <w:r>
        <w:t xml:space="preserve">: if </w:t>
      </w:r>
      <w:r w:rsidR="005C4C1B">
        <w:t xml:space="preserve">ON, </w:t>
      </w:r>
      <w:r>
        <w:t>install the documentation when installing the libraries.</w:t>
      </w:r>
    </w:p>
    <w:p w:rsidR="001E65A2" w:rsidRPr="00C61027" w:rsidRDefault="003D470E" w:rsidP="00C61027">
      <w:pPr>
        <w:pStyle w:val="StepListLevel2"/>
        <w:divId w:val="233197914"/>
      </w:pPr>
      <w:r w:rsidRPr="00C61027">
        <w:t>Set</w:t>
      </w:r>
      <w:r w:rsidR="00065174">
        <w:t xml:space="preserve"> the PREREQ</w:t>
      </w:r>
      <w:r w:rsidR="00026DFD">
        <w:t>_</w:t>
      </w:r>
      <w:r w:rsidR="00065174">
        <w:t xml:space="preserve"> variables</w:t>
      </w:r>
      <w:r w:rsidRPr="00C61027">
        <w:t xml:space="preserve">. </w:t>
      </w:r>
    </w:p>
    <w:p w:rsidR="00D10F72" w:rsidRDefault="00D10F72" w:rsidP="00065174">
      <w:pPr>
        <w:divId w:val="233197914"/>
      </w:pPr>
      <w:r>
        <w:t>The PREREQ_ variables control the search for the prerequisites. There are three methods for setting these variables: direct entry, command line entry, and environment variable entry. Direct entry and command line entry are as described above. To use environment variable entry, set an environment variable of the same name to the desired value before invoking ccmake.</w:t>
      </w:r>
      <w:r w:rsidR="004B174F">
        <w:t xml:space="preserve"> Note that </w:t>
      </w:r>
      <w:r w:rsidR="00B1767F">
        <w:t>no matter which of these methods is</w:t>
      </w:r>
      <w:r w:rsidR="004B174F">
        <w:t xml:space="preserve"> used, it is important to set the value correctly. Incorrect values may produce unpredictable and hard to interpret results.</w:t>
      </w:r>
      <w:r w:rsidR="00F226F9">
        <w:t xml:space="preserve"> In this case, it is often best to just delete the build directory and try again from Step 5!</w:t>
      </w:r>
    </w:p>
    <w:p w:rsidR="008A660B" w:rsidRDefault="008A660B" w:rsidP="00065174">
      <w:pPr>
        <w:divId w:val="233197914"/>
      </w:pPr>
      <w:r>
        <w:t>For PREREQ_ variables that describe the path to an executable, a fourth method is available. If the executable is installed in a location that is in your PATH environment variable, ccmake will find it and automatically set the PREREQ_ variable. When using the PATH method, if a prerequisite is not installed in one of the standard system locations, the prerequisite install location should be prepended, not appended, to the existing PATH variable</w:t>
      </w:r>
      <w:r w:rsidR="00BD25B3">
        <w:t>.</w:t>
      </w:r>
      <w:r>
        <w:t xml:space="preserve"> </w:t>
      </w:r>
      <w:r w:rsidR="00BD25B3">
        <w:t>Then</w:t>
      </w:r>
      <w:r>
        <w:t xml:space="preserve"> CMake will find the prerequisite version before it finds some other version </w:t>
      </w:r>
      <w:r w:rsidR="00BD25B3">
        <w:t xml:space="preserve">which may have been </w:t>
      </w:r>
      <w:r>
        <w:t xml:space="preserve">previously installed in </w:t>
      </w:r>
      <w:r w:rsidR="00026DFD">
        <w:t xml:space="preserve">one of the standard locations in </w:t>
      </w:r>
      <w:r>
        <w:t>your system.</w:t>
      </w:r>
    </w:p>
    <w:p w:rsidR="0044074B" w:rsidRDefault="0044074B" w:rsidP="00065174">
      <w:pPr>
        <w:divId w:val="233197914"/>
      </w:pPr>
      <w:r>
        <w:t>When the prerequisites are all found successfully, CMake will write files set_prereq_vars.csh and set_prereq_vars.sh into the build directory. These files are C-shell and bash scripts, respectively, for setting environment variables for all the PREREQ_ variables. They can be used on subsequent builds to simplify setting the PREREQ_ variables - just source the appropriate script before running cmake or ccmake.</w:t>
      </w:r>
    </w:p>
    <w:p w:rsidR="00065174" w:rsidRDefault="005049B9" w:rsidP="00065174">
      <w:pPr>
        <w:divId w:val="233197914"/>
      </w:pPr>
      <w:r>
        <w:t>The PREREQ variables are</w:t>
      </w:r>
      <w:r w:rsidR="00065174">
        <w:t>:</w:t>
      </w:r>
    </w:p>
    <w:p w:rsidR="00065174" w:rsidRDefault="00065174" w:rsidP="00065174">
      <w:pPr>
        <w:divId w:val="233197914"/>
      </w:pPr>
      <w:r>
        <w:t>PREREQ_</w:t>
      </w:r>
      <w:r w:rsidR="005049B9">
        <w:t>DOXYGEN_EXECUTABLE</w:t>
      </w:r>
      <w:r w:rsidR="007077DB">
        <w:t xml:space="preserve"> (type FILEPATH)</w:t>
      </w:r>
      <w:r w:rsidR="005049B9">
        <w:t>: the absolute path to the doxygen executable.</w:t>
      </w:r>
      <w:r w:rsidR="00932A20">
        <w:t xml:space="preserve"> This prerequisite is optional, but if it is not found, no documentation will be generated.</w:t>
      </w:r>
    </w:p>
    <w:p w:rsidR="005049B9" w:rsidRDefault="005049B9" w:rsidP="00065174">
      <w:pPr>
        <w:divId w:val="233197914"/>
      </w:pPr>
      <w:r>
        <w:t>PREREQ_</w:t>
      </w:r>
      <w:r w:rsidR="00800E9B">
        <w:t>GRAPHVIZ_DOT_EXECUTABLE</w:t>
      </w:r>
      <w:r w:rsidR="007077DB">
        <w:t xml:space="preserve"> (type FILEPATH)</w:t>
      </w:r>
      <w:r w:rsidR="00800E9B">
        <w:t>: the absolute path to the Graphviz dot executable.</w:t>
      </w:r>
      <w:r w:rsidR="008A660B" w:rsidRPr="008A660B">
        <w:t xml:space="preserve"> </w:t>
      </w:r>
      <w:r w:rsidR="00932A20">
        <w:t>This prerequisite is optional, but if not found, documentation will not contain diagrams.</w:t>
      </w:r>
    </w:p>
    <w:p w:rsidR="00800E9B" w:rsidRDefault="00800E9B" w:rsidP="00065174">
      <w:pPr>
        <w:divId w:val="233197914"/>
      </w:pPr>
      <w:r>
        <w:t>PREREQ_HDF5_CONFIG_DIR</w:t>
      </w:r>
      <w:r w:rsidR="007077DB">
        <w:t xml:space="preserve"> (type PATH)</w:t>
      </w:r>
      <w:r>
        <w:t>: the absolute path to the directory containing the hdf5-config.cmake file. If</w:t>
      </w:r>
      <w:r w:rsidR="00BD25B3">
        <w:t xml:space="preserve"> HDF5 is</w:t>
      </w:r>
      <w:r>
        <w:t xml:space="preserve"> installed as described above, this path will</w:t>
      </w:r>
      <w:r w:rsidR="00BD25B3">
        <w:t xml:space="preserve"> be HDF5-1.8.16-Linux/HDF_Group/</w:t>
      </w:r>
      <w:r>
        <w:t>HDF5/1.8.16/share/cmake.</w:t>
      </w:r>
    </w:p>
    <w:p w:rsidR="00E61435" w:rsidRDefault="0023506E" w:rsidP="00A26F0B">
      <w:pPr>
        <w:pStyle w:val="StepListLevel2"/>
        <w:divId w:val="1178083411"/>
      </w:pPr>
      <w:r>
        <w:t>Configure and generate the build system.</w:t>
      </w:r>
    </w:p>
    <w:p w:rsidR="004C3592" w:rsidRDefault="0023506E" w:rsidP="0023506E">
      <w:pPr>
        <w:tabs>
          <w:tab w:val="left" w:pos="2730"/>
        </w:tabs>
        <w:divId w:val="1178083411"/>
      </w:pPr>
      <w:r>
        <w:t>After entering all the configuration variables, type "c" to run the configuration process. Various status messages will be displayed in the lower part of the</w:t>
      </w:r>
      <w:r w:rsidR="004C3592">
        <w:t xml:space="preserve"> window.</w:t>
      </w:r>
      <w:r>
        <w:t xml:space="preserve"> </w:t>
      </w:r>
      <w:r w:rsidR="004C3592">
        <w:t>If any prerequisites cannot be found, error messages will be displayed. Type "e" to exit the error message display and adjust the PREREQ_ variables as needed. Once</w:t>
      </w:r>
      <w:r>
        <w:t xml:space="preserve"> the PREREQ_ variables have all been set</w:t>
      </w:r>
      <w:r w:rsidR="004C3592">
        <w:t xml:space="preserve"> correctly, the variable table will update, showing any new results in red. Type "c" again and the "g" (generate) option will be enabled. Type "g" to generate the make files for the build system and exit.</w:t>
      </w:r>
    </w:p>
    <w:p w:rsidR="001E65A2" w:rsidRDefault="003D470E" w:rsidP="00A26F0B">
      <w:pPr>
        <w:pStyle w:val="StepListLevel2"/>
        <w:divId w:val="1178083411"/>
      </w:pPr>
      <w:r>
        <w:t>Source the set_env_vars script</w:t>
      </w:r>
    </w:p>
    <w:p w:rsidR="001E65A2" w:rsidRDefault="003D470E">
      <w:pPr>
        <w:divId w:val="1178083411"/>
      </w:pPr>
      <w:r>
        <w:t xml:space="preserve">In bash, source the set_env_vars.sh script. </w:t>
      </w:r>
    </w:p>
    <w:p w:rsidR="001E65A2" w:rsidRDefault="003D470E">
      <w:pPr>
        <w:pStyle w:val="cshcode"/>
        <w:divId w:val="385253345"/>
        <w:rPr>
          <w:rFonts w:eastAsiaTheme="minorEastAsia" w:cs="Courier New"/>
        </w:rPr>
      </w:pPr>
      <w:r>
        <w:t>source set_env_vars.sh</w:t>
      </w:r>
    </w:p>
    <w:p w:rsidR="001E65A2" w:rsidRDefault="003D470E">
      <w:pPr>
        <w:divId w:val="1458186005"/>
      </w:pPr>
      <w:r>
        <w:t xml:space="preserve">In csh or tcsh, source the set_env_vars.csh script </w:t>
      </w:r>
    </w:p>
    <w:p w:rsidR="001E65A2" w:rsidRDefault="003D470E">
      <w:pPr>
        <w:pStyle w:val="cshcode"/>
        <w:divId w:val="1876194152"/>
        <w:rPr>
          <w:rFonts w:eastAsiaTheme="minorEastAsia" w:cs="Courier New"/>
        </w:rPr>
      </w:pPr>
      <w:r>
        <w:t>source set_env_vars.csh</w:t>
      </w:r>
    </w:p>
    <w:p w:rsidR="001E65A2" w:rsidRDefault="003D470E" w:rsidP="00A26F0B">
      <w:pPr>
        <w:pStyle w:val="StepListLevel2"/>
        <w:divId w:val="590509338"/>
      </w:pPr>
      <w:r>
        <w:t>Execute make</w:t>
      </w:r>
    </w:p>
    <w:p w:rsidR="001E65A2" w:rsidRDefault="003D470E">
      <w:pPr>
        <w:divId w:val="540627088"/>
      </w:pPr>
      <w:r>
        <w:t>While still in the &lt;sheaf_system_source&gt;/build directory:</w:t>
      </w:r>
    </w:p>
    <w:p w:rsidR="001E65A2" w:rsidRDefault="003D470E">
      <w:pPr>
        <w:pStyle w:val="cshcode"/>
        <w:divId w:val="540627088"/>
      </w:pPr>
      <w:r>
        <w:t>make</w:t>
      </w:r>
    </w:p>
    <w:p w:rsidR="001E65A2" w:rsidRDefault="003D470E">
      <w:pPr>
        <w:divId w:val="540627088"/>
      </w:pPr>
      <w:r>
        <w:t>will build docs, shared libs, and static libs.</w:t>
      </w:r>
    </w:p>
    <w:p w:rsidR="001E65A2" w:rsidRDefault="00F203D0">
      <w:pPr>
        <w:pStyle w:val="cshcode"/>
        <w:divId w:val="540627088"/>
      </w:pPr>
      <w:r>
        <w:t xml:space="preserve">make </w:t>
      </w:r>
      <w:r w:rsidR="003D470E">
        <w:t>lib</w:t>
      </w:r>
    </w:p>
    <w:p w:rsidR="001E65A2" w:rsidRDefault="003D470E">
      <w:pPr>
        <w:divId w:val="540627088"/>
      </w:pPr>
      <w:r>
        <w:t>will build only the shared librar</w:t>
      </w:r>
      <w:r w:rsidR="00F203D0">
        <w:t>ies.</w:t>
      </w:r>
    </w:p>
    <w:p w:rsidR="001E65A2" w:rsidRDefault="003D470E">
      <w:pPr>
        <w:pStyle w:val="cshcode"/>
        <w:divId w:val="540627088"/>
      </w:pPr>
      <w:r>
        <w:t>make doc</w:t>
      </w:r>
    </w:p>
    <w:p w:rsidR="001E65A2" w:rsidRDefault="003D470E">
      <w:pPr>
        <w:divId w:val="540627088"/>
        <w:rPr>
          <w:rFonts w:ascii="Courier New" w:eastAsiaTheme="minorEastAsia" w:hAnsi="Courier New" w:cs="Courier New"/>
        </w:rPr>
      </w:pPr>
      <w:r>
        <w:t>will make the reference documentation.</w:t>
      </w:r>
    </w:p>
    <w:p w:rsidR="001E65A2" w:rsidRDefault="003D470E">
      <w:pPr>
        <w:pStyle w:val="cshcode"/>
        <w:divId w:val="540627088"/>
      </w:pPr>
      <w:r>
        <w:t>make install</w:t>
      </w:r>
    </w:p>
    <w:p w:rsidR="001E65A2" w:rsidRDefault="003D470E">
      <w:pPr>
        <w:divId w:val="540627088"/>
      </w:pPr>
      <w:r>
        <w:t>will install the docs, libraries, and tools in CMAKE_INSTALL_PREFIX.</w:t>
      </w:r>
    </w:p>
    <w:p w:rsidR="00F203D0" w:rsidRDefault="00F203D0">
      <w:pPr>
        <w:divId w:val="540627088"/>
        <w:rPr>
          <w:rFonts w:ascii="Courier New" w:eastAsiaTheme="minorEastAsia" w:hAnsi="Courier New" w:cs="Courier New"/>
        </w:rPr>
      </w:pPr>
      <w:r>
        <w:t>The -j &lt;number of jobs&gt;</w:t>
      </w:r>
      <w:r w:rsidRPr="00F203D0">
        <w:t xml:space="preserve"> </w:t>
      </w:r>
      <w:r>
        <w:t>option</w:t>
      </w:r>
      <w:r w:rsidRPr="00F203D0">
        <w:t xml:space="preserve"> </w:t>
      </w:r>
      <w:r>
        <w:t>to make, which builds in parallel, is very useful for the default, lib, and install targets. Doesn't help with the doc target.</w:t>
      </w:r>
    </w:p>
    <w:p w:rsidR="001E65A2" w:rsidRDefault="003D470E">
      <w:pPr>
        <w:pStyle w:val="cshcode"/>
        <w:divId w:val="540627088"/>
      </w:pPr>
      <w:r>
        <w:t>make help</w:t>
      </w:r>
    </w:p>
    <w:p w:rsidR="004A540E" w:rsidRDefault="003D470E">
      <w:pPr>
        <w:divId w:val="540627088"/>
      </w:pPr>
      <w:r>
        <w:t>will display more about build system capabilities.</w:t>
      </w:r>
    </w:p>
    <w:p w:rsidR="003D470E" w:rsidRDefault="004A540E" w:rsidP="004A540E">
      <w:pPr>
        <w:pStyle w:val="Appendix1"/>
      </w:pPr>
      <w:bookmarkStart w:id="1" w:name="_Ref455748856"/>
      <w:r>
        <w:t>Building bindings for Java, C# and python</w:t>
      </w:r>
      <w:bookmarkEnd w:id="1"/>
    </w:p>
    <w:p w:rsidR="004A540E" w:rsidRDefault="004A540E" w:rsidP="004A540E">
      <w:r>
        <w:t>Bindings for Java, C#, and python are currently under development and are not a supported feature. This appendix documents how to build the bindings in the current state of development.</w:t>
      </w:r>
    </w:p>
    <w:p w:rsidR="004A540E" w:rsidRDefault="004A540E" w:rsidP="004A540E">
      <w:pPr>
        <w:pStyle w:val="Appendix2"/>
      </w:pPr>
      <w:r>
        <w:t>Software Prerequisites</w:t>
      </w:r>
    </w:p>
    <w:p w:rsidR="004A540E" w:rsidRDefault="004A540E" w:rsidP="004A540E">
      <w:r>
        <w:t xml:space="preserve">In addition to the prerequisites listed in section </w:t>
      </w:r>
      <w:r>
        <w:fldChar w:fldCharType="begin"/>
      </w:r>
      <w:r>
        <w:instrText xml:space="preserve"> REF _Ref447703401 \r \h </w:instrText>
      </w:r>
      <w:r>
        <w:fldChar w:fldCharType="separate"/>
      </w:r>
      <w:r>
        <w:t>3</w:t>
      </w:r>
      <w:r>
        <w:fldChar w:fldCharType="end"/>
      </w:r>
      <w:r>
        <w:t xml:space="preserve">, building the </w:t>
      </w:r>
      <w:r w:rsidR="0046275C">
        <w:t>bindings requires the following packages. It is known to build with the versions indicated; it may work with other versions.</w:t>
      </w:r>
    </w:p>
    <w:p w:rsidR="004A540E" w:rsidRDefault="00AA7A93" w:rsidP="00BD1E2D">
      <w:pPr>
        <w:pStyle w:val="ListParagraph"/>
        <w:numPr>
          <w:ilvl w:val="0"/>
          <w:numId w:val="6"/>
        </w:numPr>
        <w:spacing w:before="120"/>
        <w:ind w:left="360"/>
      </w:pPr>
      <w:r>
        <w:t xml:space="preserve">Java JDK or </w:t>
      </w:r>
      <w:r w:rsidR="003D6DD7">
        <w:t>OpenJDK</w:t>
      </w:r>
      <w:r w:rsidR="004A540E">
        <w:t xml:space="preserve"> version 1.7</w:t>
      </w:r>
      <w:r w:rsidR="003D6DD7">
        <w:t xml:space="preserve">. Java development platform. Available from various Linux repositories or down load from </w:t>
      </w:r>
      <w:r>
        <w:t xml:space="preserve">www.oracle.com or </w:t>
      </w:r>
      <w:r w:rsidR="003D6DD7">
        <w:t>openjdk.java.net.</w:t>
      </w:r>
    </w:p>
    <w:p w:rsidR="0046275C" w:rsidRDefault="0046275C" w:rsidP="00BD1E2D">
      <w:pPr>
        <w:pStyle w:val="ListParagraph"/>
        <w:numPr>
          <w:ilvl w:val="0"/>
          <w:numId w:val="6"/>
        </w:numPr>
        <w:spacing w:before="120"/>
        <w:ind w:left="360"/>
      </w:pPr>
      <w:r>
        <w:t>VTK version 7.0.0</w:t>
      </w:r>
      <w:r w:rsidR="00AA7A93">
        <w:t>. V</w:t>
      </w:r>
      <w:r w:rsidR="00AA7A93" w:rsidRPr="003A7DD3">
        <w:t>isualization library; download from www.vtk.org</w:t>
      </w:r>
      <w:r w:rsidR="00AA7A93">
        <w:t>.</w:t>
      </w:r>
    </w:p>
    <w:p w:rsidR="0046275C" w:rsidRDefault="0046275C" w:rsidP="00BD1E2D">
      <w:pPr>
        <w:pStyle w:val="ListParagraph"/>
        <w:numPr>
          <w:ilvl w:val="0"/>
          <w:numId w:val="6"/>
        </w:numPr>
        <w:spacing w:before="120"/>
        <w:ind w:left="360"/>
      </w:pPr>
      <w:r>
        <w:t>Swig</w:t>
      </w:r>
      <w:r w:rsidR="00AA7A93" w:rsidRPr="00AA7A93">
        <w:t xml:space="preserve"> </w:t>
      </w:r>
      <w:r w:rsidR="006B52F2">
        <w:t xml:space="preserve">version 1.3.40. </w:t>
      </w:r>
      <w:r w:rsidR="00AA7A93">
        <w:t>Available from various Linux repositories</w:t>
      </w:r>
      <w:r w:rsidR="00AD3F03">
        <w:t xml:space="preserve"> or download from www.swig.org</w:t>
      </w:r>
    </w:p>
    <w:p w:rsidR="0046275C" w:rsidRDefault="0046275C" w:rsidP="00BD1E2D">
      <w:pPr>
        <w:pStyle w:val="ListParagraph"/>
        <w:numPr>
          <w:ilvl w:val="0"/>
          <w:numId w:val="6"/>
        </w:numPr>
        <w:spacing w:before="120"/>
        <w:ind w:left="360"/>
      </w:pPr>
      <w:r>
        <w:t>Mono</w:t>
      </w:r>
      <w:r w:rsidR="00721324">
        <w:t xml:space="preserve"> </w:t>
      </w:r>
      <w:r w:rsidR="006B52F2">
        <w:t>version 2.10.8. C# compiler for Linux. Available from various Linux repositories (package mono-core is enough) or download from www.mono-project.org.</w:t>
      </w:r>
    </w:p>
    <w:p w:rsidR="0046275C" w:rsidRDefault="0046275C" w:rsidP="00BD1E2D">
      <w:pPr>
        <w:pStyle w:val="ListParagraph"/>
        <w:numPr>
          <w:ilvl w:val="0"/>
          <w:numId w:val="6"/>
        </w:numPr>
        <w:spacing w:before="120"/>
        <w:ind w:left="360"/>
      </w:pPr>
      <w:r>
        <w:t>Python</w:t>
      </w:r>
      <w:r w:rsidR="00AD3F03">
        <w:t xml:space="preserve"> version 2.6.6. Programming language. Available from various Linux repositories or download from www.python.org.</w:t>
      </w:r>
    </w:p>
    <w:p w:rsidR="0046275C" w:rsidRDefault="00A81DD5" w:rsidP="00BD1E2D">
      <w:pPr>
        <w:pStyle w:val="ListParagraph"/>
        <w:numPr>
          <w:ilvl w:val="0"/>
          <w:numId w:val="6"/>
        </w:numPr>
        <w:spacing w:before="120"/>
        <w:ind w:left="360"/>
      </w:pPr>
      <w:r>
        <w:t>JMF (</w:t>
      </w:r>
      <w:r w:rsidR="0046275C">
        <w:t>Java media framework</w:t>
      </w:r>
      <w:r>
        <w:t>) version 2.1.1e. Java framework for video. Download from www.oracle.com.</w:t>
      </w:r>
    </w:p>
    <w:p w:rsidR="0046275C" w:rsidRDefault="00C310CB" w:rsidP="00C310CB">
      <w:pPr>
        <w:pStyle w:val="Appendix2"/>
      </w:pPr>
      <w:r>
        <w:t>Building and installing the prerequisites</w:t>
      </w:r>
    </w:p>
    <w:p w:rsidR="00721324" w:rsidRDefault="001347D6" w:rsidP="00721324">
      <w:r>
        <w:t>Except for VTK, u</w:t>
      </w:r>
      <w:r w:rsidR="00721324">
        <w:t>se the standard build and/or install procedure each package provides.</w:t>
      </w:r>
    </w:p>
    <w:p w:rsidR="001347D6" w:rsidRDefault="001347D6" w:rsidP="001347D6">
      <w:pPr>
        <w:pStyle w:val="Appendix2"/>
      </w:pPr>
      <w:r>
        <w:t>Building and installing vtk</w:t>
      </w:r>
    </w:p>
    <w:p w:rsidR="001347D6" w:rsidRDefault="001347D6" w:rsidP="001347D6">
      <w:r>
        <w:t xml:space="preserve">The vtk package requires special handling. </w:t>
      </w:r>
      <w:r w:rsidRPr="00930FDE">
        <w:t>There is a bug in this version of the vtk cmake files that doesn't properly initialize the naming suffix for debug libraries, so you must do it manually.</w:t>
      </w:r>
    </w:p>
    <w:p w:rsidR="001347D6" w:rsidRDefault="001347D6" w:rsidP="001347D6">
      <w:pPr>
        <w:pStyle w:val="StepListLevel3"/>
      </w:pPr>
      <w:r w:rsidRPr="00A26F0B">
        <w:t>Extract the package in a directory of your choice.</w:t>
      </w:r>
    </w:p>
    <w:p w:rsidR="001347D6" w:rsidRDefault="001347D6" w:rsidP="001347D6">
      <w:r>
        <w:t>Navigate to the folder containing the vtk down load package, vtk-7.0.0.tar.gz. Untar the files into a location of your choice. The files will extract into &lt;your choice&gt;/VTK-7.0.0. We'll refer to this location as &lt;vtk_source&gt; from here on.</w:t>
      </w:r>
    </w:p>
    <w:p w:rsidR="001347D6" w:rsidRDefault="001347D6" w:rsidP="001347D6">
      <w:pPr>
        <w:pStyle w:val="StepListLevel3"/>
      </w:pPr>
      <w:r>
        <w:t xml:space="preserve">Cd to the vtk_source directory. </w:t>
      </w:r>
    </w:p>
    <w:p w:rsidR="001347D6" w:rsidRDefault="001347D6" w:rsidP="001347D6">
      <w:pPr>
        <w:pStyle w:val="cshcode"/>
      </w:pPr>
      <w:r>
        <w:t>cd &lt;vtk_source&gt;</w:t>
      </w:r>
    </w:p>
    <w:p w:rsidR="001347D6" w:rsidRDefault="001347D6" w:rsidP="001347D6">
      <w:pPr>
        <w:pStyle w:val="StepListLevel3"/>
      </w:pPr>
      <w:r>
        <w:t>Remove the build directory, if any</w:t>
      </w:r>
    </w:p>
    <w:p w:rsidR="001347D6" w:rsidRDefault="001347D6" w:rsidP="001347D6">
      <w:r>
        <w:t>CMake caches results of previous build attempts both in memory and on disk in the build directory. Starting with old values can sometimes produce hard to explain results.</w:t>
      </w:r>
    </w:p>
    <w:p w:rsidR="001347D6" w:rsidRDefault="001347D6" w:rsidP="001347D6">
      <w:pPr>
        <w:pStyle w:val="cshcode"/>
      </w:pPr>
      <w:r>
        <w:t>rm -rf build</w:t>
      </w:r>
    </w:p>
    <w:p w:rsidR="001347D6" w:rsidRDefault="001347D6" w:rsidP="001347D6">
      <w:pPr>
        <w:pStyle w:val="StepListLevel3"/>
      </w:pPr>
      <w:r>
        <w:t>Create a new build directory</w:t>
      </w:r>
    </w:p>
    <w:p w:rsidR="001347D6" w:rsidRDefault="001347D6" w:rsidP="001347D6">
      <w:pPr>
        <w:pStyle w:val="cshcode"/>
      </w:pPr>
      <w:r>
        <w:t>mkdir build</w:t>
      </w:r>
    </w:p>
    <w:p w:rsidR="001347D6" w:rsidRDefault="001347D6" w:rsidP="001347D6">
      <w:pPr>
        <w:pStyle w:val="StepListLevel3"/>
      </w:pPr>
      <w:r>
        <w:t xml:space="preserve">Cd to the build directory </w:t>
      </w:r>
    </w:p>
    <w:p w:rsidR="001347D6" w:rsidRDefault="001347D6" w:rsidP="001347D6">
      <w:pPr>
        <w:pStyle w:val="cshcode"/>
      </w:pPr>
      <w:r>
        <w:t>cd &lt;vtk_source&gt;/build</w:t>
      </w:r>
    </w:p>
    <w:p w:rsidR="001347D6" w:rsidRDefault="001347D6" w:rsidP="001347D6">
      <w:pPr>
        <w:pStyle w:val="StepListLevel3"/>
      </w:pPr>
      <w:r>
        <w:t>Set the compiler environment variables</w:t>
      </w:r>
    </w:p>
    <w:p w:rsidR="001347D6" w:rsidRDefault="001347D6" w:rsidP="001347D6">
      <w:r>
        <w:t>The only reliable way to get the right compilers is to set the environment variables CC and CXX to the absolute paths to the desired C and C++ compilers, respectively. This is particularly important if the compilers are not the default compilers installed in your operating system. These variables must be set before running CMake, the compiler cannot be changed from within CMake.</w:t>
      </w:r>
      <w:r w:rsidR="00AE7E81">
        <w:t xml:space="preserve"> You may also need to set LD_LIBRARY_PATH to include paths to the compiler specific libraries, for instance &lt;compiler installation&gt;/lib64.</w:t>
      </w:r>
    </w:p>
    <w:p w:rsidR="001347D6" w:rsidRDefault="001347D6" w:rsidP="001347D6">
      <w:pPr>
        <w:pStyle w:val="StepListLevel3"/>
      </w:pPr>
      <w:r>
        <w:t>Run the CMake GUI and define CMAKE_DEBUG_POSTFIX</w:t>
      </w:r>
    </w:p>
    <w:p w:rsidR="001347D6" w:rsidRDefault="001347D6" w:rsidP="001347D6">
      <w:r>
        <w:t>The naming suffix for debug libraries is set by defining the variable CMAKE_DEBUG_POSTFIX. The only way this variable can be set with the Linux version of CMake is to define it on the command line when invoking ccmake.</w:t>
      </w:r>
    </w:p>
    <w:p w:rsidR="001347D6" w:rsidRDefault="001347D6" w:rsidP="001347D6">
      <w:r>
        <w:t>Make sure the CMake executables cma</w:t>
      </w:r>
      <w:r w:rsidR="009E5A3F">
        <w:t xml:space="preserve">ke and ccmake are in your path, </w:t>
      </w:r>
      <w:r>
        <w:t>then type:</w:t>
      </w:r>
    </w:p>
    <w:p w:rsidR="001347D6" w:rsidRDefault="001347D6" w:rsidP="001347D6">
      <w:pPr>
        <w:pStyle w:val="cshcode"/>
      </w:pPr>
      <w:r>
        <w:t>ccmake ..</w:t>
      </w:r>
      <w:r w:rsidR="009E5A3F">
        <w:t xml:space="preserve"> -DCMAKE_DEBUG_PREFIX:STRING=_debug</w:t>
      </w:r>
    </w:p>
    <w:p w:rsidR="001347D6" w:rsidRDefault="009E5A3F" w:rsidP="001347D6">
      <w:pPr>
        <w:pStyle w:val="StepListLevel3"/>
      </w:pPr>
      <w:r>
        <w:t>Set the other CMAKE variables</w:t>
      </w:r>
    </w:p>
    <w:p w:rsidR="001347D6" w:rsidRDefault="009E5A3F" w:rsidP="001347D6">
      <w:r>
        <w:t>Type "c" to begin configuration.</w:t>
      </w:r>
      <w:r w:rsidR="001347D6">
        <w:t xml:space="preserve"> Configuring will start, it may take a while.</w:t>
      </w:r>
    </w:p>
    <w:p w:rsidR="001347D6" w:rsidRDefault="001347D6" w:rsidP="001347D6">
      <w:r>
        <w:t>Make sure th</w:t>
      </w:r>
      <w:r w:rsidR="009E5A3F">
        <w:t>e BUILD_SHARED_LIBS option is ON</w:t>
      </w:r>
    </w:p>
    <w:p w:rsidR="009E5A3F" w:rsidRDefault="00C65A42" w:rsidP="001347D6">
      <w:r>
        <w:t>Set CMAKE_BUILD_TYPE to Debug</w:t>
      </w:r>
      <w:r w:rsidR="009E5A3F">
        <w:t>.</w:t>
      </w:r>
    </w:p>
    <w:p w:rsidR="001347D6" w:rsidRDefault="001347D6" w:rsidP="001347D6">
      <w:r>
        <w:t>Set the CMAKE_INSTALL_PREFIX variable to your choice of installation location, for instance &lt;abso</w:t>
      </w:r>
      <w:r w:rsidR="000048CA">
        <w:t>lute path to install parent&gt;/VTK</w:t>
      </w:r>
      <w:r>
        <w:t>-7.0.0</w:t>
      </w:r>
      <w:r w:rsidR="000048CA">
        <w:t>-shared-debug</w:t>
      </w:r>
      <w:r>
        <w:t>. (We'll refer to this location a</w:t>
      </w:r>
      <w:r w:rsidR="000048CA">
        <w:t>s &lt;vtk_install&gt; below.) VTK does not support multi-configuration installations, so choose a different install location for each configuration.</w:t>
      </w:r>
    </w:p>
    <w:p w:rsidR="009E5A3F" w:rsidRDefault="009E5A3F" w:rsidP="009E5A3F">
      <w:r>
        <w:t>Make sure VTK_WRAP_JAVA is ON</w:t>
      </w:r>
    </w:p>
    <w:p w:rsidR="001347D6" w:rsidRDefault="001347D6" w:rsidP="001347D6">
      <w:r>
        <w:t>Click the configure button again. When it completes, click the generate button. When generating completes, you're done, exit CMake.</w:t>
      </w:r>
    </w:p>
    <w:p w:rsidR="001347D6" w:rsidRPr="0088776C" w:rsidRDefault="001347D6" w:rsidP="001347D6">
      <w:pPr>
        <w:pStyle w:val="StepListLevel3"/>
      </w:pPr>
      <w:r w:rsidRPr="0088776C">
        <w:t>Build and install</w:t>
      </w:r>
      <w:r w:rsidR="003114BF">
        <w:t xml:space="preserve"> the </w:t>
      </w:r>
      <w:r w:rsidR="000048CA">
        <w:t>shared-d</w:t>
      </w:r>
      <w:r w:rsidR="009E5A3F">
        <w:t>ebug configuration</w:t>
      </w:r>
    </w:p>
    <w:p w:rsidR="001347D6" w:rsidRDefault="009E5A3F" w:rsidP="001347D6">
      <w:r>
        <w:t>To build and install the debug configuration with shared libraries:</w:t>
      </w:r>
    </w:p>
    <w:p w:rsidR="001347D6" w:rsidRDefault="009E5A3F" w:rsidP="009E5A3F">
      <w:pPr>
        <w:pStyle w:val="cshcode"/>
      </w:pPr>
      <w:r>
        <w:t>make -j&lt;num&gt; install</w:t>
      </w:r>
    </w:p>
    <w:p w:rsidR="001347D6" w:rsidRDefault="009E5A3F" w:rsidP="009E5A3F">
      <w:pPr>
        <w:pStyle w:val="StepListLevel3"/>
      </w:pPr>
      <w:r>
        <w:t xml:space="preserve">Build and install the </w:t>
      </w:r>
      <w:r w:rsidR="000048CA">
        <w:t xml:space="preserve">shared-release </w:t>
      </w:r>
      <w:r>
        <w:t>configuration</w:t>
      </w:r>
    </w:p>
    <w:p w:rsidR="009E5A3F" w:rsidRDefault="00C65A42" w:rsidP="00721324">
      <w:r>
        <w:t xml:space="preserve">Repeat steps 3 through 10, </w:t>
      </w:r>
      <w:r w:rsidR="009E5A3F">
        <w:t>set</w:t>
      </w:r>
      <w:r>
        <w:t>ting</w:t>
      </w:r>
      <w:r w:rsidR="009E5A3F">
        <w:t xml:space="preserve"> CMAKE_BUILD_TYPE to Release. </w:t>
      </w:r>
      <w:r w:rsidR="000048CA">
        <w:t xml:space="preserve">Set CMAKE_INSTALL_PREFIX to a different location, for instance </w:t>
      </w:r>
      <w:r w:rsidR="00DD0822">
        <w:t>VTK-</w:t>
      </w:r>
      <w:r w:rsidR="000048CA">
        <w:t xml:space="preserve">7.0.0-shared-release. </w:t>
      </w:r>
      <w:r>
        <w:t>Configure</w:t>
      </w:r>
      <w:r w:rsidR="009E5A3F">
        <w:t>, generate, and make install.</w:t>
      </w:r>
    </w:p>
    <w:p w:rsidR="009E5A3F" w:rsidRDefault="009E5A3F" w:rsidP="009E5A3F">
      <w:pPr>
        <w:pStyle w:val="StepListLevel3"/>
      </w:pPr>
      <w:r>
        <w:t xml:space="preserve"> Build and install the static libraries (optional)</w:t>
      </w:r>
    </w:p>
    <w:p w:rsidR="000048CA" w:rsidRDefault="000048CA" w:rsidP="00721324">
      <w:r>
        <w:t xml:space="preserve">Repeat steps </w:t>
      </w:r>
      <w:r w:rsidR="00C65A42">
        <w:t>3 through</w:t>
      </w:r>
      <w:r>
        <w:t xml:space="preserve"> 10. Set BUILD_SHARED_LIBS and VTKWRAP_JAVA to OFF</w:t>
      </w:r>
      <w:r w:rsidR="004E2EBF">
        <w:t>, set CMAKE_BUILD_TYPE to Debug,</w:t>
      </w:r>
      <w:r>
        <w:t xml:space="preserve"> and choose </w:t>
      </w:r>
      <w:r w:rsidR="004E2EBF">
        <w:t xml:space="preserve">an </w:t>
      </w:r>
      <w:r>
        <w:t>ap</w:t>
      </w:r>
      <w:r w:rsidR="004E2EBF">
        <w:t>propriate installation location</w:t>
      </w:r>
      <w:r w:rsidR="00C65A42">
        <w:t>.</w:t>
      </w:r>
      <w:r w:rsidR="004E2EBF">
        <w:t xml:space="preserve"> </w:t>
      </w:r>
      <w:r w:rsidR="001419D4">
        <w:t xml:space="preserve">Make sure that CMAKE_C_FLAGS AND CMAKE_CXX_FLAGS contain the -fPIC option. </w:t>
      </w:r>
      <w:bookmarkStart w:id="2" w:name="_GoBack"/>
      <w:bookmarkEnd w:id="2"/>
      <w:r w:rsidR="004E2EBF">
        <w:t>Configure, generate, and make install. Repeat for build type Release.</w:t>
      </w:r>
    </w:p>
    <w:p w:rsidR="00A81DD5" w:rsidRDefault="00A81DD5" w:rsidP="00C310CB">
      <w:pPr>
        <w:pStyle w:val="Appendix2"/>
      </w:pPr>
      <w:r>
        <w:t>Building and installing the bindings</w:t>
      </w:r>
    </w:p>
    <w:p w:rsidR="00543454" w:rsidRPr="00543454" w:rsidRDefault="00543454" w:rsidP="00543454">
      <w:r>
        <w:t>Follow the steps for building and installing the SheafSystem above, but with the following modifications</w:t>
      </w:r>
      <w:r w:rsidR="00EB17F9">
        <w:t>:</w:t>
      </w:r>
    </w:p>
    <w:p w:rsidR="00637530" w:rsidRDefault="00637530" w:rsidP="00637530">
      <w:pPr>
        <w:ind w:left="900" w:hanging="900"/>
        <w:rPr>
          <w:b/>
        </w:rPr>
      </w:pPr>
      <w:r>
        <w:rPr>
          <w:b/>
        </w:rPr>
        <w:t>Step 10':</w:t>
      </w:r>
      <w:r w:rsidR="000725C7">
        <w:rPr>
          <w:b/>
        </w:rPr>
        <w:tab/>
        <w:t>Set the SHEAFSYSTEM_ variables</w:t>
      </w:r>
    </w:p>
    <w:p w:rsidR="000725C7" w:rsidRDefault="000725C7" w:rsidP="000725C7">
      <w:r>
        <w:t xml:space="preserve">Set the SHEAFSYSTEM_BUILD_BINDINGS variable to </w:t>
      </w:r>
      <w:r w:rsidR="00857414">
        <w:t xml:space="preserve">ON. </w:t>
      </w:r>
      <w:r>
        <w:t xml:space="preserve">If desired, also set the SHEAFSYSTEM_BUILD_SHEAFSCOPE variable to </w:t>
      </w:r>
      <w:r w:rsidR="00857414">
        <w:t xml:space="preserve">ON. </w:t>
      </w:r>
      <w:r>
        <w:t>Then  type "c" to run the configuration process. Typically, ccmake will display several messages about not being able to find the additional prerequisites required by the bindings. Type "e" to exit this message display and ccmake will display the table of variables.</w:t>
      </w:r>
    </w:p>
    <w:p w:rsidR="00637530" w:rsidRPr="000725C7" w:rsidRDefault="00637530" w:rsidP="00637530">
      <w:pPr>
        <w:ind w:left="900" w:hanging="900"/>
        <w:rPr>
          <w:b/>
        </w:rPr>
      </w:pPr>
      <w:r w:rsidRPr="000725C7">
        <w:rPr>
          <w:b/>
        </w:rPr>
        <w:t>Step 11':</w:t>
      </w:r>
      <w:r w:rsidRPr="000725C7">
        <w:rPr>
          <w:b/>
        </w:rPr>
        <w:tab/>
        <w:t>Set the PREREQ_ variables.</w:t>
      </w:r>
    </w:p>
    <w:p w:rsidR="00637530" w:rsidRDefault="000725C7" w:rsidP="00637530">
      <w:r>
        <w:t>When</w:t>
      </w:r>
      <w:r w:rsidR="00637530">
        <w:t xml:space="preserve"> the SHEAFSYSTEM_BUILD_BINDINGS option is selected, a number of additional PREREQ_ variables appear. The methods described in Step 10 for setting the </w:t>
      </w:r>
      <w:r>
        <w:t xml:space="preserve">original </w:t>
      </w:r>
      <w:r w:rsidR="00637530">
        <w:t xml:space="preserve">PREREQ_ variables </w:t>
      </w:r>
      <w:r w:rsidR="00857414">
        <w:t xml:space="preserve">also </w:t>
      </w:r>
      <w:r w:rsidR="00637530">
        <w:t>apply to these additional variables.</w:t>
      </w:r>
    </w:p>
    <w:p w:rsidR="00637530" w:rsidRDefault="00637530" w:rsidP="00637530">
      <w:r>
        <w:t>The additional PREREQ_ variables are:</w:t>
      </w:r>
    </w:p>
    <w:p w:rsidR="000725C7" w:rsidRPr="000725C7" w:rsidRDefault="000725C7" w:rsidP="000725C7">
      <w:r w:rsidRPr="000725C7">
        <w:t>PREREQ_JAVA_HOME</w:t>
      </w:r>
      <w:r w:rsidR="007077DB">
        <w:t xml:space="preserve"> (type PATH)</w:t>
      </w:r>
      <w:r>
        <w:t>: the absolute path to the top level of the Java installation.</w:t>
      </w:r>
    </w:p>
    <w:p w:rsidR="000725C7" w:rsidRDefault="000725C7" w:rsidP="000725C7">
      <w:r w:rsidRPr="000725C7">
        <w:t>PREREQ_</w:t>
      </w:r>
      <w:r>
        <w:t>JMF</w:t>
      </w:r>
      <w:r w:rsidR="008728BB">
        <w:t>_EXECUTABLE</w:t>
      </w:r>
      <w:r w:rsidR="007077DB">
        <w:t xml:space="preserve"> (type FILEPATH)</w:t>
      </w:r>
      <w:r w:rsidR="008728BB">
        <w:t>: the absolute path to the jmfinit executable</w:t>
      </w:r>
      <w:r>
        <w:t>.</w:t>
      </w:r>
    </w:p>
    <w:p w:rsidR="00CE6264" w:rsidRDefault="00872AB2" w:rsidP="000725C7">
      <w:r>
        <w:t>PREREQ_MCS_EXECUTABLE</w:t>
      </w:r>
      <w:r w:rsidR="007077DB">
        <w:t xml:space="preserve"> (type FILEPATH)</w:t>
      </w:r>
      <w:r w:rsidR="00CE6264">
        <w:t>: the abso</w:t>
      </w:r>
      <w:r>
        <w:t>lute path to the mcs executable in the mono package</w:t>
      </w:r>
      <w:r w:rsidR="00CE6264">
        <w:t>.</w:t>
      </w:r>
    </w:p>
    <w:p w:rsidR="0091200C" w:rsidRDefault="0091200C" w:rsidP="000725C7">
      <w:r>
        <w:t>PREREQ_PYTHON_EXECUTABLE</w:t>
      </w:r>
      <w:r w:rsidR="007077DB">
        <w:t xml:space="preserve"> (type FILEPATH)</w:t>
      </w:r>
      <w:r>
        <w:t>: the absolute path to the python interpreter executable.</w:t>
      </w:r>
    </w:p>
    <w:p w:rsidR="000725C7" w:rsidRDefault="000725C7" w:rsidP="000725C7">
      <w:r>
        <w:t>PREREQ_SWIG_EXECUTABLE</w:t>
      </w:r>
      <w:r w:rsidR="007077DB">
        <w:t xml:space="preserve"> (type FILEPATH)</w:t>
      </w:r>
      <w:r>
        <w:t>: the absolute path to the swig executable.</w:t>
      </w:r>
    </w:p>
    <w:p w:rsidR="00CE6264" w:rsidRDefault="00CE6264" w:rsidP="000725C7">
      <w:r>
        <w:t>PREREQ_VTK_CONFIG_DIR</w:t>
      </w:r>
      <w:r w:rsidR="007077DB">
        <w:t xml:space="preserve"> (type PATH)</w:t>
      </w:r>
      <w:r>
        <w:t>: the absolute path to the directory containing VTKConfig.cmake</w:t>
      </w:r>
      <w:r w:rsidR="00857414">
        <w:t>. If built as described above, this should be &lt;vtk_install_location&gt;/lib/vtk-7.0.</w:t>
      </w:r>
      <w:r w:rsidR="000048CA">
        <w:t xml:space="preserve"> Choose the shared-debug installation if </w:t>
      </w:r>
      <w:r w:rsidR="00C65A42">
        <w:t>building the Debug_contracts or Debug_no_contracts configuration. Choose the shared-release installation if building the Release_contracts or Release_no_contracts configuration.</w:t>
      </w:r>
    </w:p>
    <w:sectPr w:rsidR="00CE626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C2C" w:rsidRDefault="00610C2C" w:rsidP="0002253D">
      <w:pPr>
        <w:spacing w:before="0"/>
      </w:pPr>
      <w:r>
        <w:separator/>
      </w:r>
    </w:p>
  </w:endnote>
  <w:endnote w:type="continuationSeparator" w:id="0">
    <w:p w:rsidR="00610C2C" w:rsidRDefault="00610C2C" w:rsidP="0002253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wis721 BlkOul BT">
    <w:panose1 w:val="04020905030B03040203"/>
    <w:charset w:val="00"/>
    <w:family w:val="decorative"/>
    <w:pitch w:val="variable"/>
    <w:sig w:usb0="00000087" w:usb1="00000000" w:usb2="00000000" w:usb3="00000000" w:csb0="0000001B" w:csb1="00000000"/>
  </w:font>
  <w:font w:name="Swis721 BdOul BT">
    <w:panose1 w:val="04020705020B03040203"/>
    <w:charset w:val="00"/>
    <w:family w:val="decorative"/>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732" w:rsidRDefault="00694732" w:rsidP="00694732">
    <w:pPr>
      <w:pStyle w:val="Footer"/>
    </w:pPr>
    <w:r>
      <w:tab/>
    </w:r>
    <w:r>
      <w:rPr>
        <w:rStyle w:val="PageNumber"/>
      </w:rPr>
      <w:fldChar w:fldCharType="begin"/>
    </w:r>
    <w:r>
      <w:rPr>
        <w:rStyle w:val="PageNumber"/>
      </w:rPr>
      <w:instrText xml:space="preserve"> PAGE </w:instrText>
    </w:r>
    <w:r>
      <w:rPr>
        <w:rStyle w:val="PageNumber"/>
      </w:rPr>
      <w:fldChar w:fldCharType="separate"/>
    </w:r>
    <w:r w:rsidR="00610C2C">
      <w:rPr>
        <w:rStyle w:val="PageNumber"/>
        <w:noProof/>
      </w:rPr>
      <w:t>1</w:t>
    </w:r>
    <w:r>
      <w:rPr>
        <w:rStyle w:val="PageNumber"/>
      </w:rPr>
      <w:fldChar w:fldCharType="end"/>
    </w:r>
    <w:r>
      <w:rPr>
        <w:rStyle w:val="PageNumber"/>
      </w:rPr>
      <w:t xml:space="preserve"> of </w:t>
    </w:r>
    <w:fldSimple w:instr=" NUMPAGES  \* MERGEFORMAT ">
      <w:r w:rsidR="00610C2C" w:rsidRPr="00610C2C">
        <w:rPr>
          <w:rStyle w:val="PageNumber"/>
          <w:noProof/>
        </w:rPr>
        <w:t>1</w:t>
      </w:r>
    </w:fldSimple>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C2C" w:rsidRDefault="00610C2C" w:rsidP="0002253D">
      <w:pPr>
        <w:spacing w:before="0"/>
      </w:pPr>
      <w:r>
        <w:separator/>
      </w:r>
    </w:p>
  </w:footnote>
  <w:footnote w:type="continuationSeparator" w:id="0">
    <w:p w:rsidR="00610C2C" w:rsidRDefault="00610C2C" w:rsidP="0002253D">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F00316"/>
    <w:lvl w:ilvl="0">
      <w:start w:val="1"/>
      <w:numFmt w:val="decimal"/>
      <w:lvlText w:val="%1."/>
      <w:lvlJc w:val="left"/>
      <w:pPr>
        <w:tabs>
          <w:tab w:val="num" w:pos="1800"/>
        </w:tabs>
        <w:ind w:left="1800" w:hanging="360"/>
      </w:pPr>
    </w:lvl>
  </w:abstractNum>
  <w:abstractNum w:abstractNumId="1">
    <w:nsid w:val="FFFFFF7D"/>
    <w:multiLevelType w:val="singleLevel"/>
    <w:tmpl w:val="22A8134E"/>
    <w:lvl w:ilvl="0">
      <w:start w:val="1"/>
      <w:numFmt w:val="decimal"/>
      <w:lvlText w:val="%1."/>
      <w:lvlJc w:val="left"/>
      <w:pPr>
        <w:tabs>
          <w:tab w:val="num" w:pos="1440"/>
        </w:tabs>
        <w:ind w:left="1440" w:hanging="360"/>
      </w:pPr>
    </w:lvl>
  </w:abstractNum>
  <w:abstractNum w:abstractNumId="2">
    <w:nsid w:val="FFFFFF7E"/>
    <w:multiLevelType w:val="singleLevel"/>
    <w:tmpl w:val="35A0959C"/>
    <w:lvl w:ilvl="0">
      <w:start w:val="1"/>
      <w:numFmt w:val="decimal"/>
      <w:lvlText w:val="%1."/>
      <w:lvlJc w:val="left"/>
      <w:pPr>
        <w:tabs>
          <w:tab w:val="num" w:pos="1080"/>
        </w:tabs>
        <w:ind w:left="1080" w:hanging="360"/>
      </w:pPr>
    </w:lvl>
  </w:abstractNum>
  <w:abstractNum w:abstractNumId="3">
    <w:nsid w:val="FFFFFF7F"/>
    <w:multiLevelType w:val="singleLevel"/>
    <w:tmpl w:val="C8027828"/>
    <w:lvl w:ilvl="0">
      <w:start w:val="1"/>
      <w:numFmt w:val="decimal"/>
      <w:lvlText w:val="%1."/>
      <w:lvlJc w:val="left"/>
      <w:pPr>
        <w:tabs>
          <w:tab w:val="num" w:pos="720"/>
        </w:tabs>
        <w:ind w:left="720" w:hanging="360"/>
      </w:pPr>
    </w:lvl>
  </w:abstractNum>
  <w:abstractNum w:abstractNumId="4">
    <w:nsid w:val="FFFFFF80"/>
    <w:multiLevelType w:val="singleLevel"/>
    <w:tmpl w:val="5AB409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9075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4A19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C8C961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10C0B5A"/>
    <w:lvl w:ilvl="0">
      <w:start w:val="1"/>
      <w:numFmt w:val="decimal"/>
      <w:lvlText w:val="%1."/>
      <w:lvlJc w:val="left"/>
      <w:pPr>
        <w:tabs>
          <w:tab w:val="num" w:pos="360"/>
        </w:tabs>
        <w:ind w:left="360" w:hanging="360"/>
      </w:pPr>
    </w:lvl>
  </w:abstractNum>
  <w:abstractNum w:abstractNumId="9">
    <w:nsid w:val="FFFFFF89"/>
    <w:multiLevelType w:val="singleLevel"/>
    <w:tmpl w:val="5840EB00"/>
    <w:lvl w:ilvl="0">
      <w:start w:val="1"/>
      <w:numFmt w:val="bullet"/>
      <w:lvlText w:val=""/>
      <w:lvlJc w:val="left"/>
      <w:pPr>
        <w:tabs>
          <w:tab w:val="num" w:pos="360"/>
        </w:tabs>
        <w:ind w:left="360" w:hanging="360"/>
      </w:pPr>
      <w:rPr>
        <w:rFonts w:ascii="Symbol" w:hAnsi="Symbol" w:hint="default"/>
      </w:rPr>
    </w:lvl>
  </w:abstractNum>
  <w:abstractNum w:abstractNumId="10">
    <w:nsid w:val="06215F33"/>
    <w:multiLevelType w:val="multilevel"/>
    <w:tmpl w:val="01880BDE"/>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F36041D"/>
    <w:multiLevelType w:val="hybridMultilevel"/>
    <w:tmpl w:val="02ACF7AE"/>
    <w:lvl w:ilvl="0" w:tplc="F3BE59C4">
      <w:start w:val="1"/>
      <w:numFmt w:val="bullet"/>
      <w:pStyle w:val="cshcode"/>
      <w:lvlText w:val="&gt;"/>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C6C58"/>
    <w:multiLevelType w:val="multilevel"/>
    <w:tmpl w:val="D6728FAA"/>
    <w:styleLink w:val="StepNumbering"/>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4">
    <w:nsid w:val="24F86868"/>
    <w:multiLevelType w:val="multilevel"/>
    <w:tmpl w:val="4CDE49BC"/>
    <w:lvl w:ilvl="0">
      <w:start w:val="1"/>
      <w:numFmt w:val="decimal"/>
      <w:pStyle w:val="StepListLevel1"/>
      <w:lvlText w:val="Step %1:"/>
      <w:lvlJc w:val="left"/>
      <w:pPr>
        <w:ind w:left="864" w:hanging="864"/>
      </w:pPr>
      <w:rPr>
        <w:rFonts w:hint="default"/>
      </w:rPr>
    </w:lvl>
    <w:lvl w:ilvl="1">
      <w:start w:val="1"/>
      <w:numFmt w:val="decimal"/>
      <w:pStyle w:val="StepListLevel2"/>
      <w:lvlText w:val="Step %2:"/>
      <w:lvlJc w:val="left"/>
      <w:pPr>
        <w:ind w:left="864" w:hanging="864"/>
      </w:pPr>
      <w:rPr>
        <w:rFonts w:hint="default"/>
      </w:rPr>
    </w:lvl>
    <w:lvl w:ilvl="2">
      <w:start w:val="1"/>
      <w:numFmt w:val="decimal"/>
      <w:pStyle w:val="StepListLevel3"/>
      <w:lvlText w:val="Step %3:"/>
      <w:lvlJc w:val="left"/>
      <w:pPr>
        <w:ind w:left="864" w:hanging="86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864" w:hanging="864"/>
      </w:pPr>
      <w:rPr>
        <w:rFonts w:hint="default"/>
      </w:rPr>
    </w:lvl>
    <w:lvl w:ilvl="5">
      <w:start w:val="1"/>
      <w:numFmt w:val="decimal"/>
      <w:lvlText w:val="%1.%2.%3.%4.%5.%6"/>
      <w:lvlJc w:val="left"/>
      <w:pPr>
        <w:ind w:left="864" w:hanging="864"/>
      </w:pPr>
      <w:rPr>
        <w:rFonts w:hint="default"/>
      </w:rPr>
    </w:lvl>
    <w:lvl w:ilvl="6">
      <w:start w:val="1"/>
      <w:numFmt w:val="decimal"/>
      <w:lvlText w:val="%1.%2.%3.%4.%5.%6.%7"/>
      <w:lvlJc w:val="left"/>
      <w:pPr>
        <w:ind w:left="864" w:hanging="864"/>
      </w:pPr>
      <w:rPr>
        <w:rFonts w:hint="default"/>
      </w:rPr>
    </w:lvl>
    <w:lvl w:ilvl="7">
      <w:start w:val="1"/>
      <w:numFmt w:val="decimal"/>
      <w:lvlText w:val="%1.%2.%3.%4.%5.%6.%7.%8"/>
      <w:lvlJc w:val="left"/>
      <w:pPr>
        <w:ind w:left="864" w:hanging="864"/>
      </w:pPr>
      <w:rPr>
        <w:rFonts w:hint="default"/>
      </w:rPr>
    </w:lvl>
    <w:lvl w:ilvl="8">
      <w:start w:val="1"/>
      <w:numFmt w:val="decimal"/>
      <w:lvlText w:val="%1.%2.%3.%4.%5.%6.%7.%8.%9"/>
      <w:lvlJc w:val="left"/>
      <w:pPr>
        <w:ind w:left="864" w:hanging="864"/>
      </w:pPr>
      <w:rPr>
        <w:rFonts w:hint="default"/>
      </w:rPr>
    </w:lvl>
  </w:abstractNum>
  <w:abstractNum w:abstractNumId="15">
    <w:nsid w:val="2CD35A57"/>
    <w:multiLevelType w:val="hybridMultilevel"/>
    <w:tmpl w:val="132CE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8572C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1F14FD"/>
    <w:multiLevelType w:val="multilevel"/>
    <w:tmpl w:val="BD7CD320"/>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20">
    <w:nsid w:val="57B6260F"/>
    <w:multiLevelType w:val="multilevel"/>
    <w:tmpl w:val="1CF42B4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21">
    <w:nsid w:val="59C761F1"/>
    <w:multiLevelType w:val="hybridMultilevel"/>
    <w:tmpl w:val="4634A7BA"/>
    <w:lvl w:ilvl="0" w:tplc="5C6E50C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DF5129"/>
    <w:multiLevelType w:val="hybridMultilevel"/>
    <w:tmpl w:val="97AC4420"/>
    <w:lvl w:ilvl="0" w:tplc="954035D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8B0AE9"/>
    <w:multiLevelType w:val="multilevel"/>
    <w:tmpl w:val="D6728FA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num w:numId="1">
    <w:abstractNumId w:val="17"/>
  </w:num>
  <w:num w:numId="2">
    <w:abstractNumId w:val="12"/>
  </w:num>
  <w:num w:numId="3">
    <w:abstractNumId w:val="18"/>
  </w:num>
  <w:num w:numId="4">
    <w:abstractNumId w:val="21"/>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3"/>
  </w:num>
  <w:num w:numId="8">
    <w:abstractNumId w:val="16"/>
  </w:num>
  <w:num w:numId="9">
    <w:abstractNumId w:val="11"/>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2"/>
  </w:num>
  <w:num w:numId="22">
    <w:abstractNumId w:val="23"/>
  </w:num>
  <w:num w:numId="23">
    <w:abstractNumId w:val="20"/>
  </w:num>
  <w:num w:numId="24">
    <w:abstractNumId w:val="19"/>
  </w:num>
  <w:num w:numId="25">
    <w:abstractNumId w:val="10"/>
  </w:num>
  <w:num w:numId="26">
    <w:abstractNumId w:val="21"/>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E67643"/>
    <w:rsid w:val="000048CA"/>
    <w:rsid w:val="0002253D"/>
    <w:rsid w:val="00026DFD"/>
    <w:rsid w:val="00065174"/>
    <w:rsid w:val="000725C7"/>
    <w:rsid w:val="000F7F65"/>
    <w:rsid w:val="001347D6"/>
    <w:rsid w:val="001419D4"/>
    <w:rsid w:val="00154ACC"/>
    <w:rsid w:val="00166640"/>
    <w:rsid w:val="001828EB"/>
    <w:rsid w:val="001B1229"/>
    <w:rsid w:val="001C0215"/>
    <w:rsid w:val="001E65A2"/>
    <w:rsid w:val="001E6DC0"/>
    <w:rsid w:val="002132A6"/>
    <w:rsid w:val="0023506E"/>
    <w:rsid w:val="00294564"/>
    <w:rsid w:val="002C052A"/>
    <w:rsid w:val="003109A8"/>
    <w:rsid w:val="003114BF"/>
    <w:rsid w:val="00331344"/>
    <w:rsid w:val="00364F5E"/>
    <w:rsid w:val="003B5DAD"/>
    <w:rsid w:val="003D470E"/>
    <w:rsid w:val="003D6DD7"/>
    <w:rsid w:val="003E3AED"/>
    <w:rsid w:val="003E4A01"/>
    <w:rsid w:val="003E6350"/>
    <w:rsid w:val="003F5383"/>
    <w:rsid w:val="0040740C"/>
    <w:rsid w:val="0044074B"/>
    <w:rsid w:val="0044166C"/>
    <w:rsid w:val="00455B38"/>
    <w:rsid w:val="0046275C"/>
    <w:rsid w:val="004A540E"/>
    <w:rsid w:val="004B174F"/>
    <w:rsid w:val="004C3592"/>
    <w:rsid w:val="004E2EBF"/>
    <w:rsid w:val="005049B9"/>
    <w:rsid w:val="005118FC"/>
    <w:rsid w:val="0051683E"/>
    <w:rsid w:val="00527EC6"/>
    <w:rsid w:val="00543454"/>
    <w:rsid w:val="00550AAC"/>
    <w:rsid w:val="005641AC"/>
    <w:rsid w:val="00570900"/>
    <w:rsid w:val="005B2F21"/>
    <w:rsid w:val="005C44B7"/>
    <w:rsid w:val="005C4C1B"/>
    <w:rsid w:val="005F305E"/>
    <w:rsid w:val="00605F1E"/>
    <w:rsid w:val="00610C2C"/>
    <w:rsid w:val="006168B3"/>
    <w:rsid w:val="00621551"/>
    <w:rsid w:val="00622E9A"/>
    <w:rsid w:val="0063683E"/>
    <w:rsid w:val="00637530"/>
    <w:rsid w:val="00640308"/>
    <w:rsid w:val="00694732"/>
    <w:rsid w:val="006A1A4B"/>
    <w:rsid w:val="006B52F2"/>
    <w:rsid w:val="006C05FA"/>
    <w:rsid w:val="0070669E"/>
    <w:rsid w:val="007077DB"/>
    <w:rsid w:val="00721324"/>
    <w:rsid w:val="00727F3C"/>
    <w:rsid w:val="007524F3"/>
    <w:rsid w:val="0080029C"/>
    <w:rsid w:val="00800E9B"/>
    <w:rsid w:val="00855C3C"/>
    <w:rsid w:val="00857414"/>
    <w:rsid w:val="00857DC4"/>
    <w:rsid w:val="008728BB"/>
    <w:rsid w:val="00872AB2"/>
    <w:rsid w:val="0088776C"/>
    <w:rsid w:val="00897613"/>
    <w:rsid w:val="008A660B"/>
    <w:rsid w:val="008D0FC7"/>
    <w:rsid w:val="00902DB9"/>
    <w:rsid w:val="0091200C"/>
    <w:rsid w:val="00932A20"/>
    <w:rsid w:val="0096029D"/>
    <w:rsid w:val="00961E73"/>
    <w:rsid w:val="009660A4"/>
    <w:rsid w:val="00972B16"/>
    <w:rsid w:val="0097385A"/>
    <w:rsid w:val="009D6635"/>
    <w:rsid w:val="009E5A3F"/>
    <w:rsid w:val="00A26F0B"/>
    <w:rsid w:val="00A55509"/>
    <w:rsid w:val="00A81DD5"/>
    <w:rsid w:val="00AA7A93"/>
    <w:rsid w:val="00AB02D6"/>
    <w:rsid w:val="00AD3F03"/>
    <w:rsid w:val="00AE7E81"/>
    <w:rsid w:val="00B1533D"/>
    <w:rsid w:val="00B1767F"/>
    <w:rsid w:val="00BA709A"/>
    <w:rsid w:val="00BD1E2D"/>
    <w:rsid w:val="00BD25B3"/>
    <w:rsid w:val="00BF592B"/>
    <w:rsid w:val="00C23B87"/>
    <w:rsid w:val="00C310CB"/>
    <w:rsid w:val="00C61027"/>
    <w:rsid w:val="00C65A42"/>
    <w:rsid w:val="00C96DC9"/>
    <w:rsid w:val="00CE6264"/>
    <w:rsid w:val="00D10F72"/>
    <w:rsid w:val="00D1654B"/>
    <w:rsid w:val="00D340EB"/>
    <w:rsid w:val="00D342E9"/>
    <w:rsid w:val="00DA5CCF"/>
    <w:rsid w:val="00DB21B6"/>
    <w:rsid w:val="00DD0822"/>
    <w:rsid w:val="00DE7A5D"/>
    <w:rsid w:val="00E3649C"/>
    <w:rsid w:val="00E61435"/>
    <w:rsid w:val="00E673CE"/>
    <w:rsid w:val="00E67643"/>
    <w:rsid w:val="00E67872"/>
    <w:rsid w:val="00E87274"/>
    <w:rsid w:val="00EB17F9"/>
    <w:rsid w:val="00EB21DD"/>
    <w:rsid w:val="00EC061D"/>
    <w:rsid w:val="00EC1E49"/>
    <w:rsid w:val="00EC27B4"/>
    <w:rsid w:val="00EE1230"/>
    <w:rsid w:val="00F203D0"/>
    <w:rsid w:val="00F226F9"/>
    <w:rsid w:val="00F6481C"/>
    <w:rsid w:val="00FD76B5"/>
    <w:rsid w:val="00FF1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1419D4"/>
    <w:pPr>
      <w:spacing w:before="240"/>
      <w:jc w:val="both"/>
    </w:pPr>
    <w:rPr>
      <w:sz w:val="24"/>
    </w:rPr>
  </w:style>
  <w:style w:type="paragraph" w:styleId="Heading1">
    <w:name w:val="heading 1"/>
    <w:basedOn w:val="heading"/>
    <w:link w:val="Heading1Char"/>
    <w:uiPriority w:val="6"/>
    <w:rsid w:val="001419D4"/>
    <w:pPr>
      <w:numPr>
        <w:numId w:val="8"/>
      </w:numPr>
      <w:outlineLvl w:val="0"/>
    </w:pPr>
    <w:rPr>
      <w:rFonts w:eastAsiaTheme="majorEastAsia" w:cstheme="majorBidi"/>
      <w:b/>
      <w:u w:val="words"/>
    </w:rPr>
  </w:style>
  <w:style w:type="paragraph" w:styleId="Heading2">
    <w:name w:val="heading 2"/>
    <w:basedOn w:val="heading"/>
    <w:link w:val="Heading2Char"/>
    <w:uiPriority w:val="6"/>
    <w:rsid w:val="001419D4"/>
    <w:pPr>
      <w:numPr>
        <w:ilvl w:val="1"/>
        <w:numId w:val="8"/>
      </w:numPr>
      <w:outlineLvl w:val="1"/>
    </w:pPr>
    <w:rPr>
      <w:rFonts w:eastAsiaTheme="majorEastAsia" w:cstheme="majorBidi"/>
      <w:b/>
    </w:rPr>
  </w:style>
  <w:style w:type="paragraph" w:styleId="Heading3">
    <w:name w:val="heading 3"/>
    <w:basedOn w:val="heading"/>
    <w:link w:val="Heading3Char"/>
    <w:uiPriority w:val="6"/>
    <w:rsid w:val="001419D4"/>
    <w:pPr>
      <w:numPr>
        <w:ilvl w:val="2"/>
        <w:numId w:val="8"/>
      </w:numPr>
      <w:outlineLvl w:val="2"/>
    </w:pPr>
    <w:rPr>
      <w:rFonts w:eastAsiaTheme="majorEastAsia" w:cstheme="majorBidi"/>
    </w:rPr>
  </w:style>
  <w:style w:type="paragraph" w:styleId="Heading4">
    <w:name w:val="heading 4"/>
    <w:basedOn w:val="heading"/>
    <w:link w:val="Heading4Char"/>
    <w:uiPriority w:val="6"/>
    <w:rsid w:val="001419D4"/>
    <w:pPr>
      <w:numPr>
        <w:ilvl w:val="3"/>
        <w:numId w:val="8"/>
      </w:numPr>
      <w:outlineLvl w:val="3"/>
    </w:pPr>
    <w:rPr>
      <w:rFonts w:cstheme="majorBidi"/>
    </w:rPr>
  </w:style>
  <w:style w:type="paragraph" w:styleId="Heading5">
    <w:name w:val="heading 5"/>
    <w:basedOn w:val="heading"/>
    <w:link w:val="Heading5Char"/>
    <w:uiPriority w:val="6"/>
    <w:rsid w:val="001419D4"/>
    <w:pPr>
      <w:numPr>
        <w:ilvl w:val="4"/>
        <w:numId w:val="8"/>
      </w:numPr>
      <w:outlineLvl w:val="4"/>
    </w:pPr>
    <w:rPr>
      <w:rFonts w:cstheme="majorBidi"/>
    </w:rPr>
  </w:style>
  <w:style w:type="paragraph" w:styleId="Heading6">
    <w:name w:val="heading 6"/>
    <w:basedOn w:val="heading"/>
    <w:link w:val="Heading6Char"/>
    <w:uiPriority w:val="6"/>
    <w:rsid w:val="001419D4"/>
    <w:pPr>
      <w:numPr>
        <w:ilvl w:val="5"/>
        <w:numId w:val="8"/>
      </w:numPr>
      <w:outlineLvl w:val="5"/>
    </w:pPr>
    <w:rPr>
      <w:rFonts w:cstheme="majorBidi"/>
    </w:rPr>
  </w:style>
  <w:style w:type="paragraph" w:styleId="Heading7">
    <w:name w:val="heading 7"/>
    <w:basedOn w:val="heading"/>
    <w:link w:val="Heading7Char"/>
    <w:uiPriority w:val="6"/>
    <w:rsid w:val="001419D4"/>
    <w:pPr>
      <w:numPr>
        <w:ilvl w:val="6"/>
        <w:numId w:val="8"/>
      </w:numPr>
      <w:outlineLvl w:val="6"/>
    </w:pPr>
    <w:rPr>
      <w:rFonts w:cstheme="majorBidi"/>
    </w:rPr>
  </w:style>
  <w:style w:type="paragraph" w:styleId="Heading8">
    <w:name w:val="heading 8"/>
    <w:basedOn w:val="heading"/>
    <w:link w:val="Heading8Char"/>
    <w:uiPriority w:val="6"/>
    <w:rsid w:val="001419D4"/>
    <w:pPr>
      <w:numPr>
        <w:ilvl w:val="7"/>
        <w:numId w:val="8"/>
      </w:numPr>
      <w:outlineLvl w:val="7"/>
    </w:pPr>
    <w:rPr>
      <w:rFonts w:cstheme="majorBidi"/>
    </w:rPr>
  </w:style>
  <w:style w:type="paragraph" w:styleId="Heading9">
    <w:name w:val="heading 9"/>
    <w:basedOn w:val="heading"/>
    <w:link w:val="Heading9Char"/>
    <w:uiPriority w:val="6"/>
    <w:rsid w:val="001419D4"/>
    <w:pPr>
      <w:numPr>
        <w:ilvl w:val="8"/>
        <w:numId w:val="8"/>
      </w:numPr>
      <w:outlineLvl w:val="8"/>
    </w:pPr>
    <w:rPr>
      <w:rFonts w:eastAsiaTheme="majorEastAsia" w:cstheme="majorBidi"/>
    </w:rPr>
  </w:style>
  <w:style w:type="character" w:default="1" w:styleId="DefaultParagraphFont">
    <w:name w:val="Default Paragraph Font"/>
    <w:uiPriority w:val="1"/>
    <w:semiHidden/>
    <w:unhideWhenUsed/>
    <w:rsid w:val="001419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19D4"/>
  </w:style>
  <w:style w:type="character" w:styleId="Hyperlink">
    <w:name w:val="Hyperlink"/>
    <w:basedOn w:val="DefaultParagraphFont"/>
    <w:uiPriority w:val="99"/>
    <w:unhideWhenUsed/>
    <w:rsid w:val="001419D4"/>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1419D4"/>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1419D4"/>
    <w:pPr>
      <w:spacing w:before="100" w:beforeAutospacing="1" w:after="115"/>
    </w:pPr>
    <w:rPr>
      <w:szCs w:val="24"/>
    </w:rPr>
  </w:style>
  <w:style w:type="paragraph" w:styleId="NormalIndent">
    <w:name w:val="Normal Indent"/>
    <w:basedOn w:val="Normal"/>
    <w:semiHidden/>
    <w:rsid w:val="001419D4"/>
    <w:pPr>
      <w:ind w:left="720"/>
    </w:pPr>
  </w:style>
  <w:style w:type="paragraph" w:styleId="FootnoteText">
    <w:name w:val="footnote text"/>
    <w:basedOn w:val="Normal"/>
    <w:link w:val="FootnoteTextChar"/>
    <w:semiHidden/>
    <w:rsid w:val="001419D4"/>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1419D4"/>
  </w:style>
  <w:style w:type="character" w:customStyle="1" w:styleId="CommentTextChar">
    <w:name w:val="Comment Text Char"/>
    <w:basedOn w:val="DefaultParagraphFont"/>
    <w:link w:val="CommentText"/>
    <w:semiHidden/>
    <w:locked/>
    <w:rsid w:val="001419D4"/>
    <w:rPr>
      <w:sz w:val="24"/>
    </w:rPr>
  </w:style>
  <w:style w:type="paragraph" w:styleId="Header">
    <w:name w:val="header"/>
    <w:basedOn w:val="Normal"/>
    <w:link w:val="HeaderChar"/>
    <w:semiHidden/>
    <w:rsid w:val="001419D4"/>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1419D4"/>
    <w:pPr>
      <w:tabs>
        <w:tab w:val="center" w:pos="4320"/>
        <w:tab w:val="right" w:pos="8640"/>
      </w:tabs>
    </w:pPr>
  </w:style>
  <w:style w:type="character" w:customStyle="1" w:styleId="FooterChar">
    <w:name w:val="Footer Char"/>
    <w:basedOn w:val="DefaultParagraphFont"/>
    <w:link w:val="Footer"/>
    <w:uiPriority w:val="99"/>
    <w:locked/>
    <w:rsid w:val="001419D4"/>
    <w:rPr>
      <w:sz w:val="24"/>
    </w:rPr>
  </w:style>
  <w:style w:type="paragraph" w:styleId="Caption">
    <w:name w:val="caption"/>
    <w:basedOn w:val="Normal"/>
    <w:next w:val="Normal"/>
    <w:uiPriority w:val="4"/>
    <w:qFormat/>
    <w:rsid w:val="001419D4"/>
    <w:pPr>
      <w:spacing w:before="120" w:after="120"/>
      <w:jc w:val="center"/>
    </w:pPr>
    <w:rPr>
      <w:b/>
    </w:rPr>
  </w:style>
  <w:style w:type="paragraph" w:styleId="EndnoteText">
    <w:name w:val="endnote text"/>
    <w:basedOn w:val="Normal"/>
    <w:link w:val="EndnoteTextChar"/>
    <w:semiHidden/>
    <w:rsid w:val="001419D4"/>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1419D4"/>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1419D4"/>
    <w:rPr>
      <w:rFonts w:ascii="Arial" w:eastAsiaTheme="majorEastAsia" w:hAnsi="Arial" w:cs="Arial"/>
      <w:sz w:val="28"/>
      <w:szCs w:val="24"/>
    </w:rPr>
  </w:style>
  <w:style w:type="paragraph" w:styleId="Title">
    <w:name w:val="Title"/>
    <w:basedOn w:val="Normal"/>
    <w:next w:val="Subtitle"/>
    <w:link w:val="TitleChar"/>
    <w:uiPriority w:val="4"/>
    <w:rsid w:val="001419D4"/>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1419D4"/>
    <w:rPr>
      <w:rFonts w:ascii="Arial" w:eastAsiaTheme="majorEastAsia" w:hAnsi="Arial" w:cs="Arial"/>
      <w:b/>
      <w:bCs/>
      <w:kern w:val="28"/>
      <w:sz w:val="36"/>
      <w:szCs w:val="32"/>
    </w:rPr>
  </w:style>
  <w:style w:type="paragraph" w:styleId="BodyText">
    <w:name w:val="Body Text"/>
    <w:basedOn w:val="Normal"/>
    <w:link w:val="BodyTextChar"/>
    <w:semiHidden/>
    <w:rsid w:val="001419D4"/>
    <w:pPr>
      <w:spacing w:after="120"/>
    </w:pPr>
  </w:style>
  <w:style w:type="character" w:customStyle="1" w:styleId="BodyTextChar">
    <w:name w:val="Body Text Char"/>
    <w:basedOn w:val="DefaultParagraphFont"/>
    <w:link w:val="BodyText"/>
    <w:semiHidden/>
    <w:locked/>
    <w:rsid w:val="001419D4"/>
    <w:rPr>
      <w:sz w:val="24"/>
    </w:rPr>
  </w:style>
  <w:style w:type="paragraph" w:styleId="BlockText">
    <w:name w:val="Block Text"/>
    <w:basedOn w:val="Normal"/>
    <w:semiHidden/>
    <w:rsid w:val="001419D4"/>
    <w:pPr>
      <w:spacing w:after="120"/>
      <w:ind w:left="1440" w:right="1440"/>
    </w:pPr>
  </w:style>
  <w:style w:type="paragraph" w:styleId="DocumentMap">
    <w:name w:val="Document Map"/>
    <w:basedOn w:val="Normal"/>
    <w:link w:val="DocumentMapChar"/>
    <w:uiPriority w:val="99"/>
    <w:semiHidden/>
    <w:unhideWhenUsed/>
    <w:rsid w:val="001419D4"/>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1419D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1419D4"/>
    <w:rPr>
      <w:b/>
      <w:bCs/>
    </w:rPr>
  </w:style>
  <w:style w:type="character" w:customStyle="1" w:styleId="CommentSubjectChar">
    <w:name w:val="Comment Subject Char"/>
    <w:basedOn w:val="CommentTextChar"/>
    <w:link w:val="CommentSubject"/>
    <w:uiPriority w:val="99"/>
    <w:semiHidden/>
    <w:locked/>
    <w:rsid w:val="001419D4"/>
    <w:rPr>
      <w:b/>
      <w:bCs/>
      <w:sz w:val="24"/>
    </w:rPr>
  </w:style>
  <w:style w:type="paragraph" w:styleId="BalloonText">
    <w:name w:val="Balloon Text"/>
    <w:basedOn w:val="Normal"/>
    <w:link w:val="BalloonTextChar"/>
    <w:uiPriority w:val="99"/>
    <w:semiHidden/>
    <w:unhideWhenUsed/>
    <w:rsid w:val="001419D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419D4"/>
    <w:rPr>
      <w:rFonts w:ascii="Tahoma" w:hAnsi="Tahoma" w:cs="Tahoma"/>
      <w:sz w:val="16"/>
      <w:szCs w:val="16"/>
    </w:rPr>
  </w:style>
  <w:style w:type="paragraph" w:styleId="NoSpacing">
    <w:name w:val="No Spacing"/>
    <w:basedOn w:val="Normal"/>
    <w:uiPriority w:val="1"/>
    <w:rsid w:val="001419D4"/>
    <w:pPr>
      <w:spacing w:before="0"/>
    </w:pPr>
  </w:style>
  <w:style w:type="paragraph" w:styleId="ListParagraph">
    <w:name w:val="List Paragraph"/>
    <w:basedOn w:val="Normal"/>
    <w:uiPriority w:val="5"/>
    <w:rsid w:val="001419D4"/>
    <w:pPr>
      <w:ind w:left="720"/>
    </w:pPr>
  </w:style>
  <w:style w:type="paragraph" w:styleId="Quote">
    <w:name w:val="Quote"/>
    <w:basedOn w:val="Normal"/>
    <w:next w:val="Normal"/>
    <w:link w:val="QuoteChar"/>
    <w:uiPriority w:val="29"/>
    <w:rsid w:val="001419D4"/>
    <w:rPr>
      <w:i/>
      <w:iCs/>
      <w:color w:val="000000" w:themeColor="text1"/>
    </w:rPr>
  </w:style>
  <w:style w:type="character" w:customStyle="1" w:styleId="QuoteChar">
    <w:name w:val="Quote Char"/>
    <w:basedOn w:val="DefaultParagraphFont"/>
    <w:link w:val="Quote"/>
    <w:uiPriority w:val="29"/>
    <w:locked/>
    <w:rsid w:val="001419D4"/>
    <w:rPr>
      <w:i/>
      <w:iCs/>
      <w:color w:val="000000" w:themeColor="text1"/>
      <w:sz w:val="24"/>
    </w:rPr>
  </w:style>
  <w:style w:type="paragraph" w:styleId="IntenseQuote">
    <w:name w:val="Intense Quote"/>
    <w:basedOn w:val="Normal"/>
    <w:next w:val="Normal"/>
    <w:link w:val="IntenseQuoteChar"/>
    <w:uiPriority w:val="30"/>
    <w:rsid w:val="001419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1419D4"/>
    <w:rPr>
      <w:b/>
      <w:bCs/>
      <w:i/>
      <w:iCs/>
      <w:color w:val="4F81BD" w:themeColor="accent1"/>
      <w:sz w:val="24"/>
    </w:rPr>
  </w:style>
  <w:style w:type="paragraph" w:styleId="Bibliography">
    <w:name w:val="Bibliography"/>
    <w:basedOn w:val="Normal"/>
    <w:next w:val="Normal"/>
    <w:uiPriority w:val="37"/>
    <w:unhideWhenUsed/>
    <w:rsid w:val="001419D4"/>
    <w:pPr>
      <w:jc w:val="left"/>
    </w:pPr>
  </w:style>
  <w:style w:type="character" w:customStyle="1" w:styleId="Heading1Char">
    <w:name w:val="Heading 1 Char"/>
    <w:basedOn w:val="DefaultParagraphFont"/>
    <w:link w:val="Heading1"/>
    <w:uiPriority w:val="6"/>
    <w:locked/>
    <w:rsid w:val="001419D4"/>
    <w:rPr>
      <w:rFonts w:eastAsiaTheme="majorEastAsia" w:cstheme="majorBidi"/>
      <w:b/>
      <w:sz w:val="24"/>
      <w:u w:val="words"/>
    </w:rPr>
  </w:style>
  <w:style w:type="paragraph" w:styleId="TOCHeading">
    <w:name w:val="TOC Heading"/>
    <w:basedOn w:val="Heading1"/>
    <w:next w:val="Normal"/>
    <w:uiPriority w:val="39"/>
    <w:semiHidden/>
    <w:unhideWhenUsed/>
    <w:qFormat/>
    <w:rsid w:val="001419D4"/>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1419D4"/>
    <w:pPr>
      <w:keepNext/>
    </w:pPr>
  </w:style>
  <w:style w:type="paragraph" w:customStyle="1" w:styleId="authoraffiliation">
    <w:name w:val="author affiliation"/>
    <w:basedOn w:val="Normal"/>
    <w:uiPriority w:val="4"/>
    <w:rsid w:val="001419D4"/>
    <w:pPr>
      <w:spacing w:before="120"/>
      <w:jc w:val="center"/>
    </w:pPr>
  </w:style>
  <w:style w:type="paragraph" w:customStyle="1" w:styleId="author">
    <w:name w:val="author"/>
    <w:basedOn w:val="Normal"/>
    <w:next w:val="authoraffiliation"/>
    <w:uiPriority w:val="4"/>
    <w:rsid w:val="001419D4"/>
    <w:pPr>
      <w:spacing w:before="480"/>
      <w:jc w:val="center"/>
    </w:pPr>
  </w:style>
  <w:style w:type="paragraph" w:customStyle="1" w:styleId="summary">
    <w:name w:val="summary"/>
    <w:basedOn w:val="Normal"/>
    <w:uiPriority w:val="4"/>
    <w:rsid w:val="001419D4"/>
    <w:pPr>
      <w:ind w:left="1440" w:right="1440"/>
    </w:pPr>
  </w:style>
  <w:style w:type="paragraph" w:customStyle="1" w:styleId="summaryheading">
    <w:name w:val="summary heading"/>
    <w:basedOn w:val="Normal"/>
    <w:next w:val="summary"/>
    <w:uiPriority w:val="4"/>
    <w:rsid w:val="001419D4"/>
    <w:pPr>
      <w:spacing w:before="480"/>
      <w:ind w:left="1440" w:right="1440"/>
      <w:jc w:val="center"/>
    </w:pPr>
    <w:rPr>
      <w:u w:val="words"/>
    </w:rPr>
  </w:style>
  <w:style w:type="paragraph" w:customStyle="1" w:styleId="Appendix">
    <w:name w:val="Appendix"/>
    <w:basedOn w:val="Heading1"/>
    <w:next w:val="BlockText"/>
    <w:autoRedefine/>
    <w:rsid w:val="001419D4"/>
    <w:pPr>
      <w:numPr>
        <w:numId w:val="0"/>
      </w:numPr>
    </w:pPr>
  </w:style>
  <w:style w:type="paragraph" w:customStyle="1" w:styleId="figure">
    <w:name w:val="figure"/>
    <w:basedOn w:val="Normal"/>
    <w:next w:val="Normal"/>
    <w:qFormat/>
    <w:rsid w:val="001419D4"/>
    <w:pPr>
      <w:keepNext/>
      <w:widowControl w:val="0"/>
      <w:jc w:val="center"/>
    </w:pPr>
  </w:style>
  <w:style w:type="paragraph" w:customStyle="1" w:styleId="equation">
    <w:name w:val="equation"/>
    <w:basedOn w:val="Normal"/>
    <w:uiPriority w:val="4"/>
    <w:qFormat/>
    <w:rsid w:val="001419D4"/>
    <w:pPr>
      <w:tabs>
        <w:tab w:val="right" w:pos="8640"/>
      </w:tabs>
      <w:spacing w:before="120"/>
      <w:ind w:left="720"/>
    </w:pPr>
  </w:style>
  <w:style w:type="paragraph" w:customStyle="1" w:styleId="cppcodecontinuation">
    <w:name w:val="cpp_code_continuation"/>
    <w:basedOn w:val="cppcode"/>
    <w:uiPriority w:val="4"/>
    <w:qFormat/>
    <w:rsid w:val="001419D4"/>
    <w:pPr>
      <w:keepNext w:val="0"/>
      <w:spacing w:before="0"/>
    </w:pPr>
  </w:style>
  <w:style w:type="paragraph" w:customStyle="1" w:styleId="cppcode">
    <w:name w:val="cpp_code"/>
    <w:basedOn w:val="Normal"/>
    <w:next w:val="cppcodecontinuation"/>
    <w:uiPriority w:val="4"/>
    <w:qFormat/>
    <w:rsid w:val="001419D4"/>
    <w:pPr>
      <w:keepNext/>
      <w:jc w:val="left"/>
    </w:pPr>
    <w:rPr>
      <w:rFonts w:ascii="Courier New" w:hAnsi="Courier New"/>
      <w:sz w:val="20"/>
    </w:rPr>
  </w:style>
  <w:style w:type="paragraph" w:customStyle="1" w:styleId="Appendix1">
    <w:name w:val="Appendix 1"/>
    <w:basedOn w:val="Heading1"/>
    <w:next w:val="Normal"/>
    <w:uiPriority w:val="7"/>
    <w:rsid w:val="001419D4"/>
    <w:pPr>
      <w:numPr>
        <w:numId w:val="1"/>
      </w:numPr>
    </w:pPr>
  </w:style>
  <w:style w:type="character" w:customStyle="1" w:styleId="Heading2Char">
    <w:name w:val="Heading 2 Char"/>
    <w:basedOn w:val="DefaultParagraphFont"/>
    <w:link w:val="Heading2"/>
    <w:uiPriority w:val="6"/>
    <w:locked/>
    <w:rsid w:val="001419D4"/>
    <w:rPr>
      <w:rFonts w:eastAsiaTheme="majorEastAsia" w:cstheme="majorBidi"/>
      <w:b/>
      <w:sz w:val="24"/>
    </w:rPr>
  </w:style>
  <w:style w:type="paragraph" w:customStyle="1" w:styleId="Appendix2">
    <w:name w:val="Appendix 2"/>
    <w:basedOn w:val="Heading2"/>
    <w:next w:val="Normal"/>
    <w:uiPriority w:val="7"/>
    <w:rsid w:val="001419D4"/>
    <w:pPr>
      <w:numPr>
        <w:numId w:val="1"/>
      </w:numPr>
    </w:pPr>
    <w:rPr>
      <w:u w:val="words"/>
    </w:rPr>
  </w:style>
  <w:style w:type="character" w:customStyle="1" w:styleId="Heading3Char">
    <w:name w:val="Heading 3 Char"/>
    <w:basedOn w:val="DefaultParagraphFont"/>
    <w:link w:val="Heading3"/>
    <w:uiPriority w:val="6"/>
    <w:locked/>
    <w:rsid w:val="001419D4"/>
    <w:rPr>
      <w:rFonts w:eastAsiaTheme="majorEastAsia" w:cstheme="majorBidi"/>
      <w:sz w:val="24"/>
    </w:rPr>
  </w:style>
  <w:style w:type="paragraph" w:customStyle="1" w:styleId="Appendix3">
    <w:name w:val="Appendix 3"/>
    <w:basedOn w:val="Heading3"/>
    <w:next w:val="Normal"/>
    <w:uiPriority w:val="7"/>
    <w:rsid w:val="001419D4"/>
    <w:pPr>
      <w:numPr>
        <w:numId w:val="1"/>
      </w:numPr>
    </w:pPr>
  </w:style>
  <w:style w:type="character" w:customStyle="1" w:styleId="Heading4Char">
    <w:name w:val="Heading 4 Char"/>
    <w:basedOn w:val="DefaultParagraphFont"/>
    <w:link w:val="Heading4"/>
    <w:uiPriority w:val="6"/>
    <w:locked/>
    <w:rsid w:val="001419D4"/>
    <w:rPr>
      <w:rFonts w:cstheme="majorBidi"/>
      <w:sz w:val="24"/>
    </w:rPr>
  </w:style>
  <w:style w:type="paragraph" w:customStyle="1" w:styleId="Appendix4">
    <w:name w:val="Appendix 4"/>
    <w:basedOn w:val="Heading4"/>
    <w:next w:val="Normal"/>
    <w:uiPriority w:val="7"/>
    <w:rsid w:val="001419D4"/>
    <w:pPr>
      <w:numPr>
        <w:numId w:val="1"/>
      </w:numPr>
    </w:pPr>
  </w:style>
  <w:style w:type="character" w:customStyle="1" w:styleId="Heading5Char">
    <w:name w:val="Heading 5 Char"/>
    <w:basedOn w:val="DefaultParagraphFont"/>
    <w:link w:val="Heading5"/>
    <w:uiPriority w:val="6"/>
    <w:locked/>
    <w:rsid w:val="001419D4"/>
    <w:rPr>
      <w:rFonts w:cstheme="majorBidi"/>
      <w:sz w:val="24"/>
    </w:rPr>
  </w:style>
  <w:style w:type="paragraph" w:customStyle="1" w:styleId="Appendix5">
    <w:name w:val="Appendix 5"/>
    <w:basedOn w:val="Heading5"/>
    <w:next w:val="Normal"/>
    <w:uiPriority w:val="7"/>
    <w:rsid w:val="001419D4"/>
    <w:pPr>
      <w:numPr>
        <w:numId w:val="1"/>
      </w:numPr>
    </w:pPr>
  </w:style>
  <w:style w:type="character" w:customStyle="1" w:styleId="Heading6Char">
    <w:name w:val="Heading 6 Char"/>
    <w:basedOn w:val="DefaultParagraphFont"/>
    <w:link w:val="Heading6"/>
    <w:uiPriority w:val="6"/>
    <w:locked/>
    <w:rsid w:val="001419D4"/>
    <w:rPr>
      <w:rFonts w:cstheme="majorBidi"/>
      <w:sz w:val="24"/>
    </w:rPr>
  </w:style>
  <w:style w:type="paragraph" w:customStyle="1" w:styleId="Appendix6">
    <w:name w:val="Appendix 6"/>
    <w:basedOn w:val="Heading6"/>
    <w:next w:val="Normal"/>
    <w:uiPriority w:val="7"/>
    <w:rsid w:val="001419D4"/>
    <w:pPr>
      <w:numPr>
        <w:numId w:val="1"/>
      </w:numPr>
    </w:pPr>
  </w:style>
  <w:style w:type="character" w:customStyle="1" w:styleId="Heading7Char">
    <w:name w:val="Heading 7 Char"/>
    <w:basedOn w:val="DefaultParagraphFont"/>
    <w:link w:val="Heading7"/>
    <w:uiPriority w:val="6"/>
    <w:locked/>
    <w:rsid w:val="001419D4"/>
    <w:rPr>
      <w:rFonts w:cstheme="majorBidi"/>
      <w:sz w:val="24"/>
    </w:rPr>
  </w:style>
  <w:style w:type="paragraph" w:customStyle="1" w:styleId="Appendix7">
    <w:name w:val="Appendix 7"/>
    <w:basedOn w:val="Heading7"/>
    <w:next w:val="Normal"/>
    <w:uiPriority w:val="7"/>
    <w:rsid w:val="001419D4"/>
    <w:pPr>
      <w:numPr>
        <w:numId w:val="1"/>
      </w:numPr>
    </w:pPr>
  </w:style>
  <w:style w:type="character" w:customStyle="1" w:styleId="Heading8Char">
    <w:name w:val="Heading 8 Char"/>
    <w:basedOn w:val="DefaultParagraphFont"/>
    <w:link w:val="Heading8"/>
    <w:uiPriority w:val="6"/>
    <w:locked/>
    <w:rsid w:val="001419D4"/>
    <w:rPr>
      <w:rFonts w:cstheme="majorBidi"/>
      <w:sz w:val="24"/>
    </w:rPr>
  </w:style>
  <w:style w:type="paragraph" w:customStyle="1" w:styleId="Appendix8">
    <w:name w:val="Appendix 8"/>
    <w:basedOn w:val="Heading8"/>
    <w:next w:val="Normal"/>
    <w:uiPriority w:val="7"/>
    <w:rsid w:val="001419D4"/>
    <w:pPr>
      <w:numPr>
        <w:numId w:val="1"/>
      </w:numPr>
    </w:pPr>
  </w:style>
  <w:style w:type="character" w:customStyle="1" w:styleId="Heading9Char">
    <w:name w:val="Heading 9 Char"/>
    <w:basedOn w:val="DefaultParagraphFont"/>
    <w:link w:val="Heading9"/>
    <w:uiPriority w:val="6"/>
    <w:locked/>
    <w:rsid w:val="001419D4"/>
    <w:rPr>
      <w:rFonts w:eastAsiaTheme="majorEastAsia" w:cstheme="majorBidi"/>
      <w:sz w:val="24"/>
    </w:rPr>
  </w:style>
  <w:style w:type="paragraph" w:customStyle="1" w:styleId="Appendix9">
    <w:name w:val="Appendix 9"/>
    <w:basedOn w:val="Heading9"/>
    <w:next w:val="Normal"/>
    <w:uiPriority w:val="7"/>
    <w:rsid w:val="001419D4"/>
    <w:pPr>
      <w:numPr>
        <w:numId w:val="1"/>
      </w:numPr>
    </w:pPr>
  </w:style>
  <w:style w:type="paragraph" w:customStyle="1" w:styleId="example">
    <w:name w:val="example"/>
    <w:basedOn w:val="Normal"/>
    <w:next w:val="Normal"/>
    <w:uiPriority w:val="5"/>
    <w:qFormat/>
    <w:rsid w:val="001419D4"/>
    <w:rPr>
      <w:u w:val="single"/>
    </w:rPr>
  </w:style>
  <w:style w:type="paragraph" w:customStyle="1" w:styleId="cshcodecontinuation">
    <w:name w:val="csh_code_continuation"/>
    <w:basedOn w:val="cshcode"/>
    <w:uiPriority w:val="5"/>
    <w:qFormat/>
    <w:rsid w:val="001419D4"/>
    <w:pPr>
      <w:spacing w:before="0"/>
    </w:pPr>
  </w:style>
  <w:style w:type="paragraph" w:customStyle="1" w:styleId="cshcode">
    <w:name w:val="csh_code"/>
    <w:basedOn w:val="Normal"/>
    <w:next w:val="cshcodecontinuation"/>
    <w:uiPriority w:val="5"/>
    <w:qFormat/>
    <w:rsid w:val="001419D4"/>
    <w:pPr>
      <w:numPr>
        <w:numId w:val="2"/>
      </w:numPr>
      <w:tabs>
        <w:tab w:val="left" w:pos="288"/>
      </w:tabs>
      <w:ind w:left="360"/>
      <w:jc w:val="left"/>
    </w:pPr>
    <w:rPr>
      <w:rFonts w:ascii="Courier New" w:hAnsi="Courier New"/>
    </w:rPr>
  </w:style>
  <w:style w:type="paragraph" w:customStyle="1" w:styleId="assertion">
    <w:name w:val="assertion"/>
    <w:basedOn w:val="Normal"/>
    <w:uiPriority w:val="5"/>
    <w:qFormat/>
    <w:rsid w:val="001419D4"/>
    <w:pPr>
      <w:spacing w:before="0"/>
    </w:pPr>
  </w:style>
  <w:style w:type="paragraph" w:customStyle="1" w:styleId="readinglist">
    <w:name w:val="reading_list"/>
    <w:basedOn w:val="Normal"/>
    <w:uiPriority w:val="5"/>
    <w:qFormat/>
    <w:rsid w:val="001419D4"/>
    <w:pPr>
      <w:ind w:left="288"/>
    </w:pPr>
  </w:style>
  <w:style w:type="paragraph" w:customStyle="1" w:styleId="dbcassertion">
    <w:name w:val="dbc_assertion"/>
    <w:basedOn w:val="Normal"/>
    <w:uiPriority w:val="5"/>
    <w:qFormat/>
    <w:rsid w:val="001419D4"/>
    <w:pPr>
      <w:numPr>
        <w:numId w:val="3"/>
      </w:numPr>
      <w:spacing w:before="0"/>
    </w:pPr>
    <w:rPr>
      <w:rFonts w:ascii="Calibri" w:hAnsi="Calibri"/>
      <w:sz w:val="22"/>
    </w:rPr>
  </w:style>
  <w:style w:type="paragraph" w:customStyle="1" w:styleId="dbcheading">
    <w:name w:val="dbc_heading"/>
    <w:basedOn w:val="Normal"/>
    <w:uiPriority w:val="5"/>
    <w:qFormat/>
    <w:rsid w:val="001419D4"/>
    <w:rPr>
      <w:rFonts w:asciiTheme="minorHAnsi" w:hAnsiTheme="minorHAnsi"/>
      <w:b/>
      <w:sz w:val="22"/>
      <w:szCs w:val="22"/>
    </w:rPr>
  </w:style>
  <w:style w:type="paragraph" w:customStyle="1" w:styleId="dbcdescription">
    <w:name w:val="dbc_description"/>
    <w:basedOn w:val="Normal"/>
    <w:uiPriority w:val="5"/>
    <w:qFormat/>
    <w:rsid w:val="001419D4"/>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1419D4"/>
    <w:pPr>
      <w:spacing w:before="0"/>
    </w:pPr>
  </w:style>
  <w:style w:type="paragraph" w:customStyle="1" w:styleId="StepListLevel2">
    <w:name w:val="StepListLevel2"/>
    <w:basedOn w:val="Normal"/>
    <w:link w:val="StepListLevel2Char"/>
    <w:uiPriority w:val="5"/>
    <w:qFormat/>
    <w:rsid w:val="001419D4"/>
    <w:pPr>
      <w:numPr>
        <w:ilvl w:val="1"/>
        <w:numId w:val="5"/>
      </w:numPr>
      <w:tabs>
        <w:tab w:val="left" w:pos="1440"/>
      </w:tabs>
      <w:outlineLvl w:val="1"/>
    </w:pPr>
    <w:rPr>
      <w:rFonts w:ascii="Times" w:hAnsi="Times"/>
      <w:b/>
    </w:rPr>
  </w:style>
  <w:style w:type="character" w:styleId="FootnoteReference">
    <w:name w:val="footnote reference"/>
    <w:basedOn w:val="DefaultParagraphFont"/>
    <w:semiHidden/>
    <w:rsid w:val="001419D4"/>
    <w:rPr>
      <w:position w:val="6"/>
      <w:sz w:val="16"/>
    </w:rPr>
  </w:style>
  <w:style w:type="character" w:styleId="CommentReference">
    <w:name w:val="annotation reference"/>
    <w:basedOn w:val="DefaultParagraphFont"/>
    <w:semiHidden/>
    <w:rsid w:val="001419D4"/>
    <w:rPr>
      <w:sz w:val="24"/>
      <w:szCs w:val="16"/>
    </w:rPr>
  </w:style>
  <w:style w:type="character" w:styleId="EndnoteReference">
    <w:name w:val="endnote reference"/>
    <w:basedOn w:val="DefaultParagraphFont"/>
    <w:semiHidden/>
    <w:rsid w:val="001419D4"/>
    <w:rPr>
      <w:vertAlign w:val="baseline"/>
    </w:rPr>
  </w:style>
  <w:style w:type="character" w:styleId="SubtleEmphasis">
    <w:name w:val="Subtle Emphasis"/>
    <w:uiPriority w:val="19"/>
    <w:rsid w:val="001419D4"/>
    <w:rPr>
      <w:i/>
      <w:iCs/>
      <w:color w:val="808080" w:themeColor="text1" w:themeTint="7F"/>
    </w:rPr>
  </w:style>
  <w:style w:type="character" w:styleId="IntenseEmphasis">
    <w:name w:val="Intense Emphasis"/>
    <w:basedOn w:val="DefaultParagraphFont"/>
    <w:uiPriority w:val="21"/>
    <w:rsid w:val="001419D4"/>
    <w:rPr>
      <w:b/>
      <w:bCs/>
      <w:i/>
      <w:iCs/>
      <w:color w:val="4F81BD" w:themeColor="accent1"/>
    </w:rPr>
  </w:style>
  <w:style w:type="character" w:styleId="SubtleReference">
    <w:name w:val="Subtle Reference"/>
    <w:basedOn w:val="DefaultParagraphFont"/>
    <w:uiPriority w:val="31"/>
    <w:rsid w:val="001419D4"/>
    <w:rPr>
      <w:smallCaps/>
      <w:color w:val="C0504D" w:themeColor="accent2"/>
      <w:u w:val="single"/>
    </w:rPr>
  </w:style>
  <w:style w:type="character" w:styleId="IntenseReference">
    <w:name w:val="Intense Reference"/>
    <w:basedOn w:val="DefaultParagraphFont"/>
    <w:uiPriority w:val="32"/>
    <w:rsid w:val="001419D4"/>
    <w:rPr>
      <w:b/>
      <w:bCs/>
      <w:smallCaps/>
      <w:color w:val="C0504D" w:themeColor="accent2"/>
      <w:spacing w:val="5"/>
      <w:u w:val="single"/>
    </w:rPr>
  </w:style>
  <w:style w:type="character" w:styleId="BookTitle">
    <w:name w:val="Book Title"/>
    <w:basedOn w:val="DefaultParagraphFont"/>
    <w:uiPriority w:val="33"/>
    <w:rsid w:val="001419D4"/>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1419D4"/>
    <w:rPr>
      <w:u w:val="words"/>
    </w:rPr>
  </w:style>
  <w:style w:type="character" w:customStyle="1" w:styleId="bundle">
    <w:name w:val="bundle"/>
    <w:basedOn w:val="DefaultParagraphFont"/>
    <w:uiPriority w:val="3"/>
    <w:qFormat/>
    <w:rsid w:val="001419D4"/>
    <w:rPr>
      <w:rFonts w:ascii="MathematicalPi 2" w:hAnsi="MathematicalPi 2"/>
    </w:rPr>
  </w:style>
  <w:style w:type="character" w:customStyle="1" w:styleId="subscript">
    <w:name w:val="subscript"/>
    <w:qFormat/>
    <w:rsid w:val="001419D4"/>
    <w:rPr>
      <w:spacing w:val="0"/>
      <w:w w:val="100"/>
      <w:position w:val="-6"/>
      <w:sz w:val="18"/>
      <w:vertAlign w:val="baseline"/>
    </w:rPr>
  </w:style>
  <w:style w:type="character" w:customStyle="1" w:styleId="superscript">
    <w:name w:val="superscript"/>
    <w:qFormat/>
    <w:rsid w:val="001419D4"/>
    <w:rPr>
      <w:spacing w:val="0"/>
      <w:w w:val="100"/>
      <w:position w:val="8"/>
      <w:sz w:val="18"/>
      <w:vertAlign w:val="baseline"/>
    </w:rPr>
  </w:style>
  <w:style w:type="character" w:customStyle="1" w:styleId="function">
    <w:name w:val="function"/>
    <w:basedOn w:val="DefaultParagraphFont"/>
    <w:uiPriority w:val="1"/>
    <w:qFormat/>
    <w:rsid w:val="001419D4"/>
    <w:rPr>
      <w:rFonts w:ascii="Symbol" w:hAnsi="Symbol"/>
    </w:rPr>
  </w:style>
  <w:style w:type="character" w:customStyle="1" w:styleId="poset">
    <w:name w:val="poset"/>
    <w:basedOn w:val="DefaultParagraphFont"/>
    <w:uiPriority w:val="1"/>
    <w:qFormat/>
    <w:rsid w:val="001419D4"/>
    <w:rPr>
      <w:rFonts w:ascii="Times New Roman" w:hAnsi="Times New Roman"/>
      <w:i/>
    </w:rPr>
  </w:style>
  <w:style w:type="character" w:customStyle="1" w:styleId="section">
    <w:name w:val="section"/>
    <w:basedOn w:val="DefaultParagraphFont"/>
    <w:uiPriority w:val="3"/>
    <w:qFormat/>
    <w:rsid w:val="001419D4"/>
    <w:rPr>
      <w:rFonts w:ascii="MathematicalPi 2" w:hAnsi="MathematicalPi 2"/>
    </w:rPr>
  </w:style>
  <w:style w:type="character" w:customStyle="1" w:styleId="lattice">
    <w:name w:val="lattice"/>
    <w:uiPriority w:val="1"/>
    <w:qFormat/>
    <w:rsid w:val="001419D4"/>
    <w:rPr>
      <w:rFonts w:ascii="French Script MT" w:hAnsi="French Script MT"/>
      <w:b w:val="0"/>
      <w:i w:val="0"/>
    </w:rPr>
  </w:style>
  <w:style w:type="character" w:customStyle="1" w:styleId="vector">
    <w:name w:val="vector"/>
    <w:basedOn w:val="DefaultParagraphFont"/>
    <w:uiPriority w:val="1"/>
    <w:qFormat/>
    <w:rsid w:val="001419D4"/>
    <w:rPr>
      <w:b/>
    </w:rPr>
  </w:style>
  <w:style w:type="character" w:customStyle="1" w:styleId="atlas">
    <w:name w:val="atlas"/>
    <w:basedOn w:val="DefaultParagraphFont"/>
    <w:uiPriority w:val="3"/>
    <w:qFormat/>
    <w:rsid w:val="001419D4"/>
    <w:rPr>
      <w:rFonts w:ascii="Monotype Corsiva" w:hAnsi="Monotype Corsiva"/>
    </w:rPr>
  </w:style>
  <w:style w:type="character" w:customStyle="1" w:styleId="cppcharacter">
    <w:name w:val="cpp_character"/>
    <w:basedOn w:val="DefaultParagraphFont"/>
    <w:uiPriority w:val="4"/>
    <w:rsid w:val="001419D4"/>
    <w:rPr>
      <w:rFonts w:ascii="Courier New" w:hAnsi="Courier New" w:cs="Courier New"/>
      <w:sz w:val="20"/>
    </w:rPr>
  </w:style>
  <w:style w:type="character" w:customStyle="1" w:styleId="antichain">
    <w:name w:val="antichain"/>
    <w:basedOn w:val="poset"/>
    <w:uiPriority w:val="3"/>
    <w:rsid w:val="001419D4"/>
    <w:rPr>
      <w:rFonts w:ascii="Swis721 BlkOul BT" w:hAnsi="Swis721 BlkOul BT"/>
      <w:i/>
    </w:rPr>
  </w:style>
  <w:style w:type="character" w:customStyle="1" w:styleId="row">
    <w:name w:val="row"/>
    <w:basedOn w:val="DefaultParagraphFont"/>
    <w:uiPriority w:val="1"/>
    <w:qFormat/>
    <w:rsid w:val="001419D4"/>
    <w:rPr>
      <w:u w:val="words"/>
    </w:rPr>
  </w:style>
  <w:style w:type="character" w:customStyle="1" w:styleId="abs">
    <w:name w:val="abs"/>
    <w:uiPriority w:val="1"/>
    <w:qFormat/>
    <w:rsid w:val="001419D4"/>
    <w:rPr>
      <w:rFonts w:ascii="Swis721 BdOul BT" w:hAnsi="Swis721 BdOul BT"/>
      <w:b/>
    </w:rPr>
  </w:style>
  <w:style w:type="character" w:customStyle="1" w:styleId="rep">
    <w:name w:val="rep"/>
    <w:uiPriority w:val="1"/>
    <w:qFormat/>
    <w:rsid w:val="001419D4"/>
    <w:rPr>
      <w:rFonts w:ascii="Arial" w:hAnsi="Arial"/>
    </w:rPr>
  </w:style>
  <w:style w:type="character" w:customStyle="1" w:styleId="rel">
    <w:name w:val="rel"/>
    <w:uiPriority w:val="1"/>
    <w:qFormat/>
    <w:rsid w:val="001419D4"/>
    <w:rPr>
      <w:rFonts w:ascii="Times New Roman" w:hAnsi="Times New Roman" w:cs="Arial"/>
    </w:rPr>
  </w:style>
  <w:style w:type="character" w:customStyle="1" w:styleId="abstract">
    <w:name w:val="abstract"/>
    <w:uiPriority w:val="1"/>
    <w:qFormat/>
    <w:rsid w:val="001419D4"/>
    <w:rPr>
      <w:rFonts w:ascii="Swis721 BdOul BT" w:hAnsi="Swis721 BdOul BT"/>
      <w:b/>
    </w:rPr>
  </w:style>
  <w:style w:type="character" w:customStyle="1" w:styleId="mlabel">
    <w:name w:val="mlabel"/>
    <w:basedOn w:val="DefaultParagraphFont"/>
    <w:rsid w:val="001419D4"/>
  </w:style>
  <w:style w:type="character" w:customStyle="1" w:styleId="hidden">
    <w:name w:val="hidden"/>
    <w:basedOn w:val="DefaultParagraphFont"/>
    <w:uiPriority w:val="1"/>
    <w:rsid w:val="001419D4"/>
    <w:rPr>
      <w:vanish/>
    </w:rPr>
  </w:style>
  <w:style w:type="table" w:styleId="TableGrid">
    <w:name w:val="Table Grid"/>
    <w:basedOn w:val="TableNormal"/>
    <w:uiPriority w:val="59"/>
    <w:rsid w:val="001419D4"/>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1419D4"/>
  </w:style>
  <w:style w:type="character" w:styleId="Strong">
    <w:name w:val="Strong"/>
    <w:basedOn w:val="DefaultParagraphFont"/>
    <w:uiPriority w:val="22"/>
    <w:rsid w:val="001419D4"/>
    <w:rPr>
      <w:b/>
      <w:bCs/>
    </w:rPr>
  </w:style>
  <w:style w:type="paragraph" w:customStyle="1" w:styleId="StepListLevel3">
    <w:name w:val="StepListLevel3"/>
    <w:basedOn w:val="StepListLevel2"/>
    <w:link w:val="StepListLevel3Char"/>
    <w:uiPriority w:val="5"/>
    <w:qFormat/>
    <w:rsid w:val="001419D4"/>
    <w:pPr>
      <w:numPr>
        <w:ilvl w:val="2"/>
      </w:numPr>
      <w:tabs>
        <w:tab w:val="clear" w:pos="1440"/>
      </w:tabs>
      <w:outlineLvl w:val="2"/>
    </w:pPr>
  </w:style>
  <w:style w:type="numbering" w:customStyle="1" w:styleId="StepNumbering">
    <w:name w:val="StepNumbering"/>
    <w:uiPriority w:val="99"/>
    <w:rsid w:val="00961E73"/>
    <w:pPr>
      <w:numPr>
        <w:numId w:val="7"/>
      </w:numPr>
    </w:pPr>
  </w:style>
  <w:style w:type="character" w:customStyle="1" w:styleId="StepListLevel2Char">
    <w:name w:val="StepListLevel2 Char"/>
    <w:basedOn w:val="DefaultParagraphFont"/>
    <w:link w:val="StepListLevel2"/>
    <w:uiPriority w:val="5"/>
    <w:rsid w:val="001419D4"/>
    <w:rPr>
      <w:rFonts w:ascii="Times" w:hAnsi="Times"/>
      <w:b/>
      <w:sz w:val="24"/>
    </w:rPr>
  </w:style>
  <w:style w:type="character" w:customStyle="1" w:styleId="StepListLevel3Char">
    <w:name w:val="StepListLevel3 Char"/>
    <w:basedOn w:val="StepListLevel2Char"/>
    <w:link w:val="StepListLevel3"/>
    <w:uiPriority w:val="5"/>
    <w:rsid w:val="00A26F0B"/>
    <w:rPr>
      <w:rFonts w:ascii="Times" w:hAnsi="Times"/>
      <w:b/>
      <w:sz w:val="24"/>
    </w:rPr>
  </w:style>
  <w:style w:type="paragraph" w:styleId="PlainText">
    <w:name w:val="Plain Text"/>
    <w:basedOn w:val="Normal"/>
    <w:link w:val="PlainTextChar"/>
    <w:uiPriority w:val="99"/>
    <w:unhideWhenUsed/>
    <w:rsid w:val="0080029C"/>
    <w:pPr>
      <w:spacing w:before="0"/>
    </w:pPr>
    <w:rPr>
      <w:rFonts w:ascii="Consolas" w:hAnsi="Consolas" w:cs="Consolas"/>
      <w:sz w:val="21"/>
      <w:szCs w:val="21"/>
    </w:rPr>
  </w:style>
  <w:style w:type="character" w:customStyle="1" w:styleId="PlainTextChar">
    <w:name w:val="Plain Text Char"/>
    <w:basedOn w:val="DefaultParagraphFont"/>
    <w:link w:val="PlainText"/>
    <w:uiPriority w:val="99"/>
    <w:rsid w:val="0080029C"/>
    <w:rPr>
      <w:rFonts w:ascii="Consolas" w:hAnsi="Consolas" w:cs="Consolas"/>
      <w:sz w:val="21"/>
      <w:szCs w:val="21"/>
    </w:rPr>
  </w:style>
  <w:style w:type="paragraph" w:customStyle="1" w:styleId="StepList">
    <w:name w:val="StepList"/>
    <w:basedOn w:val="Normal"/>
    <w:uiPriority w:val="5"/>
    <w:qFormat/>
    <w:rsid w:val="0051683E"/>
    <w:pPr>
      <w:numPr>
        <w:numId w:val="4"/>
      </w:numPr>
      <w:tabs>
        <w:tab w:val="left" w:pos="1008"/>
      </w:tabs>
      <w:ind w:left="360"/>
      <w:outlineLvl w:val="1"/>
    </w:pPr>
    <w:rPr>
      <w:b/>
    </w:rPr>
  </w:style>
  <w:style w:type="paragraph" w:customStyle="1" w:styleId="StepListLevel1">
    <w:name w:val="StepListLevel1"/>
    <w:basedOn w:val="Normal"/>
    <w:link w:val="StepListLevel1Char"/>
    <w:uiPriority w:val="5"/>
    <w:qFormat/>
    <w:rsid w:val="001419D4"/>
    <w:pPr>
      <w:numPr>
        <w:numId w:val="5"/>
      </w:numPr>
    </w:pPr>
    <w:rPr>
      <w:b/>
    </w:rPr>
  </w:style>
  <w:style w:type="character" w:customStyle="1" w:styleId="StepListLevel1Char">
    <w:name w:val="StepListLevel1 Char"/>
    <w:basedOn w:val="DefaultParagraphFont"/>
    <w:link w:val="StepListLevel1"/>
    <w:uiPriority w:val="5"/>
    <w:rsid w:val="001419D4"/>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1419D4"/>
    <w:pPr>
      <w:spacing w:before="240"/>
      <w:jc w:val="both"/>
    </w:pPr>
    <w:rPr>
      <w:sz w:val="24"/>
    </w:rPr>
  </w:style>
  <w:style w:type="paragraph" w:styleId="Heading1">
    <w:name w:val="heading 1"/>
    <w:basedOn w:val="heading"/>
    <w:link w:val="Heading1Char"/>
    <w:uiPriority w:val="6"/>
    <w:rsid w:val="001419D4"/>
    <w:pPr>
      <w:numPr>
        <w:numId w:val="8"/>
      </w:numPr>
      <w:outlineLvl w:val="0"/>
    </w:pPr>
    <w:rPr>
      <w:rFonts w:eastAsiaTheme="majorEastAsia" w:cstheme="majorBidi"/>
      <w:b/>
      <w:u w:val="words"/>
    </w:rPr>
  </w:style>
  <w:style w:type="paragraph" w:styleId="Heading2">
    <w:name w:val="heading 2"/>
    <w:basedOn w:val="heading"/>
    <w:link w:val="Heading2Char"/>
    <w:uiPriority w:val="6"/>
    <w:rsid w:val="001419D4"/>
    <w:pPr>
      <w:numPr>
        <w:ilvl w:val="1"/>
        <w:numId w:val="8"/>
      </w:numPr>
      <w:outlineLvl w:val="1"/>
    </w:pPr>
    <w:rPr>
      <w:rFonts w:eastAsiaTheme="majorEastAsia" w:cstheme="majorBidi"/>
      <w:b/>
    </w:rPr>
  </w:style>
  <w:style w:type="paragraph" w:styleId="Heading3">
    <w:name w:val="heading 3"/>
    <w:basedOn w:val="heading"/>
    <w:link w:val="Heading3Char"/>
    <w:uiPriority w:val="6"/>
    <w:rsid w:val="001419D4"/>
    <w:pPr>
      <w:numPr>
        <w:ilvl w:val="2"/>
        <w:numId w:val="8"/>
      </w:numPr>
      <w:outlineLvl w:val="2"/>
    </w:pPr>
    <w:rPr>
      <w:rFonts w:eastAsiaTheme="majorEastAsia" w:cstheme="majorBidi"/>
    </w:rPr>
  </w:style>
  <w:style w:type="paragraph" w:styleId="Heading4">
    <w:name w:val="heading 4"/>
    <w:basedOn w:val="heading"/>
    <w:link w:val="Heading4Char"/>
    <w:uiPriority w:val="6"/>
    <w:rsid w:val="001419D4"/>
    <w:pPr>
      <w:numPr>
        <w:ilvl w:val="3"/>
        <w:numId w:val="8"/>
      </w:numPr>
      <w:outlineLvl w:val="3"/>
    </w:pPr>
    <w:rPr>
      <w:rFonts w:cstheme="majorBidi"/>
    </w:rPr>
  </w:style>
  <w:style w:type="paragraph" w:styleId="Heading5">
    <w:name w:val="heading 5"/>
    <w:basedOn w:val="heading"/>
    <w:link w:val="Heading5Char"/>
    <w:uiPriority w:val="6"/>
    <w:rsid w:val="001419D4"/>
    <w:pPr>
      <w:numPr>
        <w:ilvl w:val="4"/>
        <w:numId w:val="8"/>
      </w:numPr>
      <w:outlineLvl w:val="4"/>
    </w:pPr>
    <w:rPr>
      <w:rFonts w:cstheme="majorBidi"/>
    </w:rPr>
  </w:style>
  <w:style w:type="paragraph" w:styleId="Heading6">
    <w:name w:val="heading 6"/>
    <w:basedOn w:val="heading"/>
    <w:link w:val="Heading6Char"/>
    <w:uiPriority w:val="6"/>
    <w:rsid w:val="001419D4"/>
    <w:pPr>
      <w:numPr>
        <w:ilvl w:val="5"/>
        <w:numId w:val="8"/>
      </w:numPr>
      <w:outlineLvl w:val="5"/>
    </w:pPr>
    <w:rPr>
      <w:rFonts w:cstheme="majorBidi"/>
    </w:rPr>
  </w:style>
  <w:style w:type="paragraph" w:styleId="Heading7">
    <w:name w:val="heading 7"/>
    <w:basedOn w:val="heading"/>
    <w:link w:val="Heading7Char"/>
    <w:uiPriority w:val="6"/>
    <w:rsid w:val="001419D4"/>
    <w:pPr>
      <w:numPr>
        <w:ilvl w:val="6"/>
        <w:numId w:val="8"/>
      </w:numPr>
      <w:outlineLvl w:val="6"/>
    </w:pPr>
    <w:rPr>
      <w:rFonts w:cstheme="majorBidi"/>
    </w:rPr>
  </w:style>
  <w:style w:type="paragraph" w:styleId="Heading8">
    <w:name w:val="heading 8"/>
    <w:basedOn w:val="heading"/>
    <w:link w:val="Heading8Char"/>
    <w:uiPriority w:val="6"/>
    <w:rsid w:val="001419D4"/>
    <w:pPr>
      <w:numPr>
        <w:ilvl w:val="7"/>
        <w:numId w:val="8"/>
      </w:numPr>
      <w:outlineLvl w:val="7"/>
    </w:pPr>
    <w:rPr>
      <w:rFonts w:cstheme="majorBidi"/>
    </w:rPr>
  </w:style>
  <w:style w:type="paragraph" w:styleId="Heading9">
    <w:name w:val="heading 9"/>
    <w:basedOn w:val="heading"/>
    <w:link w:val="Heading9Char"/>
    <w:uiPriority w:val="6"/>
    <w:rsid w:val="001419D4"/>
    <w:pPr>
      <w:numPr>
        <w:ilvl w:val="8"/>
        <w:numId w:val="8"/>
      </w:numPr>
      <w:outlineLvl w:val="8"/>
    </w:pPr>
    <w:rPr>
      <w:rFonts w:eastAsiaTheme="majorEastAsia" w:cstheme="majorBidi"/>
    </w:rPr>
  </w:style>
  <w:style w:type="character" w:default="1" w:styleId="DefaultParagraphFont">
    <w:name w:val="Default Paragraph Font"/>
    <w:uiPriority w:val="1"/>
    <w:semiHidden/>
    <w:unhideWhenUsed/>
    <w:rsid w:val="001419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19D4"/>
  </w:style>
  <w:style w:type="character" w:styleId="Hyperlink">
    <w:name w:val="Hyperlink"/>
    <w:basedOn w:val="DefaultParagraphFont"/>
    <w:uiPriority w:val="99"/>
    <w:unhideWhenUsed/>
    <w:rsid w:val="001419D4"/>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1419D4"/>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1419D4"/>
    <w:pPr>
      <w:spacing w:before="100" w:beforeAutospacing="1" w:after="115"/>
    </w:pPr>
    <w:rPr>
      <w:szCs w:val="24"/>
    </w:rPr>
  </w:style>
  <w:style w:type="paragraph" w:styleId="NormalIndent">
    <w:name w:val="Normal Indent"/>
    <w:basedOn w:val="Normal"/>
    <w:semiHidden/>
    <w:rsid w:val="001419D4"/>
    <w:pPr>
      <w:ind w:left="720"/>
    </w:pPr>
  </w:style>
  <w:style w:type="paragraph" w:styleId="FootnoteText">
    <w:name w:val="footnote text"/>
    <w:basedOn w:val="Normal"/>
    <w:link w:val="FootnoteTextChar"/>
    <w:semiHidden/>
    <w:rsid w:val="001419D4"/>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1419D4"/>
  </w:style>
  <w:style w:type="character" w:customStyle="1" w:styleId="CommentTextChar">
    <w:name w:val="Comment Text Char"/>
    <w:basedOn w:val="DefaultParagraphFont"/>
    <w:link w:val="CommentText"/>
    <w:semiHidden/>
    <w:locked/>
    <w:rsid w:val="001419D4"/>
    <w:rPr>
      <w:sz w:val="24"/>
    </w:rPr>
  </w:style>
  <w:style w:type="paragraph" w:styleId="Header">
    <w:name w:val="header"/>
    <w:basedOn w:val="Normal"/>
    <w:link w:val="HeaderChar"/>
    <w:semiHidden/>
    <w:rsid w:val="001419D4"/>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1419D4"/>
    <w:pPr>
      <w:tabs>
        <w:tab w:val="center" w:pos="4320"/>
        <w:tab w:val="right" w:pos="8640"/>
      </w:tabs>
    </w:pPr>
  </w:style>
  <w:style w:type="character" w:customStyle="1" w:styleId="FooterChar">
    <w:name w:val="Footer Char"/>
    <w:basedOn w:val="DefaultParagraphFont"/>
    <w:link w:val="Footer"/>
    <w:uiPriority w:val="99"/>
    <w:locked/>
    <w:rsid w:val="001419D4"/>
    <w:rPr>
      <w:sz w:val="24"/>
    </w:rPr>
  </w:style>
  <w:style w:type="paragraph" w:styleId="Caption">
    <w:name w:val="caption"/>
    <w:basedOn w:val="Normal"/>
    <w:next w:val="Normal"/>
    <w:uiPriority w:val="4"/>
    <w:qFormat/>
    <w:rsid w:val="001419D4"/>
    <w:pPr>
      <w:spacing w:before="120" w:after="120"/>
      <w:jc w:val="center"/>
    </w:pPr>
    <w:rPr>
      <w:b/>
    </w:rPr>
  </w:style>
  <w:style w:type="paragraph" w:styleId="EndnoteText">
    <w:name w:val="endnote text"/>
    <w:basedOn w:val="Normal"/>
    <w:link w:val="EndnoteTextChar"/>
    <w:semiHidden/>
    <w:rsid w:val="001419D4"/>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1419D4"/>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1419D4"/>
    <w:rPr>
      <w:rFonts w:ascii="Arial" w:eastAsiaTheme="majorEastAsia" w:hAnsi="Arial" w:cs="Arial"/>
      <w:sz w:val="28"/>
      <w:szCs w:val="24"/>
    </w:rPr>
  </w:style>
  <w:style w:type="paragraph" w:styleId="Title">
    <w:name w:val="Title"/>
    <w:basedOn w:val="Normal"/>
    <w:next w:val="Subtitle"/>
    <w:link w:val="TitleChar"/>
    <w:uiPriority w:val="4"/>
    <w:rsid w:val="001419D4"/>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1419D4"/>
    <w:rPr>
      <w:rFonts w:ascii="Arial" w:eastAsiaTheme="majorEastAsia" w:hAnsi="Arial" w:cs="Arial"/>
      <w:b/>
      <w:bCs/>
      <w:kern w:val="28"/>
      <w:sz w:val="36"/>
      <w:szCs w:val="32"/>
    </w:rPr>
  </w:style>
  <w:style w:type="paragraph" w:styleId="BodyText">
    <w:name w:val="Body Text"/>
    <w:basedOn w:val="Normal"/>
    <w:link w:val="BodyTextChar"/>
    <w:semiHidden/>
    <w:rsid w:val="001419D4"/>
    <w:pPr>
      <w:spacing w:after="120"/>
    </w:pPr>
  </w:style>
  <w:style w:type="character" w:customStyle="1" w:styleId="BodyTextChar">
    <w:name w:val="Body Text Char"/>
    <w:basedOn w:val="DefaultParagraphFont"/>
    <w:link w:val="BodyText"/>
    <w:semiHidden/>
    <w:locked/>
    <w:rsid w:val="001419D4"/>
    <w:rPr>
      <w:sz w:val="24"/>
    </w:rPr>
  </w:style>
  <w:style w:type="paragraph" w:styleId="BlockText">
    <w:name w:val="Block Text"/>
    <w:basedOn w:val="Normal"/>
    <w:semiHidden/>
    <w:rsid w:val="001419D4"/>
    <w:pPr>
      <w:spacing w:after="120"/>
      <w:ind w:left="1440" w:right="1440"/>
    </w:pPr>
  </w:style>
  <w:style w:type="paragraph" w:styleId="DocumentMap">
    <w:name w:val="Document Map"/>
    <w:basedOn w:val="Normal"/>
    <w:link w:val="DocumentMapChar"/>
    <w:uiPriority w:val="99"/>
    <w:semiHidden/>
    <w:unhideWhenUsed/>
    <w:rsid w:val="001419D4"/>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1419D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1419D4"/>
    <w:rPr>
      <w:b/>
      <w:bCs/>
    </w:rPr>
  </w:style>
  <w:style w:type="character" w:customStyle="1" w:styleId="CommentSubjectChar">
    <w:name w:val="Comment Subject Char"/>
    <w:basedOn w:val="CommentTextChar"/>
    <w:link w:val="CommentSubject"/>
    <w:uiPriority w:val="99"/>
    <w:semiHidden/>
    <w:locked/>
    <w:rsid w:val="001419D4"/>
    <w:rPr>
      <w:b/>
      <w:bCs/>
      <w:sz w:val="24"/>
    </w:rPr>
  </w:style>
  <w:style w:type="paragraph" w:styleId="BalloonText">
    <w:name w:val="Balloon Text"/>
    <w:basedOn w:val="Normal"/>
    <w:link w:val="BalloonTextChar"/>
    <w:uiPriority w:val="99"/>
    <w:semiHidden/>
    <w:unhideWhenUsed/>
    <w:rsid w:val="001419D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419D4"/>
    <w:rPr>
      <w:rFonts w:ascii="Tahoma" w:hAnsi="Tahoma" w:cs="Tahoma"/>
      <w:sz w:val="16"/>
      <w:szCs w:val="16"/>
    </w:rPr>
  </w:style>
  <w:style w:type="paragraph" w:styleId="NoSpacing">
    <w:name w:val="No Spacing"/>
    <w:basedOn w:val="Normal"/>
    <w:uiPriority w:val="1"/>
    <w:rsid w:val="001419D4"/>
    <w:pPr>
      <w:spacing w:before="0"/>
    </w:pPr>
  </w:style>
  <w:style w:type="paragraph" w:styleId="ListParagraph">
    <w:name w:val="List Paragraph"/>
    <w:basedOn w:val="Normal"/>
    <w:uiPriority w:val="5"/>
    <w:rsid w:val="001419D4"/>
    <w:pPr>
      <w:ind w:left="720"/>
    </w:pPr>
  </w:style>
  <w:style w:type="paragraph" w:styleId="Quote">
    <w:name w:val="Quote"/>
    <w:basedOn w:val="Normal"/>
    <w:next w:val="Normal"/>
    <w:link w:val="QuoteChar"/>
    <w:uiPriority w:val="29"/>
    <w:rsid w:val="001419D4"/>
    <w:rPr>
      <w:i/>
      <w:iCs/>
      <w:color w:val="000000" w:themeColor="text1"/>
    </w:rPr>
  </w:style>
  <w:style w:type="character" w:customStyle="1" w:styleId="QuoteChar">
    <w:name w:val="Quote Char"/>
    <w:basedOn w:val="DefaultParagraphFont"/>
    <w:link w:val="Quote"/>
    <w:uiPriority w:val="29"/>
    <w:locked/>
    <w:rsid w:val="001419D4"/>
    <w:rPr>
      <w:i/>
      <w:iCs/>
      <w:color w:val="000000" w:themeColor="text1"/>
      <w:sz w:val="24"/>
    </w:rPr>
  </w:style>
  <w:style w:type="paragraph" w:styleId="IntenseQuote">
    <w:name w:val="Intense Quote"/>
    <w:basedOn w:val="Normal"/>
    <w:next w:val="Normal"/>
    <w:link w:val="IntenseQuoteChar"/>
    <w:uiPriority w:val="30"/>
    <w:rsid w:val="001419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1419D4"/>
    <w:rPr>
      <w:b/>
      <w:bCs/>
      <w:i/>
      <w:iCs/>
      <w:color w:val="4F81BD" w:themeColor="accent1"/>
      <w:sz w:val="24"/>
    </w:rPr>
  </w:style>
  <w:style w:type="paragraph" w:styleId="Bibliography">
    <w:name w:val="Bibliography"/>
    <w:basedOn w:val="Normal"/>
    <w:next w:val="Normal"/>
    <w:uiPriority w:val="37"/>
    <w:unhideWhenUsed/>
    <w:rsid w:val="001419D4"/>
    <w:pPr>
      <w:jc w:val="left"/>
    </w:pPr>
  </w:style>
  <w:style w:type="character" w:customStyle="1" w:styleId="Heading1Char">
    <w:name w:val="Heading 1 Char"/>
    <w:basedOn w:val="DefaultParagraphFont"/>
    <w:link w:val="Heading1"/>
    <w:uiPriority w:val="6"/>
    <w:locked/>
    <w:rsid w:val="001419D4"/>
    <w:rPr>
      <w:rFonts w:eastAsiaTheme="majorEastAsia" w:cstheme="majorBidi"/>
      <w:b/>
      <w:sz w:val="24"/>
      <w:u w:val="words"/>
    </w:rPr>
  </w:style>
  <w:style w:type="paragraph" w:styleId="TOCHeading">
    <w:name w:val="TOC Heading"/>
    <w:basedOn w:val="Heading1"/>
    <w:next w:val="Normal"/>
    <w:uiPriority w:val="39"/>
    <w:semiHidden/>
    <w:unhideWhenUsed/>
    <w:qFormat/>
    <w:rsid w:val="001419D4"/>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1419D4"/>
    <w:pPr>
      <w:keepNext/>
    </w:pPr>
  </w:style>
  <w:style w:type="paragraph" w:customStyle="1" w:styleId="authoraffiliation">
    <w:name w:val="author affiliation"/>
    <w:basedOn w:val="Normal"/>
    <w:uiPriority w:val="4"/>
    <w:rsid w:val="001419D4"/>
    <w:pPr>
      <w:spacing w:before="120"/>
      <w:jc w:val="center"/>
    </w:pPr>
  </w:style>
  <w:style w:type="paragraph" w:customStyle="1" w:styleId="author">
    <w:name w:val="author"/>
    <w:basedOn w:val="Normal"/>
    <w:next w:val="authoraffiliation"/>
    <w:uiPriority w:val="4"/>
    <w:rsid w:val="001419D4"/>
    <w:pPr>
      <w:spacing w:before="480"/>
      <w:jc w:val="center"/>
    </w:pPr>
  </w:style>
  <w:style w:type="paragraph" w:customStyle="1" w:styleId="summary">
    <w:name w:val="summary"/>
    <w:basedOn w:val="Normal"/>
    <w:uiPriority w:val="4"/>
    <w:rsid w:val="001419D4"/>
    <w:pPr>
      <w:ind w:left="1440" w:right="1440"/>
    </w:pPr>
  </w:style>
  <w:style w:type="paragraph" w:customStyle="1" w:styleId="summaryheading">
    <w:name w:val="summary heading"/>
    <w:basedOn w:val="Normal"/>
    <w:next w:val="summary"/>
    <w:uiPriority w:val="4"/>
    <w:rsid w:val="001419D4"/>
    <w:pPr>
      <w:spacing w:before="480"/>
      <w:ind w:left="1440" w:right="1440"/>
      <w:jc w:val="center"/>
    </w:pPr>
    <w:rPr>
      <w:u w:val="words"/>
    </w:rPr>
  </w:style>
  <w:style w:type="paragraph" w:customStyle="1" w:styleId="Appendix">
    <w:name w:val="Appendix"/>
    <w:basedOn w:val="Heading1"/>
    <w:next w:val="BlockText"/>
    <w:autoRedefine/>
    <w:rsid w:val="001419D4"/>
    <w:pPr>
      <w:numPr>
        <w:numId w:val="0"/>
      </w:numPr>
    </w:pPr>
  </w:style>
  <w:style w:type="paragraph" w:customStyle="1" w:styleId="figure">
    <w:name w:val="figure"/>
    <w:basedOn w:val="Normal"/>
    <w:next w:val="Normal"/>
    <w:qFormat/>
    <w:rsid w:val="001419D4"/>
    <w:pPr>
      <w:keepNext/>
      <w:widowControl w:val="0"/>
      <w:jc w:val="center"/>
    </w:pPr>
  </w:style>
  <w:style w:type="paragraph" w:customStyle="1" w:styleId="equation">
    <w:name w:val="equation"/>
    <w:basedOn w:val="Normal"/>
    <w:uiPriority w:val="4"/>
    <w:qFormat/>
    <w:rsid w:val="001419D4"/>
    <w:pPr>
      <w:tabs>
        <w:tab w:val="right" w:pos="8640"/>
      </w:tabs>
      <w:spacing w:before="120"/>
      <w:ind w:left="720"/>
    </w:pPr>
  </w:style>
  <w:style w:type="paragraph" w:customStyle="1" w:styleId="cppcodecontinuation">
    <w:name w:val="cpp_code_continuation"/>
    <w:basedOn w:val="cppcode"/>
    <w:uiPriority w:val="4"/>
    <w:qFormat/>
    <w:rsid w:val="001419D4"/>
    <w:pPr>
      <w:keepNext w:val="0"/>
      <w:spacing w:before="0"/>
    </w:pPr>
  </w:style>
  <w:style w:type="paragraph" w:customStyle="1" w:styleId="cppcode">
    <w:name w:val="cpp_code"/>
    <w:basedOn w:val="Normal"/>
    <w:next w:val="cppcodecontinuation"/>
    <w:uiPriority w:val="4"/>
    <w:qFormat/>
    <w:rsid w:val="001419D4"/>
    <w:pPr>
      <w:keepNext/>
      <w:jc w:val="left"/>
    </w:pPr>
    <w:rPr>
      <w:rFonts w:ascii="Courier New" w:hAnsi="Courier New"/>
      <w:sz w:val="20"/>
    </w:rPr>
  </w:style>
  <w:style w:type="paragraph" w:customStyle="1" w:styleId="Appendix1">
    <w:name w:val="Appendix 1"/>
    <w:basedOn w:val="Heading1"/>
    <w:next w:val="Normal"/>
    <w:uiPriority w:val="7"/>
    <w:rsid w:val="001419D4"/>
    <w:pPr>
      <w:numPr>
        <w:numId w:val="1"/>
      </w:numPr>
    </w:pPr>
  </w:style>
  <w:style w:type="character" w:customStyle="1" w:styleId="Heading2Char">
    <w:name w:val="Heading 2 Char"/>
    <w:basedOn w:val="DefaultParagraphFont"/>
    <w:link w:val="Heading2"/>
    <w:uiPriority w:val="6"/>
    <w:locked/>
    <w:rsid w:val="001419D4"/>
    <w:rPr>
      <w:rFonts w:eastAsiaTheme="majorEastAsia" w:cstheme="majorBidi"/>
      <w:b/>
      <w:sz w:val="24"/>
    </w:rPr>
  </w:style>
  <w:style w:type="paragraph" w:customStyle="1" w:styleId="Appendix2">
    <w:name w:val="Appendix 2"/>
    <w:basedOn w:val="Heading2"/>
    <w:next w:val="Normal"/>
    <w:uiPriority w:val="7"/>
    <w:rsid w:val="001419D4"/>
    <w:pPr>
      <w:numPr>
        <w:numId w:val="1"/>
      </w:numPr>
    </w:pPr>
    <w:rPr>
      <w:u w:val="words"/>
    </w:rPr>
  </w:style>
  <w:style w:type="character" w:customStyle="1" w:styleId="Heading3Char">
    <w:name w:val="Heading 3 Char"/>
    <w:basedOn w:val="DefaultParagraphFont"/>
    <w:link w:val="Heading3"/>
    <w:uiPriority w:val="6"/>
    <w:locked/>
    <w:rsid w:val="001419D4"/>
    <w:rPr>
      <w:rFonts w:eastAsiaTheme="majorEastAsia" w:cstheme="majorBidi"/>
      <w:sz w:val="24"/>
    </w:rPr>
  </w:style>
  <w:style w:type="paragraph" w:customStyle="1" w:styleId="Appendix3">
    <w:name w:val="Appendix 3"/>
    <w:basedOn w:val="Heading3"/>
    <w:next w:val="Normal"/>
    <w:uiPriority w:val="7"/>
    <w:rsid w:val="001419D4"/>
    <w:pPr>
      <w:numPr>
        <w:numId w:val="1"/>
      </w:numPr>
    </w:pPr>
  </w:style>
  <w:style w:type="character" w:customStyle="1" w:styleId="Heading4Char">
    <w:name w:val="Heading 4 Char"/>
    <w:basedOn w:val="DefaultParagraphFont"/>
    <w:link w:val="Heading4"/>
    <w:uiPriority w:val="6"/>
    <w:locked/>
    <w:rsid w:val="001419D4"/>
    <w:rPr>
      <w:rFonts w:cstheme="majorBidi"/>
      <w:sz w:val="24"/>
    </w:rPr>
  </w:style>
  <w:style w:type="paragraph" w:customStyle="1" w:styleId="Appendix4">
    <w:name w:val="Appendix 4"/>
    <w:basedOn w:val="Heading4"/>
    <w:next w:val="Normal"/>
    <w:uiPriority w:val="7"/>
    <w:rsid w:val="001419D4"/>
    <w:pPr>
      <w:numPr>
        <w:numId w:val="1"/>
      </w:numPr>
    </w:pPr>
  </w:style>
  <w:style w:type="character" w:customStyle="1" w:styleId="Heading5Char">
    <w:name w:val="Heading 5 Char"/>
    <w:basedOn w:val="DefaultParagraphFont"/>
    <w:link w:val="Heading5"/>
    <w:uiPriority w:val="6"/>
    <w:locked/>
    <w:rsid w:val="001419D4"/>
    <w:rPr>
      <w:rFonts w:cstheme="majorBidi"/>
      <w:sz w:val="24"/>
    </w:rPr>
  </w:style>
  <w:style w:type="paragraph" w:customStyle="1" w:styleId="Appendix5">
    <w:name w:val="Appendix 5"/>
    <w:basedOn w:val="Heading5"/>
    <w:next w:val="Normal"/>
    <w:uiPriority w:val="7"/>
    <w:rsid w:val="001419D4"/>
    <w:pPr>
      <w:numPr>
        <w:numId w:val="1"/>
      </w:numPr>
    </w:pPr>
  </w:style>
  <w:style w:type="character" w:customStyle="1" w:styleId="Heading6Char">
    <w:name w:val="Heading 6 Char"/>
    <w:basedOn w:val="DefaultParagraphFont"/>
    <w:link w:val="Heading6"/>
    <w:uiPriority w:val="6"/>
    <w:locked/>
    <w:rsid w:val="001419D4"/>
    <w:rPr>
      <w:rFonts w:cstheme="majorBidi"/>
      <w:sz w:val="24"/>
    </w:rPr>
  </w:style>
  <w:style w:type="paragraph" w:customStyle="1" w:styleId="Appendix6">
    <w:name w:val="Appendix 6"/>
    <w:basedOn w:val="Heading6"/>
    <w:next w:val="Normal"/>
    <w:uiPriority w:val="7"/>
    <w:rsid w:val="001419D4"/>
    <w:pPr>
      <w:numPr>
        <w:numId w:val="1"/>
      </w:numPr>
    </w:pPr>
  </w:style>
  <w:style w:type="character" w:customStyle="1" w:styleId="Heading7Char">
    <w:name w:val="Heading 7 Char"/>
    <w:basedOn w:val="DefaultParagraphFont"/>
    <w:link w:val="Heading7"/>
    <w:uiPriority w:val="6"/>
    <w:locked/>
    <w:rsid w:val="001419D4"/>
    <w:rPr>
      <w:rFonts w:cstheme="majorBidi"/>
      <w:sz w:val="24"/>
    </w:rPr>
  </w:style>
  <w:style w:type="paragraph" w:customStyle="1" w:styleId="Appendix7">
    <w:name w:val="Appendix 7"/>
    <w:basedOn w:val="Heading7"/>
    <w:next w:val="Normal"/>
    <w:uiPriority w:val="7"/>
    <w:rsid w:val="001419D4"/>
    <w:pPr>
      <w:numPr>
        <w:numId w:val="1"/>
      </w:numPr>
    </w:pPr>
  </w:style>
  <w:style w:type="character" w:customStyle="1" w:styleId="Heading8Char">
    <w:name w:val="Heading 8 Char"/>
    <w:basedOn w:val="DefaultParagraphFont"/>
    <w:link w:val="Heading8"/>
    <w:uiPriority w:val="6"/>
    <w:locked/>
    <w:rsid w:val="001419D4"/>
    <w:rPr>
      <w:rFonts w:cstheme="majorBidi"/>
      <w:sz w:val="24"/>
    </w:rPr>
  </w:style>
  <w:style w:type="paragraph" w:customStyle="1" w:styleId="Appendix8">
    <w:name w:val="Appendix 8"/>
    <w:basedOn w:val="Heading8"/>
    <w:next w:val="Normal"/>
    <w:uiPriority w:val="7"/>
    <w:rsid w:val="001419D4"/>
    <w:pPr>
      <w:numPr>
        <w:numId w:val="1"/>
      </w:numPr>
    </w:pPr>
  </w:style>
  <w:style w:type="character" w:customStyle="1" w:styleId="Heading9Char">
    <w:name w:val="Heading 9 Char"/>
    <w:basedOn w:val="DefaultParagraphFont"/>
    <w:link w:val="Heading9"/>
    <w:uiPriority w:val="6"/>
    <w:locked/>
    <w:rsid w:val="001419D4"/>
    <w:rPr>
      <w:rFonts w:eastAsiaTheme="majorEastAsia" w:cstheme="majorBidi"/>
      <w:sz w:val="24"/>
    </w:rPr>
  </w:style>
  <w:style w:type="paragraph" w:customStyle="1" w:styleId="Appendix9">
    <w:name w:val="Appendix 9"/>
    <w:basedOn w:val="Heading9"/>
    <w:next w:val="Normal"/>
    <w:uiPriority w:val="7"/>
    <w:rsid w:val="001419D4"/>
    <w:pPr>
      <w:numPr>
        <w:numId w:val="1"/>
      </w:numPr>
    </w:pPr>
  </w:style>
  <w:style w:type="paragraph" w:customStyle="1" w:styleId="example">
    <w:name w:val="example"/>
    <w:basedOn w:val="Normal"/>
    <w:next w:val="Normal"/>
    <w:uiPriority w:val="5"/>
    <w:qFormat/>
    <w:rsid w:val="001419D4"/>
    <w:rPr>
      <w:u w:val="single"/>
    </w:rPr>
  </w:style>
  <w:style w:type="paragraph" w:customStyle="1" w:styleId="cshcodecontinuation">
    <w:name w:val="csh_code_continuation"/>
    <w:basedOn w:val="cshcode"/>
    <w:uiPriority w:val="5"/>
    <w:qFormat/>
    <w:rsid w:val="001419D4"/>
    <w:pPr>
      <w:spacing w:before="0"/>
    </w:pPr>
  </w:style>
  <w:style w:type="paragraph" w:customStyle="1" w:styleId="cshcode">
    <w:name w:val="csh_code"/>
    <w:basedOn w:val="Normal"/>
    <w:next w:val="cshcodecontinuation"/>
    <w:uiPriority w:val="5"/>
    <w:qFormat/>
    <w:rsid w:val="001419D4"/>
    <w:pPr>
      <w:numPr>
        <w:numId w:val="2"/>
      </w:numPr>
      <w:tabs>
        <w:tab w:val="left" w:pos="288"/>
      </w:tabs>
      <w:ind w:left="360"/>
      <w:jc w:val="left"/>
    </w:pPr>
    <w:rPr>
      <w:rFonts w:ascii="Courier New" w:hAnsi="Courier New"/>
    </w:rPr>
  </w:style>
  <w:style w:type="paragraph" w:customStyle="1" w:styleId="assertion">
    <w:name w:val="assertion"/>
    <w:basedOn w:val="Normal"/>
    <w:uiPriority w:val="5"/>
    <w:qFormat/>
    <w:rsid w:val="001419D4"/>
    <w:pPr>
      <w:spacing w:before="0"/>
    </w:pPr>
  </w:style>
  <w:style w:type="paragraph" w:customStyle="1" w:styleId="readinglist">
    <w:name w:val="reading_list"/>
    <w:basedOn w:val="Normal"/>
    <w:uiPriority w:val="5"/>
    <w:qFormat/>
    <w:rsid w:val="001419D4"/>
    <w:pPr>
      <w:ind w:left="288"/>
    </w:pPr>
  </w:style>
  <w:style w:type="paragraph" w:customStyle="1" w:styleId="dbcassertion">
    <w:name w:val="dbc_assertion"/>
    <w:basedOn w:val="Normal"/>
    <w:uiPriority w:val="5"/>
    <w:qFormat/>
    <w:rsid w:val="001419D4"/>
    <w:pPr>
      <w:numPr>
        <w:numId w:val="3"/>
      </w:numPr>
      <w:spacing w:before="0"/>
    </w:pPr>
    <w:rPr>
      <w:rFonts w:ascii="Calibri" w:hAnsi="Calibri"/>
      <w:sz w:val="22"/>
    </w:rPr>
  </w:style>
  <w:style w:type="paragraph" w:customStyle="1" w:styleId="dbcheading">
    <w:name w:val="dbc_heading"/>
    <w:basedOn w:val="Normal"/>
    <w:uiPriority w:val="5"/>
    <w:qFormat/>
    <w:rsid w:val="001419D4"/>
    <w:rPr>
      <w:rFonts w:asciiTheme="minorHAnsi" w:hAnsiTheme="minorHAnsi"/>
      <w:b/>
      <w:sz w:val="22"/>
      <w:szCs w:val="22"/>
    </w:rPr>
  </w:style>
  <w:style w:type="paragraph" w:customStyle="1" w:styleId="dbcdescription">
    <w:name w:val="dbc_description"/>
    <w:basedOn w:val="Normal"/>
    <w:uiPriority w:val="5"/>
    <w:qFormat/>
    <w:rsid w:val="001419D4"/>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1419D4"/>
    <w:pPr>
      <w:spacing w:before="0"/>
    </w:pPr>
  </w:style>
  <w:style w:type="paragraph" w:customStyle="1" w:styleId="StepListLevel2">
    <w:name w:val="StepListLevel2"/>
    <w:basedOn w:val="Normal"/>
    <w:link w:val="StepListLevel2Char"/>
    <w:uiPriority w:val="5"/>
    <w:qFormat/>
    <w:rsid w:val="001419D4"/>
    <w:pPr>
      <w:numPr>
        <w:ilvl w:val="1"/>
        <w:numId w:val="5"/>
      </w:numPr>
      <w:tabs>
        <w:tab w:val="left" w:pos="1440"/>
      </w:tabs>
      <w:outlineLvl w:val="1"/>
    </w:pPr>
    <w:rPr>
      <w:rFonts w:ascii="Times" w:hAnsi="Times"/>
      <w:b/>
    </w:rPr>
  </w:style>
  <w:style w:type="character" w:styleId="FootnoteReference">
    <w:name w:val="footnote reference"/>
    <w:basedOn w:val="DefaultParagraphFont"/>
    <w:semiHidden/>
    <w:rsid w:val="001419D4"/>
    <w:rPr>
      <w:position w:val="6"/>
      <w:sz w:val="16"/>
    </w:rPr>
  </w:style>
  <w:style w:type="character" w:styleId="CommentReference">
    <w:name w:val="annotation reference"/>
    <w:basedOn w:val="DefaultParagraphFont"/>
    <w:semiHidden/>
    <w:rsid w:val="001419D4"/>
    <w:rPr>
      <w:sz w:val="24"/>
      <w:szCs w:val="16"/>
    </w:rPr>
  </w:style>
  <w:style w:type="character" w:styleId="EndnoteReference">
    <w:name w:val="endnote reference"/>
    <w:basedOn w:val="DefaultParagraphFont"/>
    <w:semiHidden/>
    <w:rsid w:val="001419D4"/>
    <w:rPr>
      <w:vertAlign w:val="baseline"/>
    </w:rPr>
  </w:style>
  <w:style w:type="character" w:styleId="SubtleEmphasis">
    <w:name w:val="Subtle Emphasis"/>
    <w:uiPriority w:val="19"/>
    <w:rsid w:val="001419D4"/>
    <w:rPr>
      <w:i/>
      <w:iCs/>
      <w:color w:val="808080" w:themeColor="text1" w:themeTint="7F"/>
    </w:rPr>
  </w:style>
  <w:style w:type="character" w:styleId="IntenseEmphasis">
    <w:name w:val="Intense Emphasis"/>
    <w:basedOn w:val="DefaultParagraphFont"/>
    <w:uiPriority w:val="21"/>
    <w:rsid w:val="001419D4"/>
    <w:rPr>
      <w:b/>
      <w:bCs/>
      <w:i/>
      <w:iCs/>
      <w:color w:val="4F81BD" w:themeColor="accent1"/>
    </w:rPr>
  </w:style>
  <w:style w:type="character" w:styleId="SubtleReference">
    <w:name w:val="Subtle Reference"/>
    <w:basedOn w:val="DefaultParagraphFont"/>
    <w:uiPriority w:val="31"/>
    <w:rsid w:val="001419D4"/>
    <w:rPr>
      <w:smallCaps/>
      <w:color w:val="C0504D" w:themeColor="accent2"/>
      <w:u w:val="single"/>
    </w:rPr>
  </w:style>
  <w:style w:type="character" w:styleId="IntenseReference">
    <w:name w:val="Intense Reference"/>
    <w:basedOn w:val="DefaultParagraphFont"/>
    <w:uiPriority w:val="32"/>
    <w:rsid w:val="001419D4"/>
    <w:rPr>
      <w:b/>
      <w:bCs/>
      <w:smallCaps/>
      <w:color w:val="C0504D" w:themeColor="accent2"/>
      <w:spacing w:val="5"/>
      <w:u w:val="single"/>
    </w:rPr>
  </w:style>
  <w:style w:type="character" w:styleId="BookTitle">
    <w:name w:val="Book Title"/>
    <w:basedOn w:val="DefaultParagraphFont"/>
    <w:uiPriority w:val="33"/>
    <w:rsid w:val="001419D4"/>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1419D4"/>
    <w:rPr>
      <w:u w:val="words"/>
    </w:rPr>
  </w:style>
  <w:style w:type="character" w:customStyle="1" w:styleId="bundle">
    <w:name w:val="bundle"/>
    <w:basedOn w:val="DefaultParagraphFont"/>
    <w:uiPriority w:val="3"/>
    <w:qFormat/>
    <w:rsid w:val="001419D4"/>
    <w:rPr>
      <w:rFonts w:ascii="MathematicalPi 2" w:hAnsi="MathematicalPi 2"/>
    </w:rPr>
  </w:style>
  <w:style w:type="character" w:customStyle="1" w:styleId="subscript">
    <w:name w:val="subscript"/>
    <w:qFormat/>
    <w:rsid w:val="001419D4"/>
    <w:rPr>
      <w:spacing w:val="0"/>
      <w:w w:val="100"/>
      <w:position w:val="-6"/>
      <w:sz w:val="18"/>
      <w:vertAlign w:val="baseline"/>
    </w:rPr>
  </w:style>
  <w:style w:type="character" w:customStyle="1" w:styleId="superscript">
    <w:name w:val="superscript"/>
    <w:qFormat/>
    <w:rsid w:val="001419D4"/>
    <w:rPr>
      <w:spacing w:val="0"/>
      <w:w w:val="100"/>
      <w:position w:val="8"/>
      <w:sz w:val="18"/>
      <w:vertAlign w:val="baseline"/>
    </w:rPr>
  </w:style>
  <w:style w:type="character" w:customStyle="1" w:styleId="function">
    <w:name w:val="function"/>
    <w:basedOn w:val="DefaultParagraphFont"/>
    <w:uiPriority w:val="1"/>
    <w:qFormat/>
    <w:rsid w:val="001419D4"/>
    <w:rPr>
      <w:rFonts w:ascii="Symbol" w:hAnsi="Symbol"/>
    </w:rPr>
  </w:style>
  <w:style w:type="character" w:customStyle="1" w:styleId="poset">
    <w:name w:val="poset"/>
    <w:basedOn w:val="DefaultParagraphFont"/>
    <w:uiPriority w:val="1"/>
    <w:qFormat/>
    <w:rsid w:val="001419D4"/>
    <w:rPr>
      <w:rFonts w:ascii="Times New Roman" w:hAnsi="Times New Roman"/>
      <w:i/>
    </w:rPr>
  </w:style>
  <w:style w:type="character" w:customStyle="1" w:styleId="section">
    <w:name w:val="section"/>
    <w:basedOn w:val="DefaultParagraphFont"/>
    <w:uiPriority w:val="3"/>
    <w:qFormat/>
    <w:rsid w:val="001419D4"/>
    <w:rPr>
      <w:rFonts w:ascii="MathematicalPi 2" w:hAnsi="MathematicalPi 2"/>
    </w:rPr>
  </w:style>
  <w:style w:type="character" w:customStyle="1" w:styleId="lattice">
    <w:name w:val="lattice"/>
    <w:uiPriority w:val="1"/>
    <w:qFormat/>
    <w:rsid w:val="001419D4"/>
    <w:rPr>
      <w:rFonts w:ascii="French Script MT" w:hAnsi="French Script MT"/>
      <w:b w:val="0"/>
      <w:i w:val="0"/>
    </w:rPr>
  </w:style>
  <w:style w:type="character" w:customStyle="1" w:styleId="vector">
    <w:name w:val="vector"/>
    <w:basedOn w:val="DefaultParagraphFont"/>
    <w:uiPriority w:val="1"/>
    <w:qFormat/>
    <w:rsid w:val="001419D4"/>
    <w:rPr>
      <w:b/>
    </w:rPr>
  </w:style>
  <w:style w:type="character" w:customStyle="1" w:styleId="atlas">
    <w:name w:val="atlas"/>
    <w:basedOn w:val="DefaultParagraphFont"/>
    <w:uiPriority w:val="3"/>
    <w:qFormat/>
    <w:rsid w:val="001419D4"/>
    <w:rPr>
      <w:rFonts w:ascii="Monotype Corsiva" w:hAnsi="Monotype Corsiva"/>
    </w:rPr>
  </w:style>
  <w:style w:type="character" w:customStyle="1" w:styleId="cppcharacter">
    <w:name w:val="cpp_character"/>
    <w:basedOn w:val="DefaultParagraphFont"/>
    <w:uiPriority w:val="4"/>
    <w:rsid w:val="001419D4"/>
    <w:rPr>
      <w:rFonts w:ascii="Courier New" w:hAnsi="Courier New" w:cs="Courier New"/>
      <w:sz w:val="20"/>
    </w:rPr>
  </w:style>
  <w:style w:type="character" w:customStyle="1" w:styleId="antichain">
    <w:name w:val="antichain"/>
    <w:basedOn w:val="poset"/>
    <w:uiPriority w:val="3"/>
    <w:rsid w:val="001419D4"/>
    <w:rPr>
      <w:rFonts w:ascii="Swis721 BlkOul BT" w:hAnsi="Swis721 BlkOul BT"/>
      <w:i/>
    </w:rPr>
  </w:style>
  <w:style w:type="character" w:customStyle="1" w:styleId="row">
    <w:name w:val="row"/>
    <w:basedOn w:val="DefaultParagraphFont"/>
    <w:uiPriority w:val="1"/>
    <w:qFormat/>
    <w:rsid w:val="001419D4"/>
    <w:rPr>
      <w:u w:val="words"/>
    </w:rPr>
  </w:style>
  <w:style w:type="character" w:customStyle="1" w:styleId="abs">
    <w:name w:val="abs"/>
    <w:uiPriority w:val="1"/>
    <w:qFormat/>
    <w:rsid w:val="001419D4"/>
    <w:rPr>
      <w:rFonts w:ascii="Swis721 BdOul BT" w:hAnsi="Swis721 BdOul BT"/>
      <w:b/>
    </w:rPr>
  </w:style>
  <w:style w:type="character" w:customStyle="1" w:styleId="rep">
    <w:name w:val="rep"/>
    <w:uiPriority w:val="1"/>
    <w:qFormat/>
    <w:rsid w:val="001419D4"/>
    <w:rPr>
      <w:rFonts w:ascii="Arial" w:hAnsi="Arial"/>
    </w:rPr>
  </w:style>
  <w:style w:type="character" w:customStyle="1" w:styleId="rel">
    <w:name w:val="rel"/>
    <w:uiPriority w:val="1"/>
    <w:qFormat/>
    <w:rsid w:val="001419D4"/>
    <w:rPr>
      <w:rFonts w:ascii="Times New Roman" w:hAnsi="Times New Roman" w:cs="Arial"/>
    </w:rPr>
  </w:style>
  <w:style w:type="character" w:customStyle="1" w:styleId="abstract">
    <w:name w:val="abstract"/>
    <w:uiPriority w:val="1"/>
    <w:qFormat/>
    <w:rsid w:val="001419D4"/>
    <w:rPr>
      <w:rFonts w:ascii="Swis721 BdOul BT" w:hAnsi="Swis721 BdOul BT"/>
      <w:b/>
    </w:rPr>
  </w:style>
  <w:style w:type="character" w:customStyle="1" w:styleId="mlabel">
    <w:name w:val="mlabel"/>
    <w:basedOn w:val="DefaultParagraphFont"/>
    <w:rsid w:val="001419D4"/>
  </w:style>
  <w:style w:type="character" w:customStyle="1" w:styleId="hidden">
    <w:name w:val="hidden"/>
    <w:basedOn w:val="DefaultParagraphFont"/>
    <w:uiPriority w:val="1"/>
    <w:rsid w:val="001419D4"/>
    <w:rPr>
      <w:vanish/>
    </w:rPr>
  </w:style>
  <w:style w:type="table" w:styleId="TableGrid">
    <w:name w:val="Table Grid"/>
    <w:basedOn w:val="TableNormal"/>
    <w:uiPriority w:val="59"/>
    <w:rsid w:val="001419D4"/>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1419D4"/>
  </w:style>
  <w:style w:type="character" w:styleId="Strong">
    <w:name w:val="Strong"/>
    <w:basedOn w:val="DefaultParagraphFont"/>
    <w:uiPriority w:val="22"/>
    <w:rsid w:val="001419D4"/>
    <w:rPr>
      <w:b/>
      <w:bCs/>
    </w:rPr>
  </w:style>
  <w:style w:type="paragraph" w:customStyle="1" w:styleId="StepListLevel3">
    <w:name w:val="StepListLevel3"/>
    <w:basedOn w:val="StepListLevel2"/>
    <w:link w:val="StepListLevel3Char"/>
    <w:uiPriority w:val="5"/>
    <w:qFormat/>
    <w:rsid w:val="001419D4"/>
    <w:pPr>
      <w:numPr>
        <w:ilvl w:val="2"/>
      </w:numPr>
      <w:tabs>
        <w:tab w:val="clear" w:pos="1440"/>
      </w:tabs>
      <w:outlineLvl w:val="2"/>
    </w:pPr>
  </w:style>
  <w:style w:type="numbering" w:customStyle="1" w:styleId="StepNumbering">
    <w:name w:val="StepNumbering"/>
    <w:uiPriority w:val="99"/>
    <w:rsid w:val="00961E73"/>
    <w:pPr>
      <w:numPr>
        <w:numId w:val="7"/>
      </w:numPr>
    </w:pPr>
  </w:style>
  <w:style w:type="character" w:customStyle="1" w:styleId="StepListLevel2Char">
    <w:name w:val="StepListLevel2 Char"/>
    <w:basedOn w:val="DefaultParagraphFont"/>
    <w:link w:val="StepListLevel2"/>
    <w:uiPriority w:val="5"/>
    <w:rsid w:val="001419D4"/>
    <w:rPr>
      <w:rFonts w:ascii="Times" w:hAnsi="Times"/>
      <w:b/>
      <w:sz w:val="24"/>
    </w:rPr>
  </w:style>
  <w:style w:type="character" w:customStyle="1" w:styleId="StepListLevel3Char">
    <w:name w:val="StepListLevel3 Char"/>
    <w:basedOn w:val="StepListLevel2Char"/>
    <w:link w:val="StepListLevel3"/>
    <w:uiPriority w:val="5"/>
    <w:rsid w:val="00A26F0B"/>
    <w:rPr>
      <w:rFonts w:ascii="Times" w:hAnsi="Times"/>
      <w:b/>
      <w:sz w:val="24"/>
    </w:rPr>
  </w:style>
  <w:style w:type="paragraph" w:styleId="PlainText">
    <w:name w:val="Plain Text"/>
    <w:basedOn w:val="Normal"/>
    <w:link w:val="PlainTextChar"/>
    <w:uiPriority w:val="99"/>
    <w:unhideWhenUsed/>
    <w:rsid w:val="0080029C"/>
    <w:pPr>
      <w:spacing w:before="0"/>
    </w:pPr>
    <w:rPr>
      <w:rFonts w:ascii="Consolas" w:hAnsi="Consolas" w:cs="Consolas"/>
      <w:sz w:val="21"/>
      <w:szCs w:val="21"/>
    </w:rPr>
  </w:style>
  <w:style w:type="character" w:customStyle="1" w:styleId="PlainTextChar">
    <w:name w:val="Plain Text Char"/>
    <w:basedOn w:val="DefaultParagraphFont"/>
    <w:link w:val="PlainText"/>
    <w:uiPriority w:val="99"/>
    <w:rsid w:val="0080029C"/>
    <w:rPr>
      <w:rFonts w:ascii="Consolas" w:hAnsi="Consolas" w:cs="Consolas"/>
      <w:sz w:val="21"/>
      <w:szCs w:val="21"/>
    </w:rPr>
  </w:style>
  <w:style w:type="paragraph" w:customStyle="1" w:styleId="StepList">
    <w:name w:val="StepList"/>
    <w:basedOn w:val="Normal"/>
    <w:uiPriority w:val="5"/>
    <w:qFormat/>
    <w:rsid w:val="0051683E"/>
    <w:pPr>
      <w:numPr>
        <w:numId w:val="4"/>
      </w:numPr>
      <w:tabs>
        <w:tab w:val="left" w:pos="1008"/>
      </w:tabs>
      <w:ind w:left="360"/>
      <w:outlineLvl w:val="1"/>
    </w:pPr>
    <w:rPr>
      <w:b/>
    </w:rPr>
  </w:style>
  <w:style w:type="paragraph" w:customStyle="1" w:styleId="StepListLevel1">
    <w:name w:val="StepListLevel1"/>
    <w:basedOn w:val="Normal"/>
    <w:link w:val="StepListLevel1Char"/>
    <w:uiPriority w:val="5"/>
    <w:qFormat/>
    <w:rsid w:val="001419D4"/>
    <w:pPr>
      <w:numPr>
        <w:numId w:val="5"/>
      </w:numPr>
    </w:pPr>
    <w:rPr>
      <w:b/>
    </w:rPr>
  </w:style>
  <w:style w:type="character" w:customStyle="1" w:styleId="StepListLevel1Char">
    <w:name w:val="StepListLevel1 Char"/>
    <w:basedOn w:val="DefaultParagraphFont"/>
    <w:link w:val="StepListLevel1"/>
    <w:uiPriority w:val="5"/>
    <w:rsid w:val="001419D4"/>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717609">
      <w:marLeft w:val="0"/>
      <w:marRight w:val="0"/>
      <w:marTop w:val="0"/>
      <w:marBottom w:val="0"/>
      <w:divBdr>
        <w:top w:val="none" w:sz="0" w:space="0" w:color="auto"/>
        <w:left w:val="none" w:sz="0" w:space="0" w:color="auto"/>
        <w:bottom w:val="none" w:sz="0" w:space="0" w:color="auto"/>
        <w:right w:val="none" w:sz="0" w:space="0" w:color="auto"/>
      </w:divBdr>
      <w:divsChild>
        <w:div w:id="1264264337">
          <w:marLeft w:val="0"/>
          <w:marRight w:val="0"/>
          <w:marTop w:val="0"/>
          <w:marBottom w:val="0"/>
          <w:divBdr>
            <w:top w:val="none" w:sz="0" w:space="0" w:color="auto"/>
            <w:left w:val="none" w:sz="0" w:space="0" w:color="auto"/>
            <w:bottom w:val="none" w:sz="0" w:space="0" w:color="auto"/>
            <w:right w:val="none" w:sz="0" w:space="0" w:color="auto"/>
          </w:divBdr>
        </w:div>
        <w:div w:id="1661350446">
          <w:marLeft w:val="0"/>
          <w:marRight w:val="0"/>
          <w:marTop w:val="0"/>
          <w:marBottom w:val="0"/>
          <w:divBdr>
            <w:top w:val="none" w:sz="0" w:space="0" w:color="auto"/>
            <w:left w:val="none" w:sz="0" w:space="0" w:color="auto"/>
            <w:bottom w:val="none" w:sz="0" w:space="0" w:color="auto"/>
            <w:right w:val="none" w:sz="0" w:space="0" w:color="auto"/>
          </w:divBdr>
        </w:div>
      </w:divsChild>
    </w:div>
    <w:div w:id="1190341053">
      <w:marLeft w:val="0"/>
      <w:marRight w:val="0"/>
      <w:marTop w:val="0"/>
      <w:marBottom w:val="0"/>
      <w:divBdr>
        <w:top w:val="none" w:sz="0" w:space="0" w:color="auto"/>
        <w:left w:val="none" w:sz="0" w:space="0" w:color="auto"/>
        <w:bottom w:val="none" w:sz="0" w:space="0" w:color="auto"/>
        <w:right w:val="none" w:sz="0" w:space="0" w:color="auto"/>
      </w:divBdr>
      <w:divsChild>
        <w:div w:id="590509338">
          <w:marLeft w:val="0"/>
          <w:marRight w:val="0"/>
          <w:marTop w:val="0"/>
          <w:marBottom w:val="0"/>
          <w:divBdr>
            <w:top w:val="none" w:sz="0" w:space="0" w:color="auto"/>
            <w:left w:val="none" w:sz="0" w:space="0" w:color="auto"/>
            <w:bottom w:val="none" w:sz="0" w:space="0" w:color="auto"/>
            <w:right w:val="none" w:sz="0" w:space="0" w:color="auto"/>
          </w:divBdr>
        </w:div>
        <w:div w:id="540627088">
          <w:marLeft w:val="0"/>
          <w:marRight w:val="0"/>
          <w:marTop w:val="0"/>
          <w:marBottom w:val="0"/>
          <w:divBdr>
            <w:top w:val="none" w:sz="0" w:space="0" w:color="auto"/>
            <w:left w:val="none" w:sz="0" w:space="0" w:color="auto"/>
            <w:bottom w:val="none" w:sz="0" w:space="0" w:color="auto"/>
            <w:right w:val="none" w:sz="0" w:space="0" w:color="auto"/>
          </w:divBdr>
        </w:div>
      </w:divsChild>
    </w:div>
    <w:div w:id="1561818738">
      <w:marLeft w:val="0"/>
      <w:marRight w:val="0"/>
      <w:marTop w:val="0"/>
      <w:marBottom w:val="0"/>
      <w:divBdr>
        <w:top w:val="none" w:sz="0" w:space="0" w:color="auto"/>
        <w:left w:val="none" w:sz="0" w:space="0" w:color="auto"/>
        <w:bottom w:val="none" w:sz="0" w:space="0" w:color="auto"/>
        <w:right w:val="none" w:sz="0" w:space="0" w:color="auto"/>
      </w:divBdr>
      <w:divsChild>
        <w:div w:id="866530967">
          <w:marLeft w:val="0"/>
          <w:marRight w:val="0"/>
          <w:marTop w:val="0"/>
          <w:marBottom w:val="0"/>
          <w:divBdr>
            <w:top w:val="none" w:sz="0" w:space="0" w:color="auto"/>
            <w:left w:val="none" w:sz="0" w:space="0" w:color="auto"/>
            <w:bottom w:val="none" w:sz="0" w:space="0" w:color="auto"/>
            <w:right w:val="none" w:sz="0" w:space="0" w:color="auto"/>
          </w:divBdr>
        </w:div>
      </w:divsChild>
    </w:div>
    <w:div w:id="1568880552">
      <w:marLeft w:val="0"/>
      <w:marRight w:val="0"/>
      <w:marTop w:val="0"/>
      <w:marBottom w:val="0"/>
      <w:divBdr>
        <w:top w:val="none" w:sz="0" w:space="0" w:color="auto"/>
        <w:left w:val="none" w:sz="0" w:space="0" w:color="auto"/>
        <w:bottom w:val="none" w:sz="0" w:space="0" w:color="auto"/>
        <w:right w:val="none" w:sz="0" w:space="0" w:color="auto"/>
      </w:divBdr>
      <w:divsChild>
        <w:div w:id="2108579668">
          <w:marLeft w:val="0"/>
          <w:marRight w:val="0"/>
          <w:marTop w:val="0"/>
          <w:marBottom w:val="0"/>
          <w:divBdr>
            <w:top w:val="none" w:sz="0" w:space="0" w:color="auto"/>
            <w:left w:val="none" w:sz="0" w:space="0" w:color="auto"/>
            <w:bottom w:val="none" w:sz="0" w:space="0" w:color="auto"/>
            <w:right w:val="none" w:sz="0" w:space="0" w:color="auto"/>
          </w:divBdr>
        </w:div>
        <w:div w:id="806125523">
          <w:marLeft w:val="0"/>
          <w:marRight w:val="0"/>
          <w:marTop w:val="0"/>
          <w:marBottom w:val="0"/>
          <w:divBdr>
            <w:top w:val="none" w:sz="0" w:space="0" w:color="auto"/>
            <w:left w:val="none" w:sz="0" w:space="0" w:color="auto"/>
            <w:bottom w:val="none" w:sz="0" w:space="0" w:color="auto"/>
            <w:right w:val="none" w:sz="0" w:space="0" w:color="auto"/>
          </w:divBdr>
        </w:div>
      </w:divsChild>
    </w:div>
    <w:div w:id="1770347638">
      <w:marLeft w:val="0"/>
      <w:marRight w:val="0"/>
      <w:marTop w:val="0"/>
      <w:marBottom w:val="0"/>
      <w:divBdr>
        <w:top w:val="none" w:sz="0" w:space="0" w:color="auto"/>
        <w:left w:val="none" w:sz="0" w:space="0" w:color="auto"/>
        <w:bottom w:val="none" w:sz="0" w:space="0" w:color="auto"/>
        <w:right w:val="none" w:sz="0" w:space="0" w:color="auto"/>
      </w:divBdr>
      <w:divsChild>
        <w:div w:id="247347326">
          <w:marLeft w:val="0"/>
          <w:marRight w:val="0"/>
          <w:marTop w:val="0"/>
          <w:marBottom w:val="0"/>
          <w:divBdr>
            <w:top w:val="none" w:sz="0" w:space="0" w:color="auto"/>
            <w:left w:val="none" w:sz="0" w:space="0" w:color="auto"/>
            <w:bottom w:val="none" w:sz="0" w:space="0" w:color="auto"/>
            <w:right w:val="none" w:sz="0" w:space="0" w:color="auto"/>
          </w:divBdr>
        </w:div>
        <w:div w:id="1314138464">
          <w:marLeft w:val="0"/>
          <w:marRight w:val="0"/>
          <w:marTop w:val="0"/>
          <w:marBottom w:val="0"/>
          <w:divBdr>
            <w:top w:val="none" w:sz="0" w:space="0" w:color="auto"/>
            <w:left w:val="none" w:sz="0" w:space="0" w:color="auto"/>
            <w:bottom w:val="none" w:sz="0" w:space="0" w:color="auto"/>
            <w:right w:val="none" w:sz="0" w:space="0" w:color="auto"/>
          </w:divBdr>
        </w:div>
      </w:divsChild>
    </w:div>
    <w:div w:id="2065828976">
      <w:marLeft w:val="0"/>
      <w:marRight w:val="0"/>
      <w:marTop w:val="0"/>
      <w:marBottom w:val="0"/>
      <w:divBdr>
        <w:top w:val="none" w:sz="0" w:space="0" w:color="auto"/>
        <w:left w:val="none" w:sz="0" w:space="0" w:color="auto"/>
        <w:bottom w:val="none" w:sz="0" w:space="0" w:color="auto"/>
        <w:right w:val="none" w:sz="0" w:space="0" w:color="auto"/>
      </w:divBdr>
      <w:divsChild>
        <w:div w:id="1458186005">
          <w:marLeft w:val="0"/>
          <w:marRight w:val="0"/>
          <w:marTop w:val="0"/>
          <w:marBottom w:val="0"/>
          <w:divBdr>
            <w:top w:val="none" w:sz="0" w:space="0" w:color="auto"/>
            <w:left w:val="none" w:sz="0" w:space="0" w:color="auto"/>
            <w:bottom w:val="none" w:sz="0" w:space="0" w:color="auto"/>
            <w:right w:val="none" w:sz="0" w:space="0" w:color="auto"/>
          </w:divBdr>
        </w:div>
        <w:div w:id="1876194152">
          <w:marLeft w:val="0"/>
          <w:marRight w:val="0"/>
          <w:marTop w:val="0"/>
          <w:marBottom w:val="0"/>
          <w:divBdr>
            <w:top w:val="none" w:sz="0" w:space="0" w:color="auto"/>
            <w:left w:val="none" w:sz="0" w:space="0" w:color="auto"/>
            <w:bottom w:val="none" w:sz="0" w:space="0" w:color="auto"/>
            <w:right w:val="none" w:sz="0" w:space="0" w:color="auto"/>
          </w:divBdr>
        </w:div>
      </w:divsChild>
    </w:div>
    <w:div w:id="2085452844">
      <w:marLeft w:val="0"/>
      <w:marRight w:val="0"/>
      <w:marTop w:val="0"/>
      <w:marBottom w:val="0"/>
      <w:divBdr>
        <w:top w:val="none" w:sz="0" w:space="0" w:color="auto"/>
        <w:left w:val="none" w:sz="0" w:space="0" w:color="auto"/>
        <w:bottom w:val="none" w:sz="0" w:space="0" w:color="auto"/>
        <w:right w:val="none" w:sz="0" w:space="0" w:color="auto"/>
      </w:divBdr>
      <w:divsChild>
        <w:div w:id="1178083411">
          <w:marLeft w:val="0"/>
          <w:marRight w:val="0"/>
          <w:marTop w:val="0"/>
          <w:marBottom w:val="0"/>
          <w:divBdr>
            <w:top w:val="none" w:sz="0" w:space="0" w:color="auto"/>
            <w:left w:val="none" w:sz="0" w:space="0" w:color="auto"/>
            <w:bottom w:val="none" w:sz="0" w:space="0" w:color="auto"/>
            <w:right w:val="none" w:sz="0" w:space="0" w:color="auto"/>
          </w:divBdr>
        </w:div>
        <w:div w:id="385253345">
          <w:marLeft w:val="0"/>
          <w:marRight w:val="0"/>
          <w:marTop w:val="0"/>
          <w:marBottom w:val="0"/>
          <w:divBdr>
            <w:top w:val="none" w:sz="0" w:space="0" w:color="auto"/>
            <w:left w:val="none" w:sz="0" w:space="0" w:color="auto"/>
            <w:bottom w:val="none" w:sz="0" w:space="0" w:color="auto"/>
            <w:right w:val="none" w:sz="0" w:space="0" w:color="auto"/>
          </w:divBdr>
        </w:div>
      </w:divsChild>
    </w:div>
    <w:div w:id="2145927500">
      <w:marLeft w:val="0"/>
      <w:marRight w:val="0"/>
      <w:marTop w:val="0"/>
      <w:marBottom w:val="0"/>
      <w:divBdr>
        <w:top w:val="none" w:sz="0" w:space="0" w:color="auto"/>
        <w:left w:val="none" w:sz="0" w:space="0" w:color="auto"/>
        <w:bottom w:val="none" w:sz="0" w:space="0" w:color="auto"/>
        <w:right w:val="none" w:sz="0" w:space="0" w:color="auto"/>
      </w:divBdr>
      <w:divsChild>
        <w:div w:id="2331979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user-guid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F5FBDF3-079A-496F-9E75-AA82CADFC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user-guide.dotm</Template>
  <TotalTime>12103</TotalTime>
  <Pages>9</Pages>
  <Words>2582</Words>
  <Characters>14721</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Building the SheafSystem on Linux</vt:lpstr>
      <vt:lpstr>Copyright Notice</vt:lpstr>
      <vt:lpstr>Platform</vt:lpstr>
      <vt:lpstr>Software Prerequisites</vt:lpstr>
      <vt:lpstr>    Building and installing the prerequisites</vt:lpstr>
      <vt:lpstr>    Building and installing hdf5</vt:lpstr>
      <vt:lpstr>Building and installing the SheafSystem</vt:lpstr>
      <vt:lpstr>    Extract the package in a directory of your choice.</vt:lpstr>
      <vt:lpstr>    Start a new shell</vt:lpstr>
      <vt:lpstr>    Cd to the SheafSystem directory. </vt:lpstr>
      <vt:lpstr>    Remove the build directory, if any</vt:lpstr>
      <vt:lpstr>    Create a new build directory</vt:lpstr>
      <vt:lpstr>    Cd to the build directory </vt:lpstr>
      <vt:lpstr>    Set the compiler environment variables</vt:lpstr>
      <vt:lpstr>    Run the CMake GUI</vt:lpstr>
      <vt:lpstr>    Set the CMAKE_ variables</vt:lpstr>
      <vt:lpstr>    Set the SHEAFSYSTEM_ variables. </vt:lpstr>
      <vt:lpstr>    Set the PREREQ_ variables. </vt:lpstr>
      <vt:lpstr>    Configure and generate the build system.</vt:lpstr>
      <vt:lpstr>    Source the set_env_vars script</vt:lpstr>
      <vt:lpstr>    Execute make</vt:lpstr>
      <vt:lpstr>Building bindings for Java, C# and python</vt:lpstr>
      <vt:lpstr>    Software Prerequisites</vt:lpstr>
      <vt:lpstr>    Building and installing the prerequisites</vt:lpstr>
      <vt:lpstr>    Building and installing vtk</vt:lpstr>
      <vt:lpstr>        Extract the package in a directory of your choice.</vt:lpstr>
      <vt:lpstr>        Cd to the vtk_source directory. </vt:lpstr>
      <vt:lpstr>        Remove the build directory, if any</vt:lpstr>
      <vt:lpstr>        Create a new build directory</vt:lpstr>
      <vt:lpstr>        Cd to the build directory </vt:lpstr>
      <vt:lpstr>        Set the compiler environment variables</vt:lpstr>
      <vt:lpstr>        Run the CMake GUI and define CMAKE_DEBUG_POSTFIX</vt:lpstr>
      <vt:lpstr>        Set the other CMAKE variables</vt:lpstr>
      <vt:lpstr>        Build and install the shared-debug configuration</vt:lpstr>
      <vt:lpstr>        Build and install the shared-release configuration</vt:lpstr>
      <vt:lpstr>        Build and install the static libraries (optional)</vt:lpstr>
      <vt:lpstr>    Building and installing the bindings</vt:lpstr>
    </vt:vector>
  </TitlesOfParts>
  <Company>Limit Point Systems Inc</Company>
  <LinksUpToDate>false</LinksUpToDate>
  <CharactersWithSpaces>17269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the SheafSystem on Linux</dc:title>
  <dc:creator>David M. Butler</dc:creator>
  <cp:lastModifiedBy>David M. Butler</cp:lastModifiedBy>
  <cp:revision>44</cp:revision>
  <dcterms:created xsi:type="dcterms:W3CDTF">2015-04-12T16:55:00Z</dcterms:created>
  <dcterms:modified xsi:type="dcterms:W3CDTF">2016-07-26T18:25:00Z</dcterms:modified>
</cp:coreProperties>
</file>