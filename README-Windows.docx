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5A2" w:rsidRDefault="003D470E">
      <w:pPr>
        <w:pStyle w:val="Title"/>
        <w:spacing w:after="480"/>
        <w:rPr>
          <w:rFonts w:eastAsia="Times New Roman"/>
        </w:rPr>
      </w:pPr>
      <w:r>
        <w:rPr>
          <w:rFonts w:eastAsia="Times New Roman"/>
        </w:rPr>
        <w:t>Building the SheafSystem</w:t>
      </w:r>
      <w:r w:rsidR="00E63231">
        <w:rPr>
          <w:rFonts w:eastAsia="Times New Roman"/>
        </w:rPr>
        <w:t>™</w:t>
      </w:r>
      <w:r>
        <w:rPr>
          <w:rFonts w:eastAsia="Times New Roman"/>
        </w:rPr>
        <w:t xml:space="preserve"> on </w:t>
      </w:r>
      <w:r w:rsidR="00CB70DA">
        <w:rPr>
          <w:rFonts w:eastAsia="Times New Roman"/>
        </w:rPr>
        <w:t>Windows</w:t>
      </w:r>
    </w:p>
    <w:p w:rsidR="00407AF0" w:rsidRDefault="00407AF0" w:rsidP="00407AF0">
      <w:pPr>
        <w:pStyle w:val="Heading1"/>
        <w:rPr>
          <w:rFonts w:eastAsia="Times New Roman"/>
        </w:rPr>
      </w:pPr>
      <w:r>
        <w:rPr>
          <w:rFonts w:eastAsia="Times New Roman"/>
        </w:rPr>
        <w:t>Copyright Notice</w:t>
      </w:r>
    </w:p>
    <w:p w:rsidR="00407AF0" w:rsidRDefault="00092AEC" w:rsidP="00407AF0">
      <w:r>
        <w:t>© 2016</w:t>
      </w:r>
      <w:r w:rsidR="00407AF0">
        <w:t xml:space="preserve"> Limit Point Systems, Inc.</w:t>
      </w:r>
    </w:p>
    <w:p w:rsidR="00407AF0" w:rsidRDefault="00407AF0" w:rsidP="00407AF0">
      <w:r>
        <w:t>Licensed under the Apache License, Version 2.0 (the "License"); you may not use this file except in compliance with the License. You may obtain a copy of the License at</w:t>
      </w:r>
    </w:p>
    <w:p w:rsidR="00407AF0" w:rsidRDefault="00407AF0" w:rsidP="00407AF0">
      <w:r>
        <w:t>http://www.apache.org/licenses/LICENSE-2.0.</w:t>
      </w:r>
    </w:p>
    <w:p w:rsidR="00407AF0" w:rsidRDefault="00407AF0" w:rsidP="00407AF0">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1E65A2" w:rsidRDefault="003D470E">
      <w:pPr>
        <w:pStyle w:val="Heading1"/>
        <w:rPr>
          <w:rFonts w:eastAsia="Times New Roman"/>
        </w:rPr>
      </w:pPr>
      <w:r>
        <w:rPr>
          <w:rFonts w:eastAsia="Times New Roman"/>
        </w:rPr>
        <w:t>Platform</w:t>
      </w:r>
    </w:p>
    <w:p w:rsidR="001E65A2" w:rsidRDefault="003D470E" w:rsidP="00E63231">
      <w:pPr>
        <w:tabs>
          <w:tab w:val="right" w:pos="9360"/>
        </w:tabs>
      </w:pPr>
      <w:r>
        <w:t>The S</w:t>
      </w:r>
      <w:r w:rsidR="00E63231">
        <w:t>heafSystem</w:t>
      </w:r>
      <w:r w:rsidR="00AE720E">
        <w:t xml:space="preserve"> is supported for Windows 7 and 8 using Visual Studio </w:t>
      </w:r>
      <w:r w:rsidR="00E63231">
        <w:t>2015</w:t>
      </w:r>
    </w:p>
    <w:p w:rsidR="001E65A2" w:rsidRDefault="003D470E">
      <w:pPr>
        <w:pStyle w:val="Heading1"/>
        <w:rPr>
          <w:rFonts w:eastAsia="Times New Roman"/>
        </w:rPr>
      </w:pPr>
      <w:r>
        <w:rPr>
          <w:rFonts w:eastAsia="Times New Roman"/>
        </w:rPr>
        <w:t>Software Prerequisites</w:t>
      </w:r>
    </w:p>
    <w:p w:rsidR="00E63231" w:rsidRDefault="00E63231" w:rsidP="00E63231">
      <w:r>
        <w:t>Building the SheafSystem requires the following packages. It is known to build with the versions indicated; it may work with other versions.</w:t>
      </w:r>
    </w:p>
    <w:p w:rsidR="001E65A2" w:rsidRDefault="005D64DF">
      <w:pPr>
        <w:pStyle w:val="ListParagraph"/>
        <w:numPr>
          <w:ilvl w:val="0"/>
          <w:numId w:val="12"/>
        </w:numPr>
        <w:ind w:left="360"/>
      </w:pPr>
      <w:r>
        <w:t>CMake 3.5.0</w:t>
      </w:r>
      <w:r w:rsidR="003D470E">
        <w:t>. Cross platform build tool; download from www.cmake.org.</w:t>
      </w:r>
    </w:p>
    <w:p w:rsidR="001E65A2" w:rsidRDefault="00AE720E">
      <w:pPr>
        <w:pStyle w:val="ListParagraph"/>
        <w:numPr>
          <w:ilvl w:val="0"/>
          <w:numId w:val="12"/>
        </w:numPr>
        <w:spacing w:before="120"/>
        <w:ind w:left="360"/>
      </w:pPr>
      <w:r>
        <w:t>Visual Studio</w:t>
      </w:r>
      <w:r w:rsidR="00E63231">
        <w:t xml:space="preserve"> 2015</w:t>
      </w:r>
      <w:r w:rsidR="003D470E">
        <w:t>. C++ compiler; available</w:t>
      </w:r>
      <w:r>
        <w:t xml:space="preserve"> from Microsoft</w:t>
      </w:r>
      <w:r w:rsidR="003D470E">
        <w:t>.</w:t>
      </w:r>
    </w:p>
    <w:p w:rsidR="001E65A2" w:rsidRDefault="00E63231">
      <w:pPr>
        <w:pStyle w:val="ListParagraph"/>
        <w:numPr>
          <w:ilvl w:val="0"/>
          <w:numId w:val="12"/>
        </w:numPr>
        <w:spacing w:before="120"/>
        <w:ind w:left="360"/>
      </w:pPr>
      <w:r>
        <w:t>hdf5 1.8.16</w:t>
      </w:r>
      <w:r w:rsidR="003D470E">
        <w:t>, File format and i/o library; download from www.hdfgroup.org.</w:t>
      </w:r>
    </w:p>
    <w:p w:rsidR="001E65A2" w:rsidRDefault="003D470E">
      <w:pPr>
        <w:pStyle w:val="ListParagraph"/>
        <w:numPr>
          <w:ilvl w:val="0"/>
          <w:numId w:val="12"/>
        </w:numPr>
        <w:spacing w:before="120"/>
        <w:ind w:left="360"/>
      </w:pPr>
      <w:r>
        <w:t>doxyg</w:t>
      </w:r>
      <w:r w:rsidR="00E63231">
        <w:t>en 1.8.9.1</w:t>
      </w:r>
      <w:r>
        <w:t>. Documentation generator; download from www.doxygen.org</w:t>
      </w:r>
    </w:p>
    <w:p w:rsidR="001E65A2" w:rsidRDefault="00E63231">
      <w:pPr>
        <w:pStyle w:val="ListParagraph"/>
        <w:numPr>
          <w:ilvl w:val="0"/>
          <w:numId w:val="12"/>
        </w:numPr>
        <w:spacing w:before="120"/>
        <w:ind w:left="360"/>
      </w:pPr>
      <w:r>
        <w:t>graphviz 2.38</w:t>
      </w:r>
      <w:r w:rsidR="003D470E">
        <w:t>. Graph drawing package used by doxygen; download from www.graphviz.org.</w:t>
      </w:r>
    </w:p>
    <w:p w:rsidR="00846A79" w:rsidRDefault="00846A79">
      <w:pPr>
        <w:pStyle w:val="ListParagraph"/>
        <w:numPr>
          <w:ilvl w:val="0"/>
          <w:numId w:val="12"/>
        </w:numPr>
        <w:spacing w:before="120"/>
        <w:ind w:left="360"/>
      </w:pPr>
      <w:r>
        <w:t>7-zip</w:t>
      </w:r>
      <w:r w:rsidR="001037F8">
        <w:t xml:space="preserve"> 9.20 or newer</w:t>
      </w:r>
      <w:r>
        <w:t>. File archiving utility used to extract SheafSystem source from distribution file. Down load from www.7-zip.org.</w:t>
      </w:r>
    </w:p>
    <w:p w:rsidR="001E65A2" w:rsidRDefault="001037F8">
      <w:r>
        <w:t>Binary distributions with Windows installers are available for</w:t>
      </w:r>
      <w:r w:rsidR="00F452D2">
        <w:t xml:space="preserve"> CMake, hdf5, doxygen, graphviz and 7-zip</w:t>
      </w:r>
      <w:r>
        <w:t>; just use the default installation procedure.</w:t>
      </w:r>
    </w:p>
    <w:p w:rsidR="001E65A2" w:rsidRDefault="003D470E">
      <w:pPr>
        <w:pStyle w:val="Heading1"/>
      </w:pPr>
      <w:r>
        <w:t>Building and installing the SheafSystem</w:t>
      </w:r>
    </w:p>
    <w:p w:rsidR="00846A79" w:rsidRDefault="00846A79" w:rsidP="00C94B69">
      <w:pPr>
        <w:pStyle w:val="StepList"/>
        <w:ind w:left="360"/>
        <w:divId w:val="866530967"/>
      </w:pPr>
      <w:r>
        <w:t>Extract the package in a directory of your choice.</w:t>
      </w:r>
    </w:p>
    <w:p w:rsidR="00846A79" w:rsidRDefault="00407AF0" w:rsidP="00846A79">
      <w:pPr>
        <w:divId w:val="866530967"/>
      </w:pPr>
      <w:r>
        <w:t>We'll assume</w:t>
      </w:r>
      <w:r w:rsidR="001A3AB4">
        <w:t xml:space="preserve"> you've down</w:t>
      </w:r>
      <w:r w:rsidR="007A1A3B">
        <w:t>load</w:t>
      </w:r>
      <w:r w:rsidR="001A3AB4">
        <w:t>ed the source as a zip file, SheafSystem-&lt;version&gt;.zip. (For instance, the SheafSystem Github page pr</w:t>
      </w:r>
      <w:r w:rsidR="00CB70DA">
        <w:t>ovides a link to download SheafS</w:t>
      </w:r>
      <w:r w:rsidR="001A3AB4">
        <w:t>ystem-development.zip). In Windows Explorer, w</w:t>
      </w:r>
      <w:r w:rsidR="00846A79">
        <w:t>ith 7-zip installed</w:t>
      </w:r>
      <w:r w:rsidR="001A3AB4">
        <w:t xml:space="preserve">, just navigate to the folder </w:t>
      </w:r>
      <w:r w:rsidR="001A3AB4">
        <w:lastRenderedPageBreak/>
        <w:t xml:space="preserve">containing the download and </w:t>
      </w:r>
      <w:r w:rsidR="00846A79">
        <w:t>right-click on the file and select one of the extraction options</w:t>
      </w:r>
      <w:r w:rsidR="001A3AB4">
        <w:t xml:space="preserve"> to extract into a location of your choice</w:t>
      </w:r>
      <w:r w:rsidR="00846A79">
        <w:t>. The package will extra</w:t>
      </w:r>
      <w:r w:rsidR="001A3AB4">
        <w:t>ct into &lt;your choice&gt;/SheafSystem-&lt;version&gt;</w:t>
      </w:r>
      <w:r w:rsidR="00846A79">
        <w:t>. From here on we'l</w:t>
      </w:r>
      <w:r w:rsidR="001A3AB4">
        <w:t xml:space="preserve">l refer </w:t>
      </w:r>
      <w:r w:rsidR="0005712C">
        <w:t>to that location as &lt;sheaf_system_</w:t>
      </w:r>
      <w:r w:rsidR="00846A79">
        <w:t>source&gt;</w:t>
      </w:r>
    </w:p>
    <w:p w:rsidR="00846A79" w:rsidRDefault="00846A79" w:rsidP="00C94B69">
      <w:pPr>
        <w:pStyle w:val="StepList"/>
        <w:ind w:left="360"/>
        <w:divId w:val="866530967"/>
      </w:pPr>
      <w:r>
        <w:t>Configure with CMake</w:t>
      </w:r>
    </w:p>
    <w:p w:rsidR="0005712C" w:rsidRDefault="00846A79" w:rsidP="00846A79">
      <w:pPr>
        <w:divId w:val="866530967"/>
      </w:pPr>
      <w:r>
        <w:t>Start the CMake application. In the "where is the source c</w:t>
      </w:r>
      <w:r w:rsidR="0005712C">
        <w:t>ode" box enter or browse to &lt;sheaf_system_source</w:t>
      </w:r>
      <w:r>
        <w:t>&gt;. In the "where to build the binaries" box enter &lt;</w:t>
      </w:r>
      <w:r w:rsidR="0005712C">
        <w:t>sheaf_system_source</w:t>
      </w:r>
      <w:r>
        <w:t>&gt;/build.</w:t>
      </w:r>
      <w:r w:rsidR="00B57F78">
        <w:t xml:space="preserve"> Click on the configure button, then click the yes button to create the build directory and click the finish button to accept the default generator (Visual Studio).</w:t>
      </w:r>
      <w:r w:rsidR="00110FC7">
        <w:t xml:space="preserve"> Configuring will start, it may take a while.</w:t>
      </w:r>
      <w:r w:rsidR="008B3F23">
        <w:t xml:space="preserve"> Typically, several messages will be displayed about not being able to find some prerequisites.</w:t>
      </w:r>
    </w:p>
    <w:p w:rsidR="008B3F23" w:rsidRDefault="008B3F23" w:rsidP="008B3F23">
      <w:pPr>
        <w:divId w:val="866530967"/>
      </w:pPr>
      <w:r>
        <w:t>There are two check boxes in the upper right part of the display. The "Advanced" check box toggles the display between "basic" and "advanced" mode. In basic mode the display shows only the variables you need to set to configure the system. In advanced mode, the display shows a large number of variables detailing the configuration process.</w:t>
      </w:r>
      <w:r w:rsidR="00C94B69">
        <w:t xml:space="preserve"> Toggle the display to basic mode.</w:t>
      </w:r>
    </w:p>
    <w:p w:rsidR="00C94B69" w:rsidRDefault="00C94B69" w:rsidP="008B3F23">
      <w:pPr>
        <w:divId w:val="866530967"/>
      </w:pPr>
      <w:r>
        <w:t>The "Grouped" check box toggles the display between "ungrouped" and "grouped" modes. In "ungrouped" mode the variables are listed in alphabetical order; in "grouped" mode, the variables are organized into an outline-like display. Choose whichever mode you find most appealing, but if in "grouped" mode</w:t>
      </w:r>
      <w:r w:rsidR="00E527BE">
        <w:t>, expand the headings so that all variables are visible.</w:t>
      </w:r>
    </w:p>
    <w:p w:rsidR="008B3F23" w:rsidRDefault="008B3F23" w:rsidP="008B3F23">
      <w:pPr>
        <w:divId w:val="866530967"/>
      </w:pPr>
      <w:r>
        <w:t xml:space="preserve">There are three groups of variables you need to review, and perhaps set, to configure the SheafSystem: the CMAKE_ variables, the SHEAFSYSTEM_ variables, and the PREREQ_ variables. </w:t>
      </w:r>
    </w:p>
    <w:p w:rsidR="00C94B69" w:rsidRDefault="00C94B69" w:rsidP="00C94B69">
      <w:pPr>
        <w:pStyle w:val="StepList"/>
        <w:ind w:left="360"/>
        <w:divId w:val="866530967"/>
      </w:pPr>
      <w:r>
        <w:t>Set the CMAKE_ variables</w:t>
      </w:r>
    </w:p>
    <w:p w:rsidR="00C94B69" w:rsidRDefault="00C94B69" w:rsidP="00C94B69">
      <w:pPr>
        <w:divId w:val="866530967"/>
      </w:pPr>
      <w:r>
        <w:t>The CMAKE_ variables control functionality built into to CMake.</w:t>
      </w:r>
    </w:p>
    <w:p w:rsidR="00C94B69" w:rsidRDefault="00BD399F" w:rsidP="00C94B69">
      <w:pPr>
        <w:divId w:val="866530967"/>
      </w:pPr>
      <w:r>
        <w:t xml:space="preserve">These variables are set by direct entry: </w:t>
      </w:r>
      <w:r w:rsidR="00C94B69">
        <w:t xml:space="preserve">select a variable </w:t>
      </w:r>
      <w:r w:rsidR="00E527BE">
        <w:t xml:space="preserve">value </w:t>
      </w:r>
      <w:r w:rsidR="00C94B69">
        <w:t>to begin editing.</w:t>
      </w:r>
      <w:r w:rsidR="00E527BE">
        <w:t xml:space="preserve"> Variables that are paths can set using a file browser dialog by clicking on the "..." box at the extreme right of the value field</w:t>
      </w:r>
      <w:r w:rsidR="00C94B69">
        <w:t xml:space="preserve">. </w:t>
      </w:r>
    </w:p>
    <w:p w:rsidR="00C94B69" w:rsidRDefault="00BD399F" w:rsidP="00C94B69">
      <w:pPr>
        <w:divId w:val="866530967"/>
      </w:pPr>
      <w:r>
        <w:t xml:space="preserve">The command line entry method, available in </w:t>
      </w:r>
      <w:r w:rsidR="003048DB">
        <w:t xml:space="preserve">Linux, </w:t>
      </w:r>
      <w:r>
        <w:t>is not</w:t>
      </w:r>
      <w:r w:rsidR="003048DB">
        <w:t xml:space="preserve"> available </w:t>
      </w:r>
      <w:r>
        <w:t xml:space="preserve">in </w:t>
      </w:r>
      <w:r w:rsidR="003048DB">
        <w:t>Windows</w:t>
      </w:r>
      <w:r>
        <w:t>.</w:t>
      </w:r>
    </w:p>
    <w:p w:rsidR="00C94B69" w:rsidRDefault="00C94B69" w:rsidP="00C94B69">
      <w:pPr>
        <w:divId w:val="866530967"/>
      </w:pPr>
      <w:r>
        <w:t>The</w:t>
      </w:r>
      <w:r w:rsidR="00B31525">
        <w:t>re is only one CMAKE_ variable in Windows</w:t>
      </w:r>
      <w:r>
        <w:t>:</w:t>
      </w:r>
    </w:p>
    <w:p w:rsidR="00C94B69" w:rsidRDefault="00C94B69" w:rsidP="00C94B69">
      <w:pPr>
        <w:divId w:val="866530967"/>
      </w:pPr>
      <w:r>
        <w:t>CMAKE_INSTALL_PREFIX</w:t>
      </w:r>
      <w:r w:rsidR="00044797">
        <w:t xml:space="preserve"> (type STRING)</w:t>
      </w:r>
      <w:r>
        <w:t xml:space="preserve">: the absolute path to the installation destination for the </w:t>
      </w:r>
      <w:r w:rsidR="00B31525">
        <w:t xml:space="preserve">INSTALL </w:t>
      </w:r>
      <w:r>
        <w:t>target.</w:t>
      </w:r>
    </w:p>
    <w:p w:rsidR="00C94B69" w:rsidRDefault="00C94B69" w:rsidP="00C94B69">
      <w:pPr>
        <w:pStyle w:val="StepList"/>
        <w:ind w:left="360"/>
        <w:divId w:val="866530967"/>
      </w:pPr>
      <w:r>
        <w:t xml:space="preserve">Set the SHEAFSYSTEM_ variables. </w:t>
      </w:r>
    </w:p>
    <w:p w:rsidR="00C94B69" w:rsidRDefault="00C94B69" w:rsidP="00C94B69">
      <w:pPr>
        <w:divId w:val="866530967"/>
      </w:pPr>
      <w:r>
        <w:t xml:space="preserve">The SHEAFSYSTEM_ variables control options for building the system. The direct entry </w:t>
      </w:r>
      <w:r w:rsidR="00BD399F">
        <w:t>method applies</w:t>
      </w:r>
      <w:r>
        <w:t xml:space="preserve"> to these variables.</w:t>
      </w:r>
    </w:p>
    <w:p w:rsidR="00C94B69" w:rsidRDefault="00C94B69" w:rsidP="00BD399F">
      <w:pPr>
        <w:tabs>
          <w:tab w:val="left" w:pos="5491"/>
        </w:tabs>
        <w:divId w:val="866530967"/>
      </w:pPr>
      <w:r>
        <w:t>The SHEAFSYSTEM_ variables are:</w:t>
      </w:r>
      <w:r w:rsidR="00BD399F">
        <w:tab/>
      </w:r>
    </w:p>
    <w:p w:rsidR="00C94B69" w:rsidRDefault="00C94B69" w:rsidP="00C94B69">
      <w:pPr>
        <w:divId w:val="866530967"/>
      </w:pPr>
      <w:r>
        <w:t>SHEAFSYSTEM_BUILD_BINDINGS</w:t>
      </w:r>
      <w:r w:rsidR="00044797">
        <w:t xml:space="preserve"> (type BOOL)</w:t>
      </w:r>
      <w:r>
        <w:t>: if ON, build the Java, C#, and Python bindings for the SheafSystem libraries. See Appendix A for a discussion of building the bindings.</w:t>
      </w:r>
    </w:p>
    <w:p w:rsidR="00C94B69" w:rsidRDefault="00C94B69" w:rsidP="00C94B69">
      <w:pPr>
        <w:divId w:val="866530967"/>
      </w:pPr>
      <w:r>
        <w:t>SHEAFSYSTEM_BUILD_SHEAFSCOPE</w:t>
      </w:r>
      <w:r w:rsidR="00044797">
        <w:t xml:space="preserve"> (type BOOL)</w:t>
      </w:r>
      <w:r>
        <w:t>: if ON, build the SheafScope Java application for browsing hdf files produced by the SheafSystem. Requires building the bindings.</w:t>
      </w:r>
    </w:p>
    <w:p w:rsidR="00C94B69" w:rsidRDefault="00C94B69" w:rsidP="00C94B69">
      <w:pPr>
        <w:divId w:val="866530967"/>
      </w:pPr>
      <w:r>
        <w:t>SHEAFSYSTEM_DOC_STATE</w:t>
      </w:r>
      <w:r w:rsidR="00044797">
        <w:t xml:space="preserve"> (type STRING)</w:t>
      </w:r>
      <w:r>
        <w:t>: selects whether to build the developer ("Dev") or User documentation. The User documentation does not include source file listings and documentation for private members.</w:t>
      </w:r>
    </w:p>
    <w:p w:rsidR="00B31525" w:rsidRDefault="00B31525" w:rsidP="00B31525">
      <w:pPr>
        <w:divId w:val="866530967"/>
      </w:pPr>
      <w:r>
        <w:t>SHEAFSYSTEM_ENABLE_WIN32_MP</w:t>
      </w:r>
      <w:r w:rsidR="00044797">
        <w:t xml:space="preserve"> (type BOOL)</w:t>
      </w:r>
      <w:r>
        <w:t>: if ON, add the /MP switch to the compile flags to enable multiprocessing during the compile and link.</w:t>
      </w:r>
    </w:p>
    <w:p w:rsidR="00C94B69" w:rsidRDefault="00C94B69" w:rsidP="00C94B69">
      <w:pPr>
        <w:divId w:val="866530967"/>
      </w:pPr>
      <w:r>
        <w:t>SHEAFSYSTEM_INSTALL_DOCS</w:t>
      </w:r>
      <w:r w:rsidR="00044797">
        <w:t xml:space="preserve"> (type BOOL)</w:t>
      </w:r>
      <w:r>
        <w:t>: if ON, install the documentation when installing the libraries.</w:t>
      </w:r>
    </w:p>
    <w:p w:rsidR="00C94B69" w:rsidRDefault="00C94B69" w:rsidP="00C94B69">
      <w:pPr>
        <w:pStyle w:val="StepList"/>
        <w:ind w:left="360"/>
        <w:divId w:val="866530967"/>
      </w:pPr>
      <w:r>
        <w:t xml:space="preserve">Set the PREREQ_ variables. </w:t>
      </w:r>
    </w:p>
    <w:p w:rsidR="00C94B69" w:rsidRDefault="00C94B69" w:rsidP="00C94B69">
      <w:pPr>
        <w:divId w:val="866530967"/>
      </w:pPr>
      <w:r>
        <w:t xml:space="preserve">The PREREQ_ variables control the search for the prerequisites. There are </w:t>
      </w:r>
      <w:r w:rsidR="00BD399F">
        <w:t xml:space="preserve">two </w:t>
      </w:r>
      <w:r>
        <w:t>methods for setting</w:t>
      </w:r>
      <w:r w:rsidR="00BD399F">
        <w:t xml:space="preserve"> these variables: direct entry </w:t>
      </w:r>
      <w:r>
        <w:t xml:space="preserve">and environment variable entry. Direct entry </w:t>
      </w:r>
      <w:r w:rsidR="00BD399F">
        <w:t xml:space="preserve">is </w:t>
      </w:r>
      <w:r>
        <w:t>as described above. To use environment variable entry, set an environment variable of the same name to the desired value before in</w:t>
      </w:r>
      <w:r w:rsidR="00A4074B">
        <w:t>voking CMake. Note that no matter which of these methods is</w:t>
      </w:r>
      <w:r>
        <w:t xml:space="preserve"> used, it is important to set the value correctly. Incorrect values may produce unpredictable and hard to interpret results. In this case, it is often best to just delete the build directory and try again</w:t>
      </w:r>
      <w:r w:rsidR="00A4074B">
        <w:t xml:space="preserve"> from Step 2</w:t>
      </w:r>
      <w:r>
        <w:t>!</w:t>
      </w:r>
    </w:p>
    <w:p w:rsidR="00C94B69" w:rsidRDefault="00C94B69" w:rsidP="00C94B69">
      <w:pPr>
        <w:divId w:val="866530967"/>
      </w:pPr>
      <w:r>
        <w:t xml:space="preserve">For PREREQ_ variables that describe the path to an executable, a </w:t>
      </w:r>
      <w:r w:rsidR="00BD399F">
        <w:t xml:space="preserve">third </w:t>
      </w:r>
      <w:r>
        <w:t>method is available. If the executable is installed in a location that is in your</w:t>
      </w:r>
      <w:r w:rsidR="00A4074B">
        <w:t xml:space="preserve"> user</w:t>
      </w:r>
      <w:r>
        <w:t xml:space="preserve"> PATH</w:t>
      </w:r>
      <w:r w:rsidR="00A4074B">
        <w:t xml:space="preserve"> or the system Path</w:t>
      </w:r>
      <w:r>
        <w:t xml:space="preserve"> environment variable</w:t>
      </w:r>
      <w:r w:rsidR="00A4074B">
        <w:t>s, CM</w:t>
      </w:r>
      <w:r>
        <w:t>ake will find it and automatically set the PREREQ_ variable. When using the PATH method, if a prerequisite is not installed in one of the standard system locations, the prerequisite install location should be prepended, not appended, to the existing PATH variable. Then CMake will find the prerequisite version before it finds some other version which may have been previously installed in one of the standard locations in your system.</w:t>
      </w:r>
    </w:p>
    <w:p w:rsidR="00C94B69" w:rsidRDefault="00C94B69" w:rsidP="00C94B69">
      <w:pPr>
        <w:divId w:val="866530967"/>
      </w:pPr>
      <w:r>
        <w:t xml:space="preserve">When the prerequisites are all found successfully, CMake will write </w:t>
      </w:r>
      <w:r w:rsidR="00A4074B">
        <w:t>the file set_prereq_vars.bat</w:t>
      </w:r>
      <w:r>
        <w:t xml:space="preserve"> into the build di</w:t>
      </w:r>
      <w:r w:rsidR="00A4074B">
        <w:t>rectory. This file</w:t>
      </w:r>
      <w:r>
        <w:t xml:space="preserve"> </w:t>
      </w:r>
      <w:r w:rsidR="00A4074B">
        <w:t xml:space="preserve">is a batch script </w:t>
      </w:r>
      <w:r>
        <w:t>for setting environment variables for</w:t>
      </w:r>
      <w:r w:rsidR="00A4074B">
        <w:t xml:space="preserve"> all the PREREQ_ variables. It</w:t>
      </w:r>
      <w:r>
        <w:t xml:space="preserve"> can be used on subsequent builds to simplify setting the PREREQ_ variables - just </w:t>
      </w:r>
      <w:r w:rsidR="00A4074B">
        <w:t xml:space="preserve">run the </w:t>
      </w:r>
      <w:r>
        <w:t xml:space="preserve">script </w:t>
      </w:r>
      <w:r w:rsidR="00A4074B">
        <w:t xml:space="preserve">in a command window </w:t>
      </w:r>
      <w:r>
        <w:t>before ru</w:t>
      </w:r>
      <w:r w:rsidR="00A4074B">
        <w:t>nning CMake</w:t>
      </w:r>
      <w:r>
        <w:t>.</w:t>
      </w:r>
    </w:p>
    <w:p w:rsidR="00C94B69" w:rsidRDefault="00C94B69" w:rsidP="00C94B69">
      <w:pPr>
        <w:divId w:val="866530967"/>
      </w:pPr>
      <w:r>
        <w:t>The PREREQ variables are:</w:t>
      </w:r>
    </w:p>
    <w:p w:rsidR="00C94B69" w:rsidRDefault="00C94B69" w:rsidP="00C94B69">
      <w:pPr>
        <w:divId w:val="866530967"/>
      </w:pPr>
      <w:r>
        <w:t>PREREQ_DOXYGEN_EXECUTABLE</w:t>
      </w:r>
      <w:r w:rsidR="00044797">
        <w:t xml:space="preserve"> (type FILEPATH)</w:t>
      </w:r>
      <w:r>
        <w:t>: the absolute path to the doxygen executable. This prerequisite is optional, but if it is not found, no documentation will be generated.</w:t>
      </w:r>
    </w:p>
    <w:p w:rsidR="00C94B69" w:rsidRDefault="00C94B69" w:rsidP="00C94B69">
      <w:pPr>
        <w:divId w:val="866530967"/>
      </w:pPr>
      <w:r>
        <w:t>PREREQ_GRAPHVIZ_DOT_EXECUTABLE</w:t>
      </w:r>
      <w:r w:rsidR="00044797">
        <w:t xml:space="preserve"> (type FILEPATH)</w:t>
      </w:r>
      <w:r>
        <w:t>: the absolute path to the Graphviz dot executable. This prerequisite is optional, but if not found, documentation will not contain diagrams.</w:t>
      </w:r>
    </w:p>
    <w:p w:rsidR="008B3F23" w:rsidRDefault="00C94B69" w:rsidP="00C94B69">
      <w:pPr>
        <w:divId w:val="866530967"/>
      </w:pPr>
      <w:r>
        <w:t>PREREQ_HDF5_CONFIG_DIR</w:t>
      </w:r>
      <w:r w:rsidR="00044797">
        <w:t xml:space="preserve"> (type PATH)</w:t>
      </w:r>
      <w:r>
        <w:t>: the absolute path to the directory containing the hdf5-config.cmake file. If HDF5 is installed</w:t>
      </w:r>
      <w:r w:rsidR="00A4074B">
        <w:t xml:space="preserve"> in the standard location, this will be</w:t>
      </w:r>
      <w:r w:rsidR="00092AEC">
        <w:t xml:space="preserve"> C:\Program </w:t>
      </w:r>
      <w:r w:rsidR="00A54E94" w:rsidRPr="00A54E94">
        <w:t>Files\HDF_Group\HDF5\1.8.16\cmake</w:t>
      </w:r>
      <w:r>
        <w:t>.</w:t>
      </w:r>
    </w:p>
    <w:p w:rsidR="00A54E94" w:rsidRDefault="00A54E94" w:rsidP="003048DB">
      <w:pPr>
        <w:pStyle w:val="StepList"/>
        <w:ind w:left="360"/>
        <w:divId w:val="866530967"/>
      </w:pPr>
      <w:r>
        <w:t>Configure and generate</w:t>
      </w:r>
    </w:p>
    <w:p w:rsidR="00A54E94" w:rsidRDefault="00A54E94" w:rsidP="00A54E94">
      <w:pPr>
        <w:divId w:val="866530967"/>
      </w:pPr>
      <w:r>
        <w:t>Click the configure button again. If it completes without error, click the generate button. Otherwise, correct the variables as needed and click configure again. When you've successfully generated, you're done, exit CMake.</w:t>
      </w:r>
    </w:p>
    <w:p w:rsidR="001037F8" w:rsidRDefault="001037F8" w:rsidP="003048DB">
      <w:pPr>
        <w:pStyle w:val="StepList"/>
        <w:ind w:left="360"/>
        <w:divId w:val="866530967"/>
      </w:pPr>
      <w:r>
        <w:t>Build and install</w:t>
      </w:r>
    </w:p>
    <w:p w:rsidR="001037F8" w:rsidRDefault="001037F8" w:rsidP="001037F8">
      <w:pPr>
        <w:divId w:val="866530967"/>
      </w:pPr>
      <w:r>
        <w:t>In the Wi</w:t>
      </w:r>
      <w:r w:rsidR="00407AF0">
        <w:t>n</w:t>
      </w:r>
      <w:r>
        <w:t>dows Explorer navigate to &lt;</w:t>
      </w:r>
      <w:r w:rsidR="00AA5684">
        <w:t>sheaf_system_source</w:t>
      </w:r>
      <w:r>
        <w:t>&gt;/build. Double click on</w:t>
      </w:r>
      <w:r w:rsidR="00AA5684">
        <w:t xml:space="preserve"> SheafSystem</w:t>
      </w:r>
      <w:r>
        <w:t>.sln to start Visual Studio. In Visual Studio select Debug</w:t>
      </w:r>
      <w:r w:rsidR="00132393">
        <w:t>_contracts</w:t>
      </w:r>
      <w:r>
        <w:t xml:space="preserve"> in the Solution Configurations box. In the Solution Explorer pane, right click on </w:t>
      </w:r>
      <w:r w:rsidR="00AA5684">
        <w:t>the INSTALL target and select</w:t>
      </w:r>
      <w:r>
        <w:t xml:space="preserve"> Build.</w:t>
      </w:r>
      <w:r w:rsidR="00AA5684">
        <w:t xml:space="preserve"> Repeat for the Debug_no_contracts and RelWithDebInfo</w:t>
      </w:r>
      <w:r w:rsidR="00A20515">
        <w:t>_no_contracts</w:t>
      </w:r>
      <w:r w:rsidR="00AA5684">
        <w:t xml:space="preserve"> configurations</w:t>
      </w:r>
      <w:r>
        <w:t>.</w:t>
      </w:r>
    </w:p>
    <w:p w:rsidR="00A54E94" w:rsidRDefault="00A54E94" w:rsidP="00A54E94">
      <w:pPr>
        <w:pStyle w:val="Appendix1"/>
        <w:divId w:val="866530967"/>
      </w:pPr>
      <w:bookmarkStart w:id="0" w:name="_Ref455748856"/>
      <w:r>
        <w:t>Buil</w:t>
      </w:r>
      <w:r w:rsidR="00994692">
        <w:t>ding bindings for Java, C# and P</w:t>
      </w:r>
      <w:r>
        <w:t>ython</w:t>
      </w:r>
      <w:bookmarkEnd w:id="0"/>
    </w:p>
    <w:p w:rsidR="00A54E94" w:rsidRDefault="00A54E94" w:rsidP="00A54E94">
      <w:pPr>
        <w:divId w:val="866530967"/>
      </w:pPr>
      <w:r>
        <w:t>Bindings for Java, C#, and python are currently under development and are not a supported feature. This appendix documents how to build the bindings in the current state of development.</w:t>
      </w:r>
    </w:p>
    <w:p w:rsidR="00A54E94" w:rsidRDefault="00A54E94" w:rsidP="00A54E94">
      <w:pPr>
        <w:pStyle w:val="Appendix2"/>
        <w:divId w:val="866530967"/>
      </w:pPr>
      <w:r>
        <w:t>Software Prerequisites</w:t>
      </w:r>
    </w:p>
    <w:p w:rsidR="00A54E94" w:rsidRDefault="00A54E94" w:rsidP="00A54E94">
      <w:pPr>
        <w:divId w:val="866530967"/>
      </w:pPr>
      <w:r>
        <w:t xml:space="preserve">In addition to the prerequisites listed in section </w:t>
      </w:r>
      <w:r>
        <w:fldChar w:fldCharType="begin"/>
      </w:r>
      <w:r>
        <w:instrText xml:space="preserve"> REF _Ref447703401 \r \h </w:instrText>
      </w:r>
      <w:r>
        <w:fldChar w:fldCharType="separate"/>
      </w:r>
      <w:r>
        <w:t>3</w:t>
      </w:r>
      <w:r>
        <w:fldChar w:fldCharType="end"/>
      </w:r>
      <w:r>
        <w:t>, building the bindings requires the following packages. It is known to build with the versions indicated; it may work with other versions.</w:t>
      </w:r>
    </w:p>
    <w:p w:rsidR="00A54E94" w:rsidRDefault="00A54E94" w:rsidP="00A54E94">
      <w:pPr>
        <w:pStyle w:val="ListParagraph"/>
        <w:numPr>
          <w:ilvl w:val="0"/>
          <w:numId w:val="11"/>
        </w:numPr>
        <w:spacing w:before="120"/>
        <w:ind w:left="360"/>
        <w:divId w:val="866530967"/>
      </w:pPr>
      <w:r>
        <w:t xml:space="preserve">Java JDK or OpenJDK version 1.7. Java development platform. </w:t>
      </w:r>
      <w:r w:rsidR="00BE575B">
        <w:t xml:space="preserve">Down </w:t>
      </w:r>
      <w:r>
        <w:t>load from www.oracle.com or openjdk.java.net.</w:t>
      </w:r>
    </w:p>
    <w:p w:rsidR="00A54E94" w:rsidRDefault="00A54E94" w:rsidP="00A54E94">
      <w:pPr>
        <w:pStyle w:val="ListParagraph"/>
        <w:numPr>
          <w:ilvl w:val="0"/>
          <w:numId w:val="11"/>
        </w:numPr>
        <w:spacing w:before="120"/>
        <w:ind w:left="360"/>
        <w:divId w:val="866530967"/>
      </w:pPr>
      <w:r>
        <w:t>VTK version 7.0.0. V</w:t>
      </w:r>
      <w:r w:rsidRPr="003A7DD3">
        <w:t>isualization library; download from www.vtk.org</w:t>
      </w:r>
      <w:r>
        <w:t>.</w:t>
      </w:r>
    </w:p>
    <w:p w:rsidR="00A54E94" w:rsidRDefault="00A54E94" w:rsidP="00A54E94">
      <w:pPr>
        <w:pStyle w:val="ListParagraph"/>
        <w:numPr>
          <w:ilvl w:val="0"/>
          <w:numId w:val="11"/>
        </w:numPr>
        <w:spacing w:before="120"/>
        <w:ind w:left="360"/>
        <w:divId w:val="866530967"/>
      </w:pPr>
      <w:r>
        <w:t>Swig</w:t>
      </w:r>
      <w:r w:rsidRPr="00AA7A93">
        <w:t xml:space="preserve"> </w:t>
      </w:r>
      <w:r w:rsidR="00994692">
        <w:t>version 3.0.10</w:t>
      </w:r>
      <w:r>
        <w:t xml:space="preserve">. </w:t>
      </w:r>
      <w:r w:rsidR="00BE575B">
        <w:t xml:space="preserve">Download </w:t>
      </w:r>
      <w:r>
        <w:t>from www.swig.org</w:t>
      </w:r>
    </w:p>
    <w:p w:rsidR="00A54E94" w:rsidRDefault="00682BC5" w:rsidP="00A54E94">
      <w:pPr>
        <w:pStyle w:val="ListParagraph"/>
        <w:numPr>
          <w:ilvl w:val="0"/>
          <w:numId w:val="11"/>
        </w:numPr>
        <w:spacing w:before="120"/>
        <w:ind w:left="360"/>
        <w:divId w:val="866530967"/>
      </w:pPr>
      <w:r>
        <w:t xml:space="preserve">.NET SDK. </w:t>
      </w:r>
      <w:r w:rsidR="00BE575B">
        <w:t xml:space="preserve">CSharp compiler. </w:t>
      </w:r>
      <w:r>
        <w:t>Available from Microsoft.</w:t>
      </w:r>
    </w:p>
    <w:p w:rsidR="00A54E94" w:rsidRDefault="00994692" w:rsidP="00A54E94">
      <w:pPr>
        <w:pStyle w:val="ListParagraph"/>
        <w:numPr>
          <w:ilvl w:val="0"/>
          <w:numId w:val="11"/>
        </w:numPr>
        <w:spacing w:before="120"/>
        <w:ind w:left="360"/>
        <w:divId w:val="866530967"/>
      </w:pPr>
      <w:r>
        <w:t>Python version 3.5.2</w:t>
      </w:r>
      <w:r w:rsidR="00A54E94">
        <w:t xml:space="preserve">. Programming language. </w:t>
      </w:r>
      <w:r w:rsidR="00BE575B">
        <w:t xml:space="preserve">Download </w:t>
      </w:r>
      <w:r w:rsidR="00A54E94">
        <w:t>from www.python.org.</w:t>
      </w:r>
    </w:p>
    <w:p w:rsidR="00A54E94" w:rsidRDefault="00A54E94" w:rsidP="00A54E94">
      <w:pPr>
        <w:pStyle w:val="ListParagraph"/>
        <w:numPr>
          <w:ilvl w:val="0"/>
          <w:numId w:val="11"/>
        </w:numPr>
        <w:spacing w:before="120"/>
        <w:ind w:left="360"/>
        <w:divId w:val="866530967"/>
      </w:pPr>
      <w:r>
        <w:t>JMF (Java media framework) version 2.1.1e. Java framework for video. Download from www.oracle.com.</w:t>
      </w:r>
    </w:p>
    <w:p w:rsidR="00A54E94" w:rsidRPr="00682BC5" w:rsidRDefault="00A54E94" w:rsidP="00682BC5">
      <w:pPr>
        <w:pStyle w:val="Appendix2"/>
        <w:divId w:val="866530967"/>
      </w:pPr>
      <w:r w:rsidRPr="00682BC5">
        <w:t>Building and installing the prerequisites</w:t>
      </w:r>
    </w:p>
    <w:p w:rsidR="00A54E94" w:rsidRDefault="00CE3B51" w:rsidP="00A54E94">
      <w:pPr>
        <w:divId w:val="866530967"/>
      </w:pPr>
      <w:r>
        <w:t>Except for VTK, u</w:t>
      </w:r>
      <w:r w:rsidR="00A54E94">
        <w:t xml:space="preserve">se the standard build and/or install procedure each package provides. </w:t>
      </w:r>
      <w:r w:rsidR="00994692">
        <w:t>For Python, select custom install and select the debug features.</w:t>
      </w:r>
    </w:p>
    <w:p w:rsidR="00CE3B51" w:rsidRDefault="00CE3B51" w:rsidP="00CE3B51">
      <w:pPr>
        <w:pStyle w:val="Appendix2"/>
        <w:divId w:val="866530967"/>
      </w:pPr>
      <w:r>
        <w:t>Building and installing vtk</w:t>
      </w:r>
    </w:p>
    <w:p w:rsidR="00CE3B51" w:rsidRDefault="00CE3B51" w:rsidP="00CE3B51">
      <w:pPr>
        <w:divId w:val="866530967"/>
      </w:pPr>
      <w:r>
        <w:t xml:space="preserve">The vtk package requires special handling. </w:t>
      </w:r>
      <w:r w:rsidRPr="00930FDE">
        <w:t>There is a bug in this version of the vtk cmake files that doesn't properly initialize the naming suffix for debug libraries, so you must do it manually.</w:t>
      </w:r>
    </w:p>
    <w:p w:rsidR="00CE3B51" w:rsidRDefault="00CE3B51" w:rsidP="00CE3B51">
      <w:pPr>
        <w:pStyle w:val="StepListLevel3"/>
        <w:divId w:val="866530967"/>
      </w:pPr>
      <w:r w:rsidRPr="00A26F0B">
        <w:t>Extract the package in a directory of your choice.</w:t>
      </w:r>
    </w:p>
    <w:p w:rsidR="00CE3B51" w:rsidRDefault="00CE3B51" w:rsidP="00CE3B51">
      <w:pPr>
        <w:divId w:val="866530967"/>
      </w:pPr>
      <w:r>
        <w:t>In Windows Explorer, navigate to the folder containing the vtk down load package, vtk-7.0.0.tar.gz or vtk-7.0.0.zip, either will work. Right click on the file, select the 7 zip menu item, then select your choice of extraction option to extract the files into a location of your choice. The files will extract into &lt;your choice&gt;/VTK-7.0.0. We'll refer to this location as &lt;vtk_source&gt; from here on.</w:t>
      </w:r>
    </w:p>
    <w:p w:rsidR="00040801" w:rsidRDefault="00040801" w:rsidP="00040801">
      <w:pPr>
        <w:pStyle w:val="StepListLevel3"/>
        <w:divId w:val="866530967"/>
      </w:pPr>
      <w:r>
        <w:t>Remove the build folder</w:t>
      </w:r>
    </w:p>
    <w:p w:rsidR="00040801" w:rsidRPr="00A26F0B" w:rsidRDefault="00040801" w:rsidP="00CE3B51">
      <w:pPr>
        <w:divId w:val="866530967"/>
      </w:pPr>
      <w:r>
        <w:t xml:space="preserve">If you've previously built VTK from the source </w:t>
      </w:r>
      <w:r w:rsidR="0084106D">
        <w:t>folder, there may be a leftover build folder. Remove it.</w:t>
      </w:r>
    </w:p>
    <w:p w:rsidR="00CE3B51" w:rsidRDefault="00CE3B51" w:rsidP="00CE3B51">
      <w:pPr>
        <w:pStyle w:val="StepListLevel3"/>
        <w:divId w:val="866530967"/>
      </w:pPr>
      <w:r>
        <w:t>Configure with CMake</w:t>
      </w:r>
    </w:p>
    <w:p w:rsidR="00CE3B51" w:rsidRDefault="00CE3B51" w:rsidP="00CE3B51">
      <w:pPr>
        <w:divId w:val="866530967"/>
      </w:pPr>
      <w:r>
        <w:t>Start the CMake application. In the "where is the source code" box enter or browse to &lt;vtk_source&gt;. In the "where to build the binaries" box enter &lt;vtk_source&gt;/build. Click on the configure button, then click the yes button to create the build directory and click the finish button to accept the default generator (Visual Studio). Configuring will start, it may take a while.</w:t>
      </w:r>
    </w:p>
    <w:p w:rsidR="00CE3B51" w:rsidRDefault="00CE3B51" w:rsidP="00CE3B51">
      <w:pPr>
        <w:divId w:val="866530967"/>
      </w:pPr>
      <w:r>
        <w:t>When configuring completes, make sure the "advanced" box is checked so all the configuration variables will show.</w:t>
      </w:r>
    </w:p>
    <w:p w:rsidR="00CE3B51" w:rsidRDefault="00CE3B51" w:rsidP="00CE3B51">
      <w:pPr>
        <w:divId w:val="866530967"/>
      </w:pPr>
      <w:r>
        <w:t>Click the "add new entry" button and add a variable CMAKE_DEBUG_POSTFIX of type string with value "_d" (quotes are not part of the value).</w:t>
      </w:r>
    </w:p>
    <w:p w:rsidR="00CE3B51" w:rsidRDefault="00CE3B51" w:rsidP="00CE3B51">
      <w:pPr>
        <w:divId w:val="866530967"/>
      </w:pPr>
      <w:r>
        <w:t>Make sure the BUILD_SHARED_LIBS option is ON</w:t>
      </w:r>
    </w:p>
    <w:p w:rsidR="00CE3B51" w:rsidRDefault="00CE3B51" w:rsidP="00CE3B51">
      <w:pPr>
        <w:divId w:val="866530967"/>
      </w:pPr>
      <w:r>
        <w:t>Make sure VTK_WRAP_JAVA is ON</w:t>
      </w:r>
    </w:p>
    <w:p w:rsidR="00CE3B51" w:rsidRDefault="004A4683" w:rsidP="00CE3B51">
      <w:pPr>
        <w:divId w:val="866530967"/>
      </w:pPr>
      <w:r>
        <w:t>S</w:t>
      </w:r>
      <w:r w:rsidR="00CE3B51">
        <w:t>et the CMAKE_INSTALL_PREFIX variable to your choice of installation location, for instance &lt;absolute path to install parent&gt;/vtk-7.0.0</w:t>
      </w:r>
      <w:r w:rsidR="00040801">
        <w:t>-shared-debug</w:t>
      </w:r>
      <w:r w:rsidR="00CE3B51">
        <w:t xml:space="preserve">. (We'll refer to this location as &lt;vtk_install&gt; below.) </w:t>
      </w:r>
      <w:r w:rsidR="00040801">
        <w:t>VTK does not support multi-configuration installations, so choose a different install location for each configuration.</w:t>
      </w:r>
    </w:p>
    <w:p w:rsidR="004A4683" w:rsidRDefault="004A4683" w:rsidP="004A4683">
      <w:pPr>
        <w:divId w:val="866530967"/>
      </w:pPr>
      <w:r>
        <w:t>You can avoid some annoying but harmless warnings later (when linking to the vtk libraries while building SheafSystem) by replacing "/Zi" with "/Z7" in the variables CMAKE_C_FLAGS_DEBUG and CMAKE_CXX_FLAGS_DEBUG.</w:t>
      </w:r>
    </w:p>
    <w:p w:rsidR="004A4683" w:rsidRDefault="004A4683" w:rsidP="004A4683">
      <w:pPr>
        <w:divId w:val="866530967"/>
      </w:pPr>
      <w:r>
        <w:t>Finally, you can make the build go much faster by setting CMAKE_CXX_MP_FLAG to ON and setting CMAKE_CXX_MP_NUM_PROCESSORS to an appropriate value for your workstation.</w:t>
      </w:r>
    </w:p>
    <w:p w:rsidR="00CE3B51" w:rsidRDefault="00CE3B51" w:rsidP="00CE3B51">
      <w:pPr>
        <w:divId w:val="866530967"/>
      </w:pPr>
      <w:r>
        <w:t>Click the configure button again. When it completes, click the generate button. When generating completes, you're done, exit CMake.</w:t>
      </w:r>
    </w:p>
    <w:p w:rsidR="00CE3B51" w:rsidRPr="0088776C" w:rsidRDefault="00CE3B51" w:rsidP="00CE3B51">
      <w:pPr>
        <w:pStyle w:val="StepListLevel3"/>
        <w:divId w:val="866530967"/>
      </w:pPr>
      <w:r w:rsidRPr="0088776C">
        <w:t>Build and install</w:t>
      </w:r>
      <w:r w:rsidR="00040801">
        <w:t xml:space="preserve"> the shared-debug configuration</w:t>
      </w:r>
    </w:p>
    <w:p w:rsidR="00456C27" w:rsidRDefault="00CE3B51" w:rsidP="00456C27">
      <w:pPr>
        <w:divId w:val="866530967"/>
      </w:pPr>
      <w:r>
        <w:t>In the Wi</w:t>
      </w:r>
      <w:r w:rsidR="00EB38FA">
        <w:t>n</w:t>
      </w:r>
      <w:r>
        <w:t xml:space="preserve">dows Explorer navigate to &lt;vtk_source&gt;/build. Double click onVTK.sln to start Visual Studio. In Visual Studio select Debug in the Solution Configurations box. In the Solution Explorer pane, right click on the "INSTALL" target and select Build. Visual Studio </w:t>
      </w:r>
      <w:r w:rsidR="00040801">
        <w:t>will build and install the shared-debug</w:t>
      </w:r>
      <w:r>
        <w:t xml:space="preserve"> conf</w:t>
      </w:r>
      <w:r w:rsidR="00EB38FA">
        <w:t>iguration of the VTK libraries.</w:t>
      </w:r>
    </w:p>
    <w:p w:rsidR="00EB38FA" w:rsidRDefault="00EB38FA" w:rsidP="00EB38FA">
      <w:pPr>
        <w:pStyle w:val="StepListLevel3"/>
        <w:divId w:val="866530967"/>
      </w:pPr>
      <w:r>
        <w:t>Build and install the shared-release configuration</w:t>
      </w:r>
    </w:p>
    <w:p w:rsidR="00EB38FA" w:rsidRDefault="00EB38FA" w:rsidP="00EB38FA">
      <w:pPr>
        <w:divId w:val="866530967"/>
      </w:pPr>
      <w:r>
        <w:t>Repeat steps 2 through 4, setting CMAKE_INSTALL_PREFIX to a different location, for instance VTK_7.0.0-shared-release. Choose the Release configuration in Visual Studio and build the install target.</w:t>
      </w:r>
    </w:p>
    <w:p w:rsidR="00EB38FA" w:rsidRDefault="00EB38FA" w:rsidP="00EB38FA">
      <w:pPr>
        <w:pStyle w:val="StepListLevel3"/>
        <w:divId w:val="866530967"/>
      </w:pPr>
      <w:r>
        <w:t>Buil</w:t>
      </w:r>
      <w:r>
        <w:t>d and install the shared-relwithdebinfo</w:t>
      </w:r>
      <w:r>
        <w:t xml:space="preserve"> configuration</w:t>
      </w:r>
    </w:p>
    <w:p w:rsidR="00EB38FA" w:rsidRDefault="00EB38FA" w:rsidP="00EB38FA">
      <w:pPr>
        <w:divId w:val="866530967"/>
      </w:pPr>
      <w:r>
        <w:t>Repeat steps 2 through 4, setting CMAKE_INSTALL_PREFIX to a different location, for instance VTK_7.0.0-shared</w:t>
      </w:r>
      <w:r>
        <w:t>-relwithdebinfo</w:t>
      </w:r>
      <w:r>
        <w:t xml:space="preserve">. </w:t>
      </w:r>
      <w:r>
        <w:t>Choose the RelWithDebInfo</w:t>
      </w:r>
      <w:r>
        <w:t xml:space="preserve"> configuration in Visual Studio and build the install target.</w:t>
      </w:r>
    </w:p>
    <w:p w:rsidR="00040801" w:rsidRDefault="00040801" w:rsidP="00040801">
      <w:pPr>
        <w:pStyle w:val="StepListLevel3"/>
        <w:divId w:val="866530967"/>
      </w:pPr>
      <w:r>
        <w:t xml:space="preserve"> Build and install the static libraries (optional)</w:t>
      </w:r>
    </w:p>
    <w:p w:rsidR="00040801" w:rsidRDefault="00040801" w:rsidP="00040801">
      <w:pPr>
        <w:divId w:val="866530967"/>
      </w:pPr>
      <w:r>
        <w:t xml:space="preserve">Repeat steps </w:t>
      </w:r>
      <w:r w:rsidR="008A070E">
        <w:t>2</w:t>
      </w:r>
      <w:r>
        <w:t xml:space="preserve"> through</w:t>
      </w:r>
      <w:r w:rsidR="008A070E">
        <w:t xml:space="preserve"> 4 for the static-debug and static-release configurations</w:t>
      </w:r>
      <w:r>
        <w:t>. Set BUILD_SHARED_LIBS and VTKWRAP_JAVA to OFF and choose appropriate installation locations.</w:t>
      </w:r>
    </w:p>
    <w:p w:rsidR="00A54E94" w:rsidRPr="00682BC5" w:rsidRDefault="00A54E94" w:rsidP="00682BC5">
      <w:pPr>
        <w:pStyle w:val="Appendix2"/>
        <w:divId w:val="866530967"/>
      </w:pPr>
      <w:r w:rsidRPr="00682BC5">
        <w:t>Building and installing the bindings</w:t>
      </w:r>
    </w:p>
    <w:p w:rsidR="00A54E94" w:rsidRPr="00543454" w:rsidRDefault="00A54E94" w:rsidP="00A54E94">
      <w:pPr>
        <w:divId w:val="866530967"/>
      </w:pPr>
      <w:r>
        <w:t>Follow the steps for building and installing the SheafSystem above, but with the following modifications:</w:t>
      </w:r>
    </w:p>
    <w:p w:rsidR="00A54E94" w:rsidRDefault="00A54E94" w:rsidP="00A54E94">
      <w:pPr>
        <w:ind w:left="900" w:hanging="900"/>
        <w:divId w:val="866530967"/>
        <w:rPr>
          <w:b/>
        </w:rPr>
      </w:pPr>
      <w:r>
        <w:rPr>
          <w:b/>
        </w:rPr>
        <w:t xml:space="preserve">Step </w:t>
      </w:r>
      <w:r w:rsidR="00682BC5">
        <w:rPr>
          <w:b/>
        </w:rPr>
        <w:t>4</w:t>
      </w:r>
      <w:r>
        <w:rPr>
          <w:b/>
        </w:rPr>
        <w:t>':</w:t>
      </w:r>
      <w:r>
        <w:rPr>
          <w:b/>
        </w:rPr>
        <w:tab/>
        <w:t>Set the SHEAFSYSTEM_ variables</w:t>
      </w:r>
    </w:p>
    <w:p w:rsidR="00A54E94" w:rsidRDefault="00A54E94" w:rsidP="00A54E94">
      <w:pPr>
        <w:divId w:val="866530967"/>
      </w:pPr>
      <w:r>
        <w:t xml:space="preserve">Set the SHEAFSYSTEM_BUILD_BINDINGS variable to ON. If desired, also set the SHEAFSYSTEM_BUILD_SHEAFSCOPE variable to ON. </w:t>
      </w:r>
      <w:r w:rsidR="00994692">
        <w:t>Then</w:t>
      </w:r>
      <w:r w:rsidR="00682BC5">
        <w:t xml:space="preserve"> click configure</w:t>
      </w:r>
      <w:r>
        <w:t xml:space="preserve"> to run the conf</w:t>
      </w:r>
      <w:r w:rsidR="00682BC5">
        <w:t>iguration process. Typically, CM</w:t>
      </w:r>
      <w:r>
        <w:t>ake will display several messages about not being able to find the additional prerequ</w:t>
      </w:r>
      <w:r w:rsidR="00682BC5">
        <w:t>isites required by the bindings</w:t>
      </w:r>
      <w:r>
        <w:t>.</w:t>
      </w:r>
    </w:p>
    <w:p w:rsidR="00A54E94" w:rsidRPr="000725C7" w:rsidRDefault="00682BC5" w:rsidP="00A54E94">
      <w:pPr>
        <w:ind w:left="900" w:hanging="900"/>
        <w:divId w:val="866530967"/>
        <w:rPr>
          <w:b/>
        </w:rPr>
      </w:pPr>
      <w:r>
        <w:rPr>
          <w:b/>
        </w:rPr>
        <w:t>Step 5</w:t>
      </w:r>
      <w:r w:rsidR="00A54E94" w:rsidRPr="000725C7">
        <w:rPr>
          <w:b/>
        </w:rPr>
        <w:t>':</w:t>
      </w:r>
      <w:r w:rsidR="00A54E94" w:rsidRPr="000725C7">
        <w:rPr>
          <w:b/>
        </w:rPr>
        <w:tab/>
        <w:t>Set the PREREQ_ variables.</w:t>
      </w:r>
    </w:p>
    <w:p w:rsidR="00A54E94" w:rsidRDefault="00A54E94" w:rsidP="00A54E94">
      <w:pPr>
        <w:divId w:val="866530967"/>
      </w:pPr>
      <w:r>
        <w:t xml:space="preserve">When the SHEAFSYSTEM_BUILD_BINDINGS option is selected, a number of additional PREREQ_ variables appear. </w:t>
      </w:r>
      <w:r w:rsidR="00682BC5">
        <w:t>The methods described in Step 5</w:t>
      </w:r>
      <w:r>
        <w:t xml:space="preserve"> for setting the original PREREQ_ variables also apply to these additional variables.</w:t>
      </w:r>
    </w:p>
    <w:p w:rsidR="00A54E94" w:rsidRDefault="00A54E94" w:rsidP="00A54E94">
      <w:pPr>
        <w:divId w:val="866530967"/>
      </w:pPr>
      <w:r>
        <w:t>The additional PREREQ_ variables are:</w:t>
      </w:r>
    </w:p>
    <w:p w:rsidR="00A54E94" w:rsidRPr="000725C7" w:rsidRDefault="00A54E94" w:rsidP="00A54E94">
      <w:pPr>
        <w:divId w:val="866530967"/>
      </w:pPr>
      <w:r w:rsidRPr="000725C7">
        <w:t>PREREQ_JAVA_HOME</w:t>
      </w:r>
      <w:r w:rsidR="00044797">
        <w:t xml:space="preserve"> (type PATH)</w:t>
      </w:r>
      <w:r>
        <w:t>: the absolute path to the top level of the Java installation.</w:t>
      </w:r>
    </w:p>
    <w:p w:rsidR="00A54E94" w:rsidRDefault="00A54E94" w:rsidP="00A54E94">
      <w:pPr>
        <w:divId w:val="866530967"/>
      </w:pPr>
      <w:r w:rsidRPr="000725C7">
        <w:t>PREREQ_</w:t>
      </w:r>
      <w:r>
        <w:t>JMF_EXECUTABLE</w:t>
      </w:r>
      <w:r w:rsidR="00044797">
        <w:t xml:space="preserve"> (type FILEPATH)</w:t>
      </w:r>
      <w:r>
        <w:t>: the absolute path to the jmfinit executable.</w:t>
      </w:r>
    </w:p>
    <w:p w:rsidR="00A54E94" w:rsidRDefault="00A54E94" w:rsidP="00A54E94">
      <w:pPr>
        <w:divId w:val="866530967"/>
      </w:pPr>
      <w:r>
        <w:t>PREREQ_PYTHON_EXECUTABLE</w:t>
      </w:r>
      <w:r w:rsidR="00044797">
        <w:t xml:space="preserve"> (type FILEPATH)</w:t>
      </w:r>
      <w:r>
        <w:t>: the absolute path to the python interpreter executable.</w:t>
      </w:r>
    </w:p>
    <w:p w:rsidR="00A54E94" w:rsidRDefault="00A54E94" w:rsidP="00A54E94">
      <w:pPr>
        <w:divId w:val="866530967"/>
      </w:pPr>
      <w:r>
        <w:t>PREREQ_SWIG_EXECUTABLE</w:t>
      </w:r>
      <w:r w:rsidR="00044797">
        <w:t xml:space="preserve"> (type FILEPATH)</w:t>
      </w:r>
      <w:r>
        <w:t>: the absolute path to the swig executable.</w:t>
      </w:r>
    </w:p>
    <w:p w:rsidR="00A54E94" w:rsidRDefault="00A54E94" w:rsidP="00A54E94">
      <w:pPr>
        <w:divId w:val="866530967"/>
      </w:pPr>
      <w:r>
        <w:t>PREREQ_VTK_CONFIG_DIR</w:t>
      </w:r>
      <w:r w:rsidR="00044797">
        <w:t xml:space="preserve"> (type PATH)</w:t>
      </w:r>
      <w:r>
        <w:t>: the absolute path to the directory containing VTKConfig.cmake. If built as described above, this should be &lt;vtk_install_location&gt;/lib/vtk-7.0.</w:t>
      </w:r>
      <w:r w:rsidR="00EB38FA">
        <w:t xml:space="preserve"> Use the shared-debug, </w:t>
      </w:r>
      <w:r w:rsidR="008A070E">
        <w:t>shared-release</w:t>
      </w:r>
      <w:r w:rsidR="00EB38FA">
        <w:t>, or shared-relwithdebinfo</w:t>
      </w:r>
      <w:bookmarkStart w:id="1" w:name="_GoBack"/>
      <w:bookmarkEnd w:id="1"/>
      <w:r w:rsidR="008A070E">
        <w:t xml:space="preserve"> installation, depending on which configuration of the SheafSystem you are building.</w:t>
      </w:r>
    </w:p>
    <w:p w:rsidR="00A54E94" w:rsidRDefault="00A54E94" w:rsidP="00A54E94">
      <w:pPr>
        <w:divId w:val="866530967"/>
      </w:pPr>
    </w:p>
    <w:sectPr w:rsidR="00A54E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2C9" w:rsidRDefault="005A52C9" w:rsidP="00407AF0">
      <w:pPr>
        <w:spacing w:before="0"/>
      </w:pPr>
      <w:r>
        <w:separator/>
      </w:r>
    </w:p>
  </w:endnote>
  <w:endnote w:type="continuationSeparator" w:id="0">
    <w:p w:rsidR="005A52C9" w:rsidRDefault="005A52C9" w:rsidP="00407A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 w:name="Swis721 BdOul BT">
    <w:panose1 w:val="04020705020B03040203"/>
    <w:charset w:val="00"/>
    <w:family w:val="decorative"/>
    <w:pitch w:val="variable"/>
    <w:sig w:usb0="00000087" w:usb1="00000000" w:usb2="00000000" w:usb3="00000000" w:csb0="0000001B"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34" w:rsidRDefault="00D270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AF0" w:rsidRDefault="00407AF0" w:rsidP="00407AF0">
    <w:pPr>
      <w:pStyle w:val="Footer"/>
    </w:pPr>
    <w:r>
      <w:tab/>
    </w:r>
    <w:r>
      <w:rPr>
        <w:rStyle w:val="PageNumber"/>
      </w:rPr>
      <w:fldChar w:fldCharType="begin"/>
    </w:r>
    <w:r>
      <w:rPr>
        <w:rStyle w:val="PageNumber"/>
      </w:rPr>
      <w:instrText xml:space="preserve"> PAGE </w:instrText>
    </w:r>
    <w:r>
      <w:rPr>
        <w:rStyle w:val="PageNumber"/>
      </w:rPr>
      <w:fldChar w:fldCharType="separate"/>
    </w:r>
    <w:r w:rsidR="005A52C9">
      <w:rPr>
        <w:rStyle w:val="PageNumber"/>
        <w:noProof/>
      </w:rPr>
      <w:t>1</w:t>
    </w:r>
    <w:r>
      <w:rPr>
        <w:rStyle w:val="PageNumber"/>
      </w:rPr>
      <w:fldChar w:fldCharType="end"/>
    </w:r>
    <w:r>
      <w:rPr>
        <w:rStyle w:val="PageNumber"/>
      </w:rPr>
      <w:t xml:space="preserve"> of </w:t>
    </w:r>
    <w:fldSimple w:instr=" NUMPAGES  \* MERGEFORMAT ">
      <w:r w:rsidR="005A52C9" w:rsidRPr="005A52C9">
        <w:rPr>
          <w:rStyle w:val="PageNumber"/>
          <w:noProof/>
        </w:rPr>
        <w:t>1</w:t>
      </w:r>
    </w:fldSimple>
    <w:r>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34" w:rsidRDefault="00D270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2C9" w:rsidRDefault="005A52C9" w:rsidP="00407AF0">
      <w:pPr>
        <w:spacing w:before="0"/>
      </w:pPr>
      <w:r>
        <w:separator/>
      </w:r>
    </w:p>
  </w:footnote>
  <w:footnote w:type="continuationSeparator" w:id="0">
    <w:p w:rsidR="005A52C9" w:rsidRDefault="005A52C9" w:rsidP="00407AF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34" w:rsidRDefault="00D270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34" w:rsidRDefault="00D270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34" w:rsidRDefault="00D270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F00316"/>
    <w:lvl w:ilvl="0">
      <w:start w:val="1"/>
      <w:numFmt w:val="decimal"/>
      <w:lvlText w:val="%1."/>
      <w:lvlJc w:val="left"/>
      <w:pPr>
        <w:tabs>
          <w:tab w:val="num" w:pos="1800"/>
        </w:tabs>
        <w:ind w:left="1800" w:hanging="360"/>
      </w:pPr>
    </w:lvl>
  </w:abstractNum>
  <w:abstractNum w:abstractNumId="1">
    <w:nsid w:val="FFFFFF7D"/>
    <w:multiLevelType w:val="singleLevel"/>
    <w:tmpl w:val="22A8134E"/>
    <w:lvl w:ilvl="0">
      <w:start w:val="1"/>
      <w:numFmt w:val="decimal"/>
      <w:lvlText w:val="%1."/>
      <w:lvlJc w:val="left"/>
      <w:pPr>
        <w:tabs>
          <w:tab w:val="num" w:pos="1440"/>
        </w:tabs>
        <w:ind w:left="1440" w:hanging="360"/>
      </w:pPr>
    </w:lvl>
  </w:abstractNum>
  <w:abstractNum w:abstractNumId="2">
    <w:nsid w:val="FFFFFF7E"/>
    <w:multiLevelType w:val="singleLevel"/>
    <w:tmpl w:val="35A0959C"/>
    <w:lvl w:ilvl="0">
      <w:start w:val="1"/>
      <w:numFmt w:val="decimal"/>
      <w:lvlText w:val="%1."/>
      <w:lvlJc w:val="left"/>
      <w:pPr>
        <w:tabs>
          <w:tab w:val="num" w:pos="1080"/>
        </w:tabs>
        <w:ind w:left="1080" w:hanging="360"/>
      </w:pPr>
    </w:lvl>
  </w:abstractNum>
  <w:abstractNum w:abstractNumId="3">
    <w:nsid w:val="FFFFFF7F"/>
    <w:multiLevelType w:val="singleLevel"/>
    <w:tmpl w:val="C8027828"/>
    <w:lvl w:ilvl="0">
      <w:start w:val="1"/>
      <w:numFmt w:val="decimal"/>
      <w:lvlText w:val="%1."/>
      <w:lvlJc w:val="left"/>
      <w:pPr>
        <w:tabs>
          <w:tab w:val="num" w:pos="720"/>
        </w:tabs>
        <w:ind w:left="720" w:hanging="360"/>
      </w:pPr>
    </w:lvl>
  </w:abstractNum>
  <w:abstractNum w:abstractNumId="4">
    <w:nsid w:val="FFFFFF80"/>
    <w:multiLevelType w:val="singleLevel"/>
    <w:tmpl w:val="5AB409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0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4A19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8C96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0C0B5A"/>
    <w:lvl w:ilvl="0">
      <w:start w:val="1"/>
      <w:numFmt w:val="decimal"/>
      <w:lvlText w:val="%1."/>
      <w:lvlJc w:val="left"/>
      <w:pPr>
        <w:tabs>
          <w:tab w:val="num" w:pos="360"/>
        </w:tabs>
        <w:ind w:left="360" w:hanging="360"/>
      </w:pPr>
    </w:lvl>
  </w:abstractNum>
  <w:abstractNum w:abstractNumId="9">
    <w:nsid w:val="FFFFFF89"/>
    <w:multiLevelType w:val="singleLevel"/>
    <w:tmpl w:val="5840EB00"/>
    <w:lvl w:ilvl="0">
      <w:start w:val="1"/>
      <w:numFmt w:val="bullet"/>
      <w:lvlText w:val=""/>
      <w:lvlJc w:val="left"/>
      <w:pPr>
        <w:tabs>
          <w:tab w:val="num" w:pos="360"/>
        </w:tabs>
        <w:ind w:left="360" w:hanging="360"/>
      </w:pPr>
      <w:rPr>
        <w:rFonts w:ascii="Symbol" w:hAnsi="Symbol" w:hint="default"/>
      </w:rPr>
    </w:lvl>
  </w:abstractNum>
  <w:abstractNum w:abstractNumId="10">
    <w:nsid w:val="06215F33"/>
    <w:multiLevelType w:val="multilevel"/>
    <w:tmpl w:val="01880BDE"/>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F36041D"/>
    <w:multiLevelType w:val="hybridMultilevel"/>
    <w:tmpl w:val="02ACF7AE"/>
    <w:lvl w:ilvl="0" w:tplc="F3BE59C4">
      <w:start w:val="1"/>
      <w:numFmt w:val="bullet"/>
      <w:pStyle w:val="cshcode"/>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C6C58"/>
    <w:multiLevelType w:val="multilevel"/>
    <w:tmpl w:val="D6728FAA"/>
    <w:styleLink w:val="StepNumbering"/>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nsid w:val="24F86868"/>
    <w:multiLevelType w:val="multilevel"/>
    <w:tmpl w:val="4CDE49BC"/>
    <w:lvl w:ilvl="0">
      <w:start w:val="1"/>
      <w:numFmt w:val="decimal"/>
      <w:pStyle w:val="StepListLevel1"/>
      <w:lvlText w:val="Step %1:"/>
      <w:lvlJc w:val="left"/>
      <w:pPr>
        <w:ind w:left="864" w:hanging="864"/>
      </w:pPr>
      <w:rPr>
        <w:rFonts w:hint="default"/>
      </w:rPr>
    </w:lvl>
    <w:lvl w:ilvl="1">
      <w:start w:val="1"/>
      <w:numFmt w:val="decimal"/>
      <w:pStyle w:val="StepListLevel2"/>
      <w:lvlText w:val="Step %2:"/>
      <w:lvlJc w:val="left"/>
      <w:pPr>
        <w:ind w:left="864" w:hanging="864"/>
      </w:pPr>
      <w:rPr>
        <w:rFonts w:hint="default"/>
      </w:rPr>
    </w:lvl>
    <w:lvl w:ilvl="2">
      <w:start w:val="1"/>
      <w:numFmt w:val="decimal"/>
      <w:pStyle w:val="StepListLevel3"/>
      <w:lvlText w:val="Step %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864" w:hanging="864"/>
      </w:pPr>
      <w:rPr>
        <w:rFonts w:hint="default"/>
      </w:rPr>
    </w:lvl>
    <w:lvl w:ilvl="5">
      <w:start w:val="1"/>
      <w:numFmt w:val="decimal"/>
      <w:lvlText w:val="%1.%2.%3.%4.%5.%6"/>
      <w:lvlJc w:val="left"/>
      <w:pPr>
        <w:ind w:left="864" w:hanging="864"/>
      </w:pPr>
      <w:rPr>
        <w:rFonts w:hint="default"/>
      </w:rPr>
    </w:lvl>
    <w:lvl w:ilvl="6">
      <w:start w:val="1"/>
      <w:numFmt w:val="decimal"/>
      <w:lvlText w:val="%1.%2.%3.%4.%5.%6.%7"/>
      <w:lvlJc w:val="left"/>
      <w:pPr>
        <w:ind w:left="864" w:hanging="864"/>
      </w:pPr>
      <w:rPr>
        <w:rFonts w:hint="default"/>
      </w:rPr>
    </w:lvl>
    <w:lvl w:ilvl="7">
      <w:start w:val="1"/>
      <w:numFmt w:val="decimal"/>
      <w:lvlText w:val="%1.%2.%3.%4.%5.%6.%7.%8"/>
      <w:lvlJc w:val="left"/>
      <w:pPr>
        <w:ind w:left="864" w:hanging="864"/>
      </w:pPr>
      <w:rPr>
        <w:rFonts w:hint="default"/>
      </w:rPr>
    </w:lvl>
    <w:lvl w:ilvl="8">
      <w:start w:val="1"/>
      <w:numFmt w:val="decimal"/>
      <w:lvlText w:val="%1.%2.%3.%4.%5.%6.%7.%8.%9"/>
      <w:lvlJc w:val="left"/>
      <w:pPr>
        <w:ind w:left="864" w:hanging="864"/>
      </w:pPr>
      <w:rPr>
        <w:rFonts w:hint="default"/>
      </w:rPr>
    </w:lvl>
  </w:abstractNum>
  <w:abstractNum w:abstractNumId="15">
    <w:nsid w:val="2CD35A57"/>
    <w:multiLevelType w:val="hybridMultilevel"/>
    <w:tmpl w:val="132C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72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8">
    <w:nsid w:val="409B2F6F"/>
    <w:multiLevelType w:val="hybridMultilevel"/>
    <w:tmpl w:val="068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F14FD"/>
    <w:multiLevelType w:val="multilevel"/>
    <w:tmpl w:val="BD7CD320"/>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21">
    <w:nsid w:val="57B6260F"/>
    <w:multiLevelType w:val="multilevel"/>
    <w:tmpl w:val="1CF42B4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2">
    <w:nsid w:val="59C761F1"/>
    <w:multiLevelType w:val="hybridMultilevel"/>
    <w:tmpl w:val="4634A7BA"/>
    <w:lvl w:ilvl="0" w:tplc="5C6E50C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F5129"/>
    <w:multiLevelType w:val="hybridMultilevel"/>
    <w:tmpl w:val="97AC4420"/>
    <w:lvl w:ilvl="0" w:tplc="954035D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866205"/>
    <w:multiLevelType w:val="hybridMultilevel"/>
    <w:tmpl w:val="691CF6D2"/>
    <w:lvl w:ilvl="0" w:tplc="FE00E20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8B0AE9"/>
    <w:multiLevelType w:val="multilevel"/>
    <w:tmpl w:val="D6728FA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num>
  <w:num w:numId="5">
    <w:abstractNumId w:val="19"/>
  </w:num>
  <w:num w:numId="6">
    <w:abstractNumId w:val="19"/>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lvlOverride w:ilvl="0">
      <w:startOverride w:val="1"/>
    </w:lvlOverride>
  </w:num>
  <w:num w:numId="25">
    <w:abstractNumId w:val="18"/>
  </w:num>
  <w:num w:numId="26">
    <w:abstractNumId w:val="23"/>
  </w:num>
  <w:num w:numId="27">
    <w:abstractNumId w:val="13"/>
  </w:num>
  <w:num w:numId="28">
    <w:abstractNumId w:val="21"/>
  </w:num>
  <w:num w:numId="29">
    <w:abstractNumId w:val="20"/>
  </w:num>
  <w:num w:numId="30">
    <w:abstractNumId w:val="10"/>
  </w:num>
  <w:num w:numId="31">
    <w:abstractNumId w:val="25"/>
  </w:num>
  <w:num w:numId="32">
    <w:abstractNumId w:val="16"/>
  </w:num>
  <w:num w:numId="33">
    <w:abstractNumId w:val="24"/>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attachedTemplate r:id="rId1"/>
  <w:linkStyle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7643"/>
    <w:rsid w:val="00040801"/>
    <w:rsid w:val="00044797"/>
    <w:rsid w:val="0005712C"/>
    <w:rsid w:val="00092AEC"/>
    <w:rsid w:val="000961E5"/>
    <w:rsid w:val="000B30B5"/>
    <w:rsid w:val="001037F8"/>
    <w:rsid w:val="00110FC7"/>
    <w:rsid w:val="00132393"/>
    <w:rsid w:val="001A3AB4"/>
    <w:rsid w:val="001E65A2"/>
    <w:rsid w:val="00203D68"/>
    <w:rsid w:val="002D2201"/>
    <w:rsid w:val="002E3FB3"/>
    <w:rsid w:val="003048DB"/>
    <w:rsid w:val="00331487"/>
    <w:rsid w:val="00343185"/>
    <w:rsid w:val="00382006"/>
    <w:rsid w:val="003B23F5"/>
    <w:rsid w:val="003D470E"/>
    <w:rsid w:val="003E6350"/>
    <w:rsid w:val="00407AF0"/>
    <w:rsid w:val="00455B38"/>
    <w:rsid w:val="00456C27"/>
    <w:rsid w:val="00486AB5"/>
    <w:rsid w:val="004A4683"/>
    <w:rsid w:val="004B64BA"/>
    <w:rsid w:val="005777EB"/>
    <w:rsid w:val="005A52C9"/>
    <w:rsid w:val="005D64DF"/>
    <w:rsid w:val="00602C48"/>
    <w:rsid w:val="00617D1D"/>
    <w:rsid w:val="006757F4"/>
    <w:rsid w:val="00682BC5"/>
    <w:rsid w:val="006C544E"/>
    <w:rsid w:val="00712797"/>
    <w:rsid w:val="00730596"/>
    <w:rsid w:val="007A1A3B"/>
    <w:rsid w:val="007F4E91"/>
    <w:rsid w:val="0084106D"/>
    <w:rsid w:val="00846A79"/>
    <w:rsid w:val="00857DC4"/>
    <w:rsid w:val="00872124"/>
    <w:rsid w:val="008A070E"/>
    <w:rsid w:val="008B3F23"/>
    <w:rsid w:val="008E503E"/>
    <w:rsid w:val="009144E7"/>
    <w:rsid w:val="00994692"/>
    <w:rsid w:val="00A20515"/>
    <w:rsid w:val="00A4074B"/>
    <w:rsid w:val="00A54E94"/>
    <w:rsid w:val="00AA5684"/>
    <w:rsid w:val="00AE720E"/>
    <w:rsid w:val="00B0660C"/>
    <w:rsid w:val="00B31525"/>
    <w:rsid w:val="00B57F78"/>
    <w:rsid w:val="00BD399F"/>
    <w:rsid w:val="00BD5A6E"/>
    <w:rsid w:val="00BE575B"/>
    <w:rsid w:val="00C01B67"/>
    <w:rsid w:val="00C94B69"/>
    <w:rsid w:val="00CB70DA"/>
    <w:rsid w:val="00CD7282"/>
    <w:rsid w:val="00CE3B51"/>
    <w:rsid w:val="00D27034"/>
    <w:rsid w:val="00D3757F"/>
    <w:rsid w:val="00E527BE"/>
    <w:rsid w:val="00E63231"/>
    <w:rsid w:val="00E67643"/>
    <w:rsid w:val="00E722DC"/>
    <w:rsid w:val="00E8515A"/>
    <w:rsid w:val="00EB38FA"/>
    <w:rsid w:val="00EE2FA9"/>
    <w:rsid w:val="00F203D0"/>
    <w:rsid w:val="00F452D2"/>
    <w:rsid w:val="00FB4427"/>
    <w:rsid w:val="00FD5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EB38FA"/>
    <w:pPr>
      <w:spacing w:before="240"/>
      <w:jc w:val="both"/>
    </w:pPr>
    <w:rPr>
      <w:sz w:val="24"/>
    </w:rPr>
  </w:style>
  <w:style w:type="paragraph" w:styleId="Heading1">
    <w:name w:val="heading 1"/>
    <w:basedOn w:val="heading"/>
    <w:link w:val="Heading1Char"/>
    <w:uiPriority w:val="6"/>
    <w:rsid w:val="00EB38FA"/>
    <w:pPr>
      <w:numPr>
        <w:numId w:val="32"/>
      </w:numPr>
      <w:outlineLvl w:val="0"/>
    </w:pPr>
    <w:rPr>
      <w:rFonts w:eastAsiaTheme="majorEastAsia" w:cstheme="majorBidi"/>
      <w:b/>
      <w:u w:val="words"/>
    </w:rPr>
  </w:style>
  <w:style w:type="paragraph" w:styleId="Heading2">
    <w:name w:val="heading 2"/>
    <w:basedOn w:val="heading"/>
    <w:link w:val="Heading2Char"/>
    <w:uiPriority w:val="6"/>
    <w:rsid w:val="00EB38FA"/>
    <w:pPr>
      <w:numPr>
        <w:ilvl w:val="1"/>
        <w:numId w:val="32"/>
      </w:numPr>
      <w:outlineLvl w:val="1"/>
    </w:pPr>
    <w:rPr>
      <w:rFonts w:eastAsiaTheme="majorEastAsia" w:cstheme="majorBidi"/>
      <w:b/>
    </w:rPr>
  </w:style>
  <w:style w:type="paragraph" w:styleId="Heading3">
    <w:name w:val="heading 3"/>
    <w:basedOn w:val="heading"/>
    <w:link w:val="Heading3Char"/>
    <w:uiPriority w:val="6"/>
    <w:rsid w:val="00EB38FA"/>
    <w:pPr>
      <w:numPr>
        <w:ilvl w:val="2"/>
        <w:numId w:val="32"/>
      </w:numPr>
      <w:outlineLvl w:val="2"/>
    </w:pPr>
    <w:rPr>
      <w:rFonts w:eastAsiaTheme="majorEastAsia" w:cstheme="majorBidi"/>
    </w:rPr>
  </w:style>
  <w:style w:type="paragraph" w:styleId="Heading4">
    <w:name w:val="heading 4"/>
    <w:basedOn w:val="heading"/>
    <w:link w:val="Heading4Char"/>
    <w:uiPriority w:val="6"/>
    <w:rsid w:val="00EB38FA"/>
    <w:pPr>
      <w:numPr>
        <w:ilvl w:val="3"/>
        <w:numId w:val="32"/>
      </w:numPr>
      <w:outlineLvl w:val="3"/>
    </w:pPr>
    <w:rPr>
      <w:rFonts w:cstheme="majorBidi"/>
    </w:rPr>
  </w:style>
  <w:style w:type="paragraph" w:styleId="Heading5">
    <w:name w:val="heading 5"/>
    <w:basedOn w:val="heading"/>
    <w:link w:val="Heading5Char"/>
    <w:uiPriority w:val="6"/>
    <w:rsid w:val="00EB38FA"/>
    <w:pPr>
      <w:numPr>
        <w:ilvl w:val="4"/>
        <w:numId w:val="32"/>
      </w:numPr>
      <w:outlineLvl w:val="4"/>
    </w:pPr>
    <w:rPr>
      <w:rFonts w:cstheme="majorBidi"/>
    </w:rPr>
  </w:style>
  <w:style w:type="paragraph" w:styleId="Heading6">
    <w:name w:val="heading 6"/>
    <w:basedOn w:val="heading"/>
    <w:link w:val="Heading6Char"/>
    <w:uiPriority w:val="6"/>
    <w:rsid w:val="00EB38FA"/>
    <w:pPr>
      <w:numPr>
        <w:ilvl w:val="5"/>
        <w:numId w:val="32"/>
      </w:numPr>
      <w:outlineLvl w:val="5"/>
    </w:pPr>
    <w:rPr>
      <w:rFonts w:cstheme="majorBidi"/>
    </w:rPr>
  </w:style>
  <w:style w:type="paragraph" w:styleId="Heading7">
    <w:name w:val="heading 7"/>
    <w:basedOn w:val="heading"/>
    <w:link w:val="Heading7Char"/>
    <w:uiPriority w:val="6"/>
    <w:rsid w:val="00EB38FA"/>
    <w:pPr>
      <w:numPr>
        <w:ilvl w:val="6"/>
        <w:numId w:val="32"/>
      </w:numPr>
      <w:outlineLvl w:val="6"/>
    </w:pPr>
    <w:rPr>
      <w:rFonts w:cstheme="majorBidi"/>
    </w:rPr>
  </w:style>
  <w:style w:type="paragraph" w:styleId="Heading8">
    <w:name w:val="heading 8"/>
    <w:basedOn w:val="heading"/>
    <w:link w:val="Heading8Char"/>
    <w:uiPriority w:val="6"/>
    <w:rsid w:val="00EB38FA"/>
    <w:pPr>
      <w:numPr>
        <w:ilvl w:val="7"/>
        <w:numId w:val="32"/>
      </w:numPr>
      <w:outlineLvl w:val="7"/>
    </w:pPr>
    <w:rPr>
      <w:rFonts w:cstheme="majorBidi"/>
    </w:rPr>
  </w:style>
  <w:style w:type="paragraph" w:styleId="Heading9">
    <w:name w:val="heading 9"/>
    <w:basedOn w:val="heading"/>
    <w:link w:val="Heading9Char"/>
    <w:uiPriority w:val="6"/>
    <w:rsid w:val="00EB38FA"/>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EB38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38FA"/>
  </w:style>
  <w:style w:type="character" w:styleId="Hyperlink">
    <w:name w:val="Hyperlink"/>
    <w:basedOn w:val="DefaultParagraphFont"/>
    <w:uiPriority w:val="99"/>
    <w:unhideWhenUsed/>
    <w:rsid w:val="00EB38FA"/>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EB38FA"/>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EB38FA"/>
    <w:pPr>
      <w:spacing w:before="100" w:beforeAutospacing="1" w:after="115"/>
    </w:pPr>
    <w:rPr>
      <w:szCs w:val="24"/>
    </w:rPr>
  </w:style>
  <w:style w:type="paragraph" w:styleId="NormalIndent">
    <w:name w:val="Normal Indent"/>
    <w:basedOn w:val="Normal"/>
    <w:semiHidden/>
    <w:rsid w:val="00EB38FA"/>
    <w:pPr>
      <w:ind w:left="720"/>
    </w:pPr>
  </w:style>
  <w:style w:type="paragraph" w:styleId="FootnoteText">
    <w:name w:val="footnote text"/>
    <w:basedOn w:val="Normal"/>
    <w:link w:val="FootnoteTextChar"/>
    <w:semiHidden/>
    <w:rsid w:val="00EB38FA"/>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EB38FA"/>
  </w:style>
  <w:style w:type="character" w:customStyle="1" w:styleId="CommentTextChar">
    <w:name w:val="Comment Text Char"/>
    <w:basedOn w:val="DefaultParagraphFont"/>
    <w:link w:val="CommentText"/>
    <w:semiHidden/>
    <w:locked/>
    <w:rsid w:val="00EB38FA"/>
    <w:rPr>
      <w:sz w:val="24"/>
    </w:rPr>
  </w:style>
  <w:style w:type="paragraph" w:styleId="Header">
    <w:name w:val="header"/>
    <w:basedOn w:val="Normal"/>
    <w:link w:val="HeaderChar"/>
    <w:semiHidden/>
    <w:rsid w:val="00EB38FA"/>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EB38FA"/>
    <w:pPr>
      <w:tabs>
        <w:tab w:val="center" w:pos="4320"/>
        <w:tab w:val="right" w:pos="8640"/>
      </w:tabs>
    </w:pPr>
  </w:style>
  <w:style w:type="character" w:customStyle="1" w:styleId="FooterChar">
    <w:name w:val="Footer Char"/>
    <w:basedOn w:val="DefaultParagraphFont"/>
    <w:link w:val="Footer"/>
    <w:uiPriority w:val="99"/>
    <w:locked/>
    <w:rsid w:val="00EB38FA"/>
    <w:rPr>
      <w:sz w:val="24"/>
    </w:rPr>
  </w:style>
  <w:style w:type="paragraph" w:styleId="Caption">
    <w:name w:val="caption"/>
    <w:basedOn w:val="Normal"/>
    <w:next w:val="Normal"/>
    <w:uiPriority w:val="4"/>
    <w:qFormat/>
    <w:rsid w:val="00EB38FA"/>
    <w:pPr>
      <w:spacing w:before="120" w:after="120"/>
      <w:jc w:val="center"/>
    </w:pPr>
    <w:rPr>
      <w:b/>
    </w:rPr>
  </w:style>
  <w:style w:type="paragraph" w:styleId="EndnoteText">
    <w:name w:val="endnote text"/>
    <w:basedOn w:val="Normal"/>
    <w:link w:val="EndnoteTextChar"/>
    <w:semiHidden/>
    <w:rsid w:val="00EB38FA"/>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EB38FA"/>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EB38FA"/>
    <w:rPr>
      <w:rFonts w:ascii="Arial" w:eastAsiaTheme="majorEastAsia" w:hAnsi="Arial" w:cs="Arial"/>
      <w:sz w:val="28"/>
      <w:szCs w:val="24"/>
    </w:rPr>
  </w:style>
  <w:style w:type="paragraph" w:styleId="Title">
    <w:name w:val="Title"/>
    <w:basedOn w:val="Normal"/>
    <w:next w:val="Subtitle"/>
    <w:link w:val="TitleChar"/>
    <w:uiPriority w:val="4"/>
    <w:rsid w:val="00EB38FA"/>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EB38FA"/>
    <w:rPr>
      <w:rFonts w:ascii="Arial" w:eastAsiaTheme="majorEastAsia" w:hAnsi="Arial" w:cs="Arial"/>
      <w:b/>
      <w:bCs/>
      <w:kern w:val="28"/>
      <w:sz w:val="36"/>
      <w:szCs w:val="32"/>
    </w:rPr>
  </w:style>
  <w:style w:type="paragraph" w:styleId="BodyText">
    <w:name w:val="Body Text"/>
    <w:basedOn w:val="Normal"/>
    <w:link w:val="BodyTextChar"/>
    <w:semiHidden/>
    <w:rsid w:val="00EB38FA"/>
    <w:pPr>
      <w:spacing w:after="120"/>
    </w:pPr>
  </w:style>
  <w:style w:type="character" w:customStyle="1" w:styleId="BodyTextChar">
    <w:name w:val="Body Text Char"/>
    <w:basedOn w:val="DefaultParagraphFont"/>
    <w:link w:val="BodyText"/>
    <w:semiHidden/>
    <w:locked/>
    <w:rsid w:val="00EB38FA"/>
    <w:rPr>
      <w:sz w:val="24"/>
    </w:rPr>
  </w:style>
  <w:style w:type="paragraph" w:styleId="BlockText">
    <w:name w:val="Block Text"/>
    <w:basedOn w:val="Normal"/>
    <w:semiHidden/>
    <w:rsid w:val="00EB38FA"/>
    <w:pPr>
      <w:spacing w:after="120"/>
      <w:ind w:left="1440" w:right="1440"/>
    </w:pPr>
  </w:style>
  <w:style w:type="paragraph" w:styleId="DocumentMap">
    <w:name w:val="Document Map"/>
    <w:basedOn w:val="Normal"/>
    <w:link w:val="DocumentMapChar"/>
    <w:uiPriority w:val="99"/>
    <w:semiHidden/>
    <w:unhideWhenUsed/>
    <w:rsid w:val="00EB38FA"/>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EB38F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B38FA"/>
    <w:rPr>
      <w:b/>
      <w:bCs/>
    </w:rPr>
  </w:style>
  <w:style w:type="character" w:customStyle="1" w:styleId="CommentSubjectChar">
    <w:name w:val="Comment Subject Char"/>
    <w:basedOn w:val="CommentTextChar"/>
    <w:link w:val="CommentSubject"/>
    <w:uiPriority w:val="99"/>
    <w:semiHidden/>
    <w:locked/>
    <w:rsid w:val="00EB38FA"/>
    <w:rPr>
      <w:b/>
      <w:bCs/>
      <w:sz w:val="24"/>
    </w:rPr>
  </w:style>
  <w:style w:type="paragraph" w:styleId="BalloonText">
    <w:name w:val="Balloon Text"/>
    <w:basedOn w:val="Normal"/>
    <w:link w:val="BalloonTextChar"/>
    <w:uiPriority w:val="99"/>
    <w:semiHidden/>
    <w:unhideWhenUsed/>
    <w:rsid w:val="00EB38F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B38FA"/>
    <w:rPr>
      <w:rFonts w:ascii="Tahoma" w:hAnsi="Tahoma" w:cs="Tahoma"/>
      <w:sz w:val="16"/>
      <w:szCs w:val="16"/>
    </w:rPr>
  </w:style>
  <w:style w:type="paragraph" w:styleId="NoSpacing">
    <w:name w:val="No Spacing"/>
    <w:basedOn w:val="Normal"/>
    <w:uiPriority w:val="1"/>
    <w:rsid w:val="00EB38FA"/>
    <w:pPr>
      <w:spacing w:before="0"/>
    </w:pPr>
  </w:style>
  <w:style w:type="paragraph" w:styleId="ListParagraph">
    <w:name w:val="List Paragraph"/>
    <w:basedOn w:val="Normal"/>
    <w:uiPriority w:val="5"/>
    <w:rsid w:val="00EB38FA"/>
    <w:pPr>
      <w:ind w:left="720"/>
    </w:pPr>
  </w:style>
  <w:style w:type="paragraph" w:styleId="Quote">
    <w:name w:val="Quote"/>
    <w:basedOn w:val="Normal"/>
    <w:next w:val="Normal"/>
    <w:link w:val="QuoteChar"/>
    <w:uiPriority w:val="29"/>
    <w:rsid w:val="00EB38FA"/>
    <w:rPr>
      <w:i/>
      <w:iCs/>
      <w:color w:val="000000" w:themeColor="text1"/>
    </w:rPr>
  </w:style>
  <w:style w:type="character" w:customStyle="1" w:styleId="QuoteChar">
    <w:name w:val="Quote Char"/>
    <w:basedOn w:val="DefaultParagraphFont"/>
    <w:link w:val="Quote"/>
    <w:uiPriority w:val="29"/>
    <w:locked/>
    <w:rsid w:val="00EB38FA"/>
    <w:rPr>
      <w:i/>
      <w:iCs/>
      <w:color w:val="000000" w:themeColor="text1"/>
      <w:sz w:val="24"/>
    </w:rPr>
  </w:style>
  <w:style w:type="paragraph" w:styleId="IntenseQuote">
    <w:name w:val="Intense Quote"/>
    <w:basedOn w:val="Normal"/>
    <w:next w:val="Normal"/>
    <w:link w:val="IntenseQuoteChar"/>
    <w:uiPriority w:val="30"/>
    <w:rsid w:val="00EB38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EB38FA"/>
    <w:rPr>
      <w:b/>
      <w:bCs/>
      <w:i/>
      <w:iCs/>
      <w:color w:val="4F81BD" w:themeColor="accent1"/>
      <w:sz w:val="24"/>
    </w:rPr>
  </w:style>
  <w:style w:type="paragraph" w:styleId="Bibliography">
    <w:name w:val="Bibliography"/>
    <w:basedOn w:val="Normal"/>
    <w:next w:val="Normal"/>
    <w:uiPriority w:val="37"/>
    <w:unhideWhenUsed/>
    <w:rsid w:val="00EB38FA"/>
    <w:pPr>
      <w:jc w:val="left"/>
    </w:pPr>
  </w:style>
  <w:style w:type="character" w:customStyle="1" w:styleId="Heading1Char">
    <w:name w:val="Heading 1 Char"/>
    <w:basedOn w:val="DefaultParagraphFont"/>
    <w:link w:val="Heading1"/>
    <w:uiPriority w:val="6"/>
    <w:locked/>
    <w:rsid w:val="00EB38FA"/>
    <w:rPr>
      <w:rFonts w:eastAsiaTheme="majorEastAsia" w:cstheme="majorBidi"/>
      <w:b/>
      <w:sz w:val="24"/>
      <w:u w:val="words"/>
    </w:rPr>
  </w:style>
  <w:style w:type="paragraph" w:styleId="TOCHeading">
    <w:name w:val="TOC Heading"/>
    <w:basedOn w:val="Heading1"/>
    <w:next w:val="Normal"/>
    <w:uiPriority w:val="39"/>
    <w:semiHidden/>
    <w:unhideWhenUsed/>
    <w:qFormat/>
    <w:rsid w:val="00EB38FA"/>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EB38FA"/>
    <w:pPr>
      <w:keepNext/>
    </w:pPr>
  </w:style>
  <w:style w:type="paragraph" w:customStyle="1" w:styleId="authoraffiliation">
    <w:name w:val="author affiliation"/>
    <w:basedOn w:val="Normal"/>
    <w:uiPriority w:val="4"/>
    <w:rsid w:val="00EB38FA"/>
    <w:pPr>
      <w:spacing w:before="120"/>
      <w:jc w:val="center"/>
    </w:pPr>
  </w:style>
  <w:style w:type="paragraph" w:customStyle="1" w:styleId="author">
    <w:name w:val="author"/>
    <w:basedOn w:val="Normal"/>
    <w:next w:val="authoraffiliation"/>
    <w:uiPriority w:val="4"/>
    <w:rsid w:val="00EB38FA"/>
    <w:pPr>
      <w:spacing w:before="480"/>
      <w:jc w:val="center"/>
    </w:pPr>
  </w:style>
  <w:style w:type="paragraph" w:customStyle="1" w:styleId="summary">
    <w:name w:val="summary"/>
    <w:basedOn w:val="Normal"/>
    <w:uiPriority w:val="4"/>
    <w:rsid w:val="00EB38FA"/>
    <w:pPr>
      <w:ind w:left="1440" w:right="1440"/>
    </w:pPr>
  </w:style>
  <w:style w:type="paragraph" w:customStyle="1" w:styleId="summaryheading">
    <w:name w:val="summary heading"/>
    <w:basedOn w:val="Normal"/>
    <w:next w:val="summary"/>
    <w:uiPriority w:val="4"/>
    <w:rsid w:val="00EB38FA"/>
    <w:pPr>
      <w:spacing w:before="480"/>
      <w:ind w:left="1440" w:right="1440"/>
      <w:jc w:val="center"/>
    </w:pPr>
    <w:rPr>
      <w:u w:val="words"/>
    </w:rPr>
  </w:style>
  <w:style w:type="paragraph" w:customStyle="1" w:styleId="Appendix">
    <w:name w:val="Appendix"/>
    <w:basedOn w:val="Heading1"/>
    <w:next w:val="BlockText"/>
    <w:autoRedefine/>
    <w:rsid w:val="00EB38FA"/>
    <w:pPr>
      <w:numPr>
        <w:numId w:val="0"/>
      </w:numPr>
    </w:pPr>
  </w:style>
  <w:style w:type="paragraph" w:customStyle="1" w:styleId="figure">
    <w:name w:val="figure"/>
    <w:basedOn w:val="Normal"/>
    <w:next w:val="Normal"/>
    <w:qFormat/>
    <w:rsid w:val="00EB38FA"/>
    <w:pPr>
      <w:keepNext/>
      <w:widowControl w:val="0"/>
      <w:jc w:val="center"/>
    </w:pPr>
  </w:style>
  <w:style w:type="paragraph" w:customStyle="1" w:styleId="equation">
    <w:name w:val="equation"/>
    <w:basedOn w:val="Normal"/>
    <w:uiPriority w:val="4"/>
    <w:qFormat/>
    <w:rsid w:val="00EB38FA"/>
    <w:pPr>
      <w:tabs>
        <w:tab w:val="right" w:pos="8640"/>
      </w:tabs>
      <w:spacing w:before="120"/>
      <w:ind w:left="720"/>
    </w:pPr>
  </w:style>
  <w:style w:type="paragraph" w:customStyle="1" w:styleId="cppcodecontinuation">
    <w:name w:val="cpp_code_continuation"/>
    <w:basedOn w:val="cppcode"/>
    <w:uiPriority w:val="4"/>
    <w:qFormat/>
    <w:rsid w:val="00EB38FA"/>
    <w:pPr>
      <w:keepNext w:val="0"/>
      <w:spacing w:before="0"/>
    </w:pPr>
  </w:style>
  <w:style w:type="paragraph" w:customStyle="1" w:styleId="cppcode">
    <w:name w:val="cpp_code"/>
    <w:basedOn w:val="Normal"/>
    <w:next w:val="cppcodecontinuation"/>
    <w:uiPriority w:val="4"/>
    <w:qFormat/>
    <w:rsid w:val="00EB38FA"/>
    <w:pPr>
      <w:keepNext/>
      <w:jc w:val="left"/>
    </w:pPr>
    <w:rPr>
      <w:rFonts w:ascii="Courier New" w:hAnsi="Courier New"/>
      <w:sz w:val="20"/>
    </w:rPr>
  </w:style>
  <w:style w:type="paragraph" w:customStyle="1" w:styleId="Appendix1">
    <w:name w:val="Appendix 1"/>
    <w:basedOn w:val="Heading1"/>
    <w:next w:val="Normal"/>
    <w:uiPriority w:val="7"/>
    <w:rsid w:val="00EB38FA"/>
    <w:pPr>
      <w:numPr>
        <w:numId w:val="1"/>
      </w:numPr>
    </w:pPr>
  </w:style>
  <w:style w:type="character" w:customStyle="1" w:styleId="Heading2Char">
    <w:name w:val="Heading 2 Char"/>
    <w:basedOn w:val="DefaultParagraphFont"/>
    <w:link w:val="Heading2"/>
    <w:uiPriority w:val="6"/>
    <w:locked/>
    <w:rsid w:val="00EB38FA"/>
    <w:rPr>
      <w:rFonts w:eastAsiaTheme="majorEastAsia" w:cstheme="majorBidi"/>
      <w:b/>
      <w:sz w:val="24"/>
    </w:rPr>
  </w:style>
  <w:style w:type="paragraph" w:customStyle="1" w:styleId="Appendix2">
    <w:name w:val="Appendix 2"/>
    <w:basedOn w:val="Heading2"/>
    <w:next w:val="Normal"/>
    <w:uiPriority w:val="7"/>
    <w:rsid w:val="00EB38FA"/>
    <w:pPr>
      <w:numPr>
        <w:numId w:val="1"/>
      </w:numPr>
    </w:pPr>
    <w:rPr>
      <w:u w:val="words"/>
    </w:rPr>
  </w:style>
  <w:style w:type="character" w:customStyle="1" w:styleId="Heading3Char">
    <w:name w:val="Heading 3 Char"/>
    <w:basedOn w:val="DefaultParagraphFont"/>
    <w:link w:val="Heading3"/>
    <w:uiPriority w:val="6"/>
    <w:locked/>
    <w:rsid w:val="00EB38FA"/>
    <w:rPr>
      <w:rFonts w:eastAsiaTheme="majorEastAsia" w:cstheme="majorBidi"/>
      <w:sz w:val="24"/>
    </w:rPr>
  </w:style>
  <w:style w:type="paragraph" w:customStyle="1" w:styleId="Appendix3">
    <w:name w:val="Appendix 3"/>
    <w:basedOn w:val="Heading3"/>
    <w:next w:val="Normal"/>
    <w:uiPriority w:val="7"/>
    <w:rsid w:val="00EB38FA"/>
    <w:pPr>
      <w:numPr>
        <w:numId w:val="1"/>
      </w:numPr>
    </w:pPr>
  </w:style>
  <w:style w:type="character" w:customStyle="1" w:styleId="Heading4Char">
    <w:name w:val="Heading 4 Char"/>
    <w:basedOn w:val="DefaultParagraphFont"/>
    <w:link w:val="Heading4"/>
    <w:uiPriority w:val="6"/>
    <w:locked/>
    <w:rsid w:val="00EB38FA"/>
    <w:rPr>
      <w:rFonts w:cstheme="majorBidi"/>
      <w:sz w:val="24"/>
    </w:rPr>
  </w:style>
  <w:style w:type="paragraph" w:customStyle="1" w:styleId="Appendix4">
    <w:name w:val="Appendix 4"/>
    <w:basedOn w:val="Heading4"/>
    <w:next w:val="Normal"/>
    <w:uiPriority w:val="7"/>
    <w:rsid w:val="00EB38FA"/>
    <w:pPr>
      <w:numPr>
        <w:numId w:val="1"/>
      </w:numPr>
    </w:pPr>
  </w:style>
  <w:style w:type="character" w:customStyle="1" w:styleId="Heading5Char">
    <w:name w:val="Heading 5 Char"/>
    <w:basedOn w:val="DefaultParagraphFont"/>
    <w:link w:val="Heading5"/>
    <w:uiPriority w:val="6"/>
    <w:locked/>
    <w:rsid w:val="00EB38FA"/>
    <w:rPr>
      <w:rFonts w:cstheme="majorBidi"/>
      <w:sz w:val="24"/>
    </w:rPr>
  </w:style>
  <w:style w:type="paragraph" w:customStyle="1" w:styleId="Appendix5">
    <w:name w:val="Appendix 5"/>
    <w:basedOn w:val="Heading5"/>
    <w:next w:val="Normal"/>
    <w:uiPriority w:val="7"/>
    <w:rsid w:val="00EB38FA"/>
    <w:pPr>
      <w:numPr>
        <w:numId w:val="1"/>
      </w:numPr>
    </w:pPr>
  </w:style>
  <w:style w:type="character" w:customStyle="1" w:styleId="Heading6Char">
    <w:name w:val="Heading 6 Char"/>
    <w:basedOn w:val="DefaultParagraphFont"/>
    <w:link w:val="Heading6"/>
    <w:uiPriority w:val="6"/>
    <w:locked/>
    <w:rsid w:val="00EB38FA"/>
    <w:rPr>
      <w:rFonts w:cstheme="majorBidi"/>
      <w:sz w:val="24"/>
    </w:rPr>
  </w:style>
  <w:style w:type="paragraph" w:customStyle="1" w:styleId="Appendix6">
    <w:name w:val="Appendix 6"/>
    <w:basedOn w:val="Heading6"/>
    <w:next w:val="Normal"/>
    <w:uiPriority w:val="7"/>
    <w:rsid w:val="00EB38FA"/>
    <w:pPr>
      <w:numPr>
        <w:numId w:val="1"/>
      </w:numPr>
    </w:pPr>
  </w:style>
  <w:style w:type="character" w:customStyle="1" w:styleId="Heading7Char">
    <w:name w:val="Heading 7 Char"/>
    <w:basedOn w:val="DefaultParagraphFont"/>
    <w:link w:val="Heading7"/>
    <w:uiPriority w:val="6"/>
    <w:locked/>
    <w:rsid w:val="00EB38FA"/>
    <w:rPr>
      <w:rFonts w:cstheme="majorBidi"/>
      <w:sz w:val="24"/>
    </w:rPr>
  </w:style>
  <w:style w:type="paragraph" w:customStyle="1" w:styleId="Appendix7">
    <w:name w:val="Appendix 7"/>
    <w:basedOn w:val="Heading7"/>
    <w:next w:val="Normal"/>
    <w:uiPriority w:val="7"/>
    <w:rsid w:val="00EB38FA"/>
    <w:pPr>
      <w:numPr>
        <w:numId w:val="1"/>
      </w:numPr>
    </w:pPr>
  </w:style>
  <w:style w:type="character" w:customStyle="1" w:styleId="Heading8Char">
    <w:name w:val="Heading 8 Char"/>
    <w:basedOn w:val="DefaultParagraphFont"/>
    <w:link w:val="Heading8"/>
    <w:uiPriority w:val="6"/>
    <w:locked/>
    <w:rsid w:val="00EB38FA"/>
    <w:rPr>
      <w:rFonts w:cstheme="majorBidi"/>
      <w:sz w:val="24"/>
    </w:rPr>
  </w:style>
  <w:style w:type="paragraph" w:customStyle="1" w:styleId="Appendix8">
    <w:name w:val="Appendix 8"/>
    <w:basedOn w:val="Heading8"/>
    <w:next w:val="Normal"/>
    <w:uiPriority w:val="7"/>
    <w:rsid w:val="00EB38FA"/>
    <w:pPr>
      <w:numPr>
        <w:numId w:val="1"/>
      </w:numPr>
    </w:pPr>
  </w:style>
  <w:style w:type="character" w:customStyle="1" w:styleId="Heading9Char">
    <w:name w:val="Heading 9 Char"/>
    <w:basedOn w:val="DefaultParagraphFont"/>
    <w:link w:val="Heading9"/>
    <w:uiPriority w:val="6"/>
    <w:locked/>
    <w:rsid w:val="00EB38FA"/>
    <w:rPr>
      <w:rFonts w:eastAsiaTheme="majorEastAsia" w:cstheme="majorBidi"/>
      <w:sz w:val="24"/>
    </w:rPr>
  </w:style>
  <w:style w:type="paragraph" w:customStyle="1" w:styleId="Appendix9">
    <w:name w:val="Appendix 9"/>
    <w:basedOn w:val="Heading9"/>
    <w:next w:val="Normal"/>
    <w:uiPriority w:val="7"/>
    <w:rsid w:val="00EB38FA"/>
    <w:pPr>
      <w:numPr>
        <w:numId w:val="1"/>
      </w:numPr>
    </w:pPr>
  </w:style>
  <w:style w:type="paragraph" w:customStyle="1" w:styleId="example">
    <w:name w:val="example"/>
    <w:basedOn w:val="Normal"/>
    <w:next w:val="Normal"/>
    <w:uiPriority w:val="5"/>
    <w:qFormat/>
    <w:rsid w:val="00EB38FA"/>
    <w:rPr>
      <w:u w:val="single"/>
    </w:rPr>
  </w:style>
  <w:style w:type="paragraph" w:customStyle="1" w:styleId="cshcodecontinuation">
    <w:name w:val="csh_code_continuation"/>
    <w:basedOn w:val="cshcode"/>
    <w:uiPriority w:val="5"/>
    <w:qFormat/>
    <w:rsid w:val="00EB38FA"/>
    <w:pPr>
      <w:spacing w:before="0"/>
    </w:pPr>
  </w:style>
  <w:style w:type="paragraph" w:customStyle="1" w:styleId="cshcode">
    <w:name w:val="csh_code"/>
    <w:basedOn w:val="Normal"/>
    <w:next w:val="cshcodecontinuation"/>
    <w:uiPriority w:val="5"/>
    <w:qFormat/>
    <w:rsid w:val="00EB38FA"/>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EB38FA"/>
    <w:pPr>
      <w:spacing w:before="0"/>
    </w:pPr>
  </w:style>
  <w:style w:type="paragraph" w:customStyle="1" w:styleId="readinglist">
    <w:name w:val="reading_list"/>
    <w:basedOn w:val="Normal"/>
    <w:uiPriority w:val="5"/>
    <w:qFormat/>
    <w:rsid w:val="00EB38FA"/>
    <w:pPr>
      <w:ind w:left="288"/>
    </w:pPr>
  </w:style>
  <w:style w:type="paragraph" w:customStyle="1" w:styleId="dbcassertion">
    <w:name w:val="dbc_assertion"/>
    <w:basedOn w:val="Normal"/>
    <w:uiPriority w:val="5"/>
    <w:qFormat/>
    <w:rsid w:val="00EB38FA"/>
    <w:pPr>
      <w:numPr>
        <w:numId w:val="5"/>
      </w:numPr>
      <w:spacing w:before="0"/>
    </w:pPr>
    <w:rPr>
      <w:rFonts w:ascii="Calibri" w:hAnsi="Calibri"/>
      <w:sz w:val="22"/>
    </w:rPr>
  </w:style>
  <w:style w:type="paragraph" w:customStyle="1" w:styleId="dbcheading">
    <w:name w:val="dbc_heading"/>
    <w:basedOn w:val="Normal"/>
    <w:uiPriority w:val="5"/>
    <w:qFormat/>
    <w:rsid w:val="00EB38FA"/>
    <w:rPr>
      <w:rFonts w:asciiTheme="minorHAnsi" w:hAnsiTheme="minorHAnsi"/>
      <w:b/>
      <w:sz w:val="22"/>
      <w:szCs w:val="22"/>
    </w:rPr>
  </w:style>
  <w:style w:type="paragraph" w:customStyle="1" w:styleId="dbcdescription">
    <w:name w:val="dbc_description"/>
    <w:basedOn w:val="Normal"/>
    <w:uiPriority w:val="5"/>
    <w:qFormat/>
    <w:rsid w:val="00EB38FA"/>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EB38FA"/>
    <w:pPr>
      <w:spacing w:before="0"/>
    </w:pPr>
  </w:style>
  <w:style w:type="paragraph" w:customStyle="1" w:styleId="StepList">
    <w:name w:val="StepList"/>
    <w:basedOn w:val="Normal"/>
    <w:uiPriority w:val="5"/>
    <w:qFormat/>
    <w:rsid w:val="00CD7282"/>
    <w:pPr>
      <w:numPr>
        <w:numId w:val="7"/>
      </w:numPr>
      <w:tabs>
        <w:tab w:val="left" w:pos="1008"/>
      </w:tabs>
      <w:outlineLvl w:val="1"/>
    </w:pPr>
    <w:rPr>
      <w:b/>
    </w:rPr>
  </w:style>
  <w:style w:type="character" w:styleId="FootnoteReference">
    <w:name w:val="footnote reference"/>
    <w:basedOn w:val="DefaultParagraphFont"/>
    <w:semiHidden/>
    <w:rsid w:val="00EB38FA"/>
    <w:rPr>
      <w:position w:val="6"/>
      <w:sz w:val="16"/>
    </w:rPr>
  </w:style>
  <w:style w:type="character" w:styleId="CommentReference">
    <w:name w:val="annotation reference"/>
    <w:basedOn w:val="DefaultParagraphFont"/>
    <w:semiHidden/>
    <w:rsid w:val="00EB38FA"/>
    <w:rPr>
      <w:sz w:val="24"/>
      <w:szCs w:val="16"/>
    </w:rPr>
  </w:style>
  <w:style w:type="character" w:styleId="EndnoteReference">
    <w:name w:val="endnote reference"/>
    <w:basedOn w:val="DefaultParagraphFont"/>
    <w:semiHidden/>
    <w:rsid w:val="00EB38FA"/>
    <w:rPr>
      <w:vertAlign w:val="baseline"/>
    </w:rPr>
  </w:style>
  <w:style w:type="character" w:styleId="SubtleEmphasis">
    <w:name w:val="Subtle Emphasis"/>
    <w:uiPriority w:val="19"/>
    <w:rsid w:val="00EB38FA"/>
    <w:rPr>
      <w:i/>
      <w:iCs/>
      <w:color w:val="808080" w:themeColor="text1" w:themeTint="7F"/>
    </w:rPr>
  </w:style>
  <w:style w:type="character" w:styleId="IntenseEmphasis">
    <w:name w:val="Intense Emphasis"/>
    <w:basedOn w:val="DefaultParagraphFont"/>
    <w:uiPriority w:val="21"/>
    <w:rsid w:val="00EB38FA"/>
    <w:rPr>
      <w:b/>
      <w:bCs/>
      <w:i/>
      <w:iCs/>
      <w:color w:val="4F81BD" w:themeColor="accent1"/>
    </w:rPr>
  </w:style>
  <w:style w:type="character" w:styleId="SubtleReference">
    <w:name w:val="Subtle Reference"/>
    <w:basedOn w:val="DefaultParagraphFont"/>
    <w:uiPriority w:val="31"/>
    <w:rsid w:val="00EB38FA"/>
    <w:rPr>
      <w:smallCaps/>
      <w:color w:val="C0504D" w:themeColor="accent2"/>
      <w:u w:val="single"/>
    </w:rPr>
  </w:style>
  <w:style w:type="character" w:styleId="IntenseReference">
    <w:name w:val="Intense Reference"/>
    <w:basedOn w:val="DefaultParagraphFont"/>
    <w:uiPriority w:val="32"/>
    <w:rsid w:val="00EB38FA"/>
    <w:rPr>
      <w:b/>
      <w:bCs/>
      <w:smallCaps/>
      <w:color w:val="C0504D" w:themeColor="accent2"/>
      <w:spacing w:val="5"/>
      <w:u w:val="single"/>
    </w:rPr>
  </w:style>
  <w:style w:type="character" w:styleId="BookTitle">
    <w:name w:val="Book Title"/>
    <w:basedOn w:val="DefaultParagraphFont"/>
    <w:uiPriority w:val="33"/>
    <w:rsid w:val="00EB38FA"/>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EB38FA"/>
    <w:rPr>
      <w:u w:val="words"/>
    </w:rPr>
  </w:style>
  <w:style w:type="character" w:customStyle="1" w:styleId="bundle">
    <w:name w:val="bundle"/>
    <w:basedOn w:val="DefaultParagraphFont"/>
    <w:uiPriority w:val="3"/>
    <w:qFormat/>
    <w:rsid w:val="00EB38FA"/>
    <w:rPr>
      <w:rFonts w:ascii="MathematicalPi 2" w:hAnsi="MathematicalPi 2"/>
    </w:rPr>
  </w:style>
  <w:style w:type="character" w:customStyle="1" w:styleId="subscript">
    <w:name w:val="subscript"/>
    <w:qFormat/>
    <w:rsid w:val="00EB38FA"/>
    <w:rPr>
      <w:spacing w:val="0"/>
      <w:w w:val="100"/>
      <w:position w:val="-6"/>
      <w:sz w:val="18"/>
      <w:vertAlign w:val="baseline"/>
    </w:rPr>
  </w:style>
  <w:style w:type="character" w:customStyle="1" w:styleId="superscript">
    <w:name w:val="superscript"/>
    <w:qFormat/>
    <w:rsid w:val="00EB38FA"/>
    <w:rPr>
      <w:spacing w:val="0"/>
      <w:w w:val="100"/>
      <w:position w:val="8"/>
      <w:sz w:val="18"/>
      <w:vertAlign w:val="baseline"/>
    </w:rPr>
  </w:style>
  <w:style w:type="character" w:customStyle="1" w:styleId="function">
    <w:name w:val="function"/>
    <w:basedOn w:val="DefaultParagraphFont"/>
    <w:uiPriority w:val="1"/>
    <w:qFormat/>
    <w:rsid w:val="00EB38FA"/>
    <w:rPr>
      <w:rFonts w:ascii="Symbol" w:hAnsi="Symbol"/>
    </w:rPr>
  </w:style>
  <w:style w:type="character" w:customStyle="1" w:styleId="poset">
    <w:name w:val="poset"/>
    <w:basedOn w:val="DefaultParagraphFont"/>
    <w:uiPriority w:val="1"/>
    <w:qFormat/>
    <w:rsid w:val="00EB38FA"/>
    <w:rPr>
      <w:rFonts w:ascii="Times New Roman" w:hAnsi="Times New Roman"/>
      <w:i/>
    </w:rPr>
  </w:style>
  <w:style w:type="character" w:customStyle="1" w:styleId="section">
    <w:name w:val="section"/>
    <w:basedOn w:val="DefaultParagraphFont"/>
    <w:uiPriority w:val="3"/>
    <w:qFormat/>
    <w:rsid w:val="00EB38FA"/>
    <w:rPr>
      <w:rFonts w:ascii="MathematicalPi 2" w:hAnsi="MathematicalPi 2"/>
    </w:rPr>
  </w:style>
  <w:style w:type="character" w:customStyle="1" w:styleId="lattice">
    <w:name w:val="lattice"/>
    <w:uiPriority w:val="1"/>
    <w:qFormat/>
    <w:rsid w:val="00EB38FA"/>
    <w:rPr>
      <w:rFonts w:ascii="French Script MT" w:hAnsi="French Script MT"/>
      <w:b w:val="0"/>
      <w:i w:val="0"/>
    </w:rPr>
  </w:style>
  <w:style w:type="character" w:customStyle="1" w:styleId="vector">
    <w:name w:val="vector"/>
    <w:basedOn w:val="DefaultParagraphFont"/>
    <w:uiPriority w:val="1"/>
    <w:qFormat/>
    <w:rsid w:val="00EB38FA"/>
    <w:rPr>
      <w:b/>
    </w:rPr>
  </w:style>
  <w:style w:type="character" w:customStyle="1" w:styleId="atlas">
    <w:name w:val="atlas"/>
    <w:basedOn w:val="DefaultParagraphFont"/>
    <w:uiPriority w:val="3"/>
    <w:qFormat/>
    <w:rsid w:val="00EB38FA"/>
    <w:rPr>
      <w:rFonts w:ascii="Monotype Corsiva" w:hAnsi="Monotype Corsiva"/>
    </w:rPr>
  </w:style>
  <w:style w:type="character" w:customStyle="1" w:styleId="cppcharacter">
    <w:name w:val="cpp_character"/>
    <w:basedOn w:val="DefaultParagraphFont"/>
    <w:uiPriority w:val="4"/>
    <w:rsid w:val="00EB38FA"/>
    <w:rPr>
      <w:rFonts w:ascii="Courier New" w:hAnsi="Courier New" w:cs="Courier New"/>
      <w:sz w:val="20"/>
    </w:rPr>
  </w:style>
  <w:style w:type="character" w:customStyle="1" w:styleId="antichain">
    <w:name w:val="antichain"/>
    <w:basedOn w:val="poset"/>
    <w:uiPriority w:val="3"/>
    <w:rsid w:val="00EB38FA"/>
    <w:rPr>
      <w:rFonts w:ascii="Swis721 BlkOul BT" w:hAnsi="Swis721 BlkOul BT"/>
      <w:i/>
    </w:rPr>
  </w:style>
  <w:style w:type="character" w:customStyle="1" w:styleId="row">
    <w:name w:val="row"/>
    <w:basedOn w:val="DefaultParagraphFont"/>
    <w:uiPriority w:val="1"/>
    <w:qFormat/>
    <w:rsid w:val="00EB38FA"/>
    <w:rPr>
      <w:u w:val="words"/>
    </w:rPr>
  </w:style>
  <w:style w:type="character" w:customStyle="1" w:styleId="abs">
    <w:name w:val="abs"/>
    <w:uiPriority w:val="1"/>
    <w:qFormat/>
    <w:rsid w:val="00EB38FA"/>
    <w:rPr>
      <w:rFonts w:ascii="Swis721 BdOul BT" w:hAnsi="Swis721 BdOul BT"/>
      <w:b/>
    </w:rPr>
  </w:style>
  <w:style w:type="character" w:customStyle="1" w:styleId="rep">
    <w:name w:val="rep"/>
    <w:uiPriority w:val="1"/>
    <w:qFormat/>
    <w:rsid w:val="00EB38FA"/>
    <w:rPr>
      <w:rFonts w:ascii="Arial" w:hAnsi="Arial"/>
    </w:rPr>
  </w:style>
  <w:style w:type="character" w:customStyle="1" w:styleId="rel">
    <w:name w:val="rel"/>
    <w:uiPriority w:val="1"/>
    <w:qFormat/>
    <w:rsid w:val="00EB38FA"/>
    <w:rPr>
      <w:rFonts w:ascii="Times New Roman" w:hAnsi="Times New Roman" w:cs="Arial"/>
    </w:rPr>
  </w:style>
  <w:style w:type="character" w:customStyle="1" w:styleId="abstract">
    <w:name w:val="abstract"/>
    <w:uiPriority w:val="1"/>
    <w:qFormat/>
    <w:rsid w:val="00EB38FA"/>
    <w:rPr>
      <w:rFonts w:ascii="Swis721 BdOul BT" w:hAnsi="Swis721 BdOul BT"/>
      <w:b/>
    </w:rPr>
  </w:style>
  <w:style w:type="character" w:customStyle="1" w:styleId="mlabel">
    <w:name w:val="mlabel"/>
    <w:basedOn w:val="DefaultParagraphFont"/>
    <w:rsid w:val="00EB38FA"/>
  </w:style>
  <w:style w:type="character" w:customStyle="1" w:styleId="hidden">
    <w:name w:val="hidden"/>
    <w:basedOn w:val="DefaultParagraphFont"/>
    <w:uiPriority w:val="1"/>
    <w:rsid w:val="00EB38FA"/>
    <w:rPr>
      <w:vanish/>
    </w:rPr>
  </w:style>
  <w:style w:type="table" w:styleId="TableGrid">
    <w:name w:val="Table Grid"/>
    <w:basedOn w:val="TableNormal"/>
    <w:uiPriority w:val="59"/>
    <w:rsid w:val="00EB38FA"/>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EB38FA"/>
  </w:style>
  <w:style w:type="character" w:styleId="Strong">
    <w:name w:val="Strong"/>
    <w:basedOn w:val="DefaultParagraphFont"/>
    <w:uiPriority w:val="22"/>
    <w:rsid w:val="00EB38FA"/>
    <w:rPr>
      <w:b/>
      <w:bCs/>
    </w:rPr>
  </w:style>
  <w:style w:type="paragraph" w:customStyle="1" w:styleId="StepListLevel2">
    <w:name w:val="StepListLevel2"/>
    <w:basedOn w:val="Normal"/>
    <w:link w:val="StepListLevel2Char"/>
    <w:uiPriority w:val="5"/>
    <w:qFormat/>
    <w:rsid w:val="00EB38FA"/>
    <w:pPr>
      <w:numPr>
        <w:ilvl w:val="1"/>
        <w:numId w:val="10"/>
      </w:numPr>
      <w:tabs>
        <w:tab w:val="left" w:pos="1440"/>
      </w:tabs>
      <w:outlineLvl w:val="1"/>
    </w:pPr>
    <w:rPr>
      <w:rFonts w:ascii="Times" w:hAnsi="Times"/>
      <w:b/>
    </w:rPr>
  </w:style>
  <w:style w:type="paragraph" w:customStyle="1" w:styleId="StepListLevel3">
    <w:name w:val="StepListLevel3"/>
    <w:basedOn w:val="StepListLevel2"/>
    <w:link w:val="StepListLevel3Char"/>
    <w:uiPriority w:val="5"/>
    <w:qFormat/>
    <w:rsid w:val="00EB38FA"/>
    <w:pPr>
      <w:numPr>
        <w:ilvl w:val="2"/>
      </w:numPr>
      <w:tabs>
        <w:tab w:val="clear" w:pos="1440"/>
      </w:tabs>
      <w:outlineLvl w:val="2"/>
    </w:pPr>
  </w:style>
  <w:style w:type="numbering" w:customStyle="1" w:styleId="StepNumbering">
    <w:name w:val="StepNumbering"/>
    <w:uiPriority w:val="99"/>
    <w:rsid w:val="00407AF0"/>
    <w:pPr>
      <w:numPr>
        <w:numId w:val="27"/>
      </w:numPr>
    </w:pPr>
  </w:style>
  <w:style w:type="character" w:customStyle="1" w:styleId="StepListLevel2Char">
    <w:name w:val="StepListLevel2 Char"/>
    <w:basedOn w:val="DefaultParagraphFont"/>
    <w:link w:val="StepListLevel2"/>
    <w:uiPriority w:val="5"/>
    <w:rsid w:val="00EB38FA"/>
    <w:rPr>
      <w:rFonts w:ascii="Times" w:hAnsi="Times"/>
      <w:b/>
      <w:sz w:val="24"/>
    </w:rPr>
  </w:style>
  <w:style w:type="paragraph" w:customStyle="1" w:styleId="StepListLevel1">
    <w:name w:val="StepListLevel1"/>
    <w:basedOn w:val="Normal"/>
    <w:link w:val="StepListLevel1Char"/>
    <w:uiPriority w:val="5"/>
    <w:qFormat/>
    <w:rsid w:val="00EB38FA"/>
    <w:pPr>
      <w:numPr>
        <w:numId w:val="10"/>
      </w:numPr>
    </w:pPr>
    <w:rPr>
      <w:b/>
    </w:rPr>
  </w:style>
  <w:style w:type="character" w:customStyle="1" w:styleId="StepListLevel1Char">
    <w:name w:val="StepListLevel1 Char"/>
    <w:basedOn w:val="DefaultParagraphFont"/>
    <w:link w:val="StepListLevel1"/>
    <w:uiPriority w:val="5"/>
    <w:rsid w:val="00EB38FA"/>
    <w:rPr>
      <w:b/>
      <w:sz w:val="24"/>
    </w:rPr>
  </w:style>
  <w:style w:type="character" w:customStyle="1" w:styleId="StepListLevel3Char">
    <w:name w:val="StepListLevel3 Char"/>
    <w:basedOn w:val="StepListLevel2Char"/>
    <w:link w:val="StepListLevel3"/>
    <w:uiPriority w:val="5"/>
    <w:rsid w:val="00CE3B51"/>
    <w:rPr>
      <w:rFonts w:ascii="Times" w:hAnsi="Times"/>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EB38FA"/>
    <w:pPr>
      <w:spacing w:before="240"/>
      <w:jc w:val="both"/>
    </w:pPr>
    <w:rPr>
      <w:sz w:val="24"/>
    </w:rPr>
  </w:style>
  <w:style w:type="paragraph" w:styleId="Heading1">
    <w:name w:val="heading 1"/>
    <w:basedOn w:val="heading"/>
    <w:link w:val="Heading1Char"/>
    <w:uiPriority w:val="6"/>
    <w:rsid w:val="00EB38FA"/>
    <w:pPr>
      <w:numPr>
        <w:numId w:val="32"/>
      </w:numPr>
      <w:outlineLvl w:val="0"/>
    </w:pPr>
    <w:rPr>
      <w:rFonts w:eastAsiaTheme="majorEastAsia" w:cstheme="majorBidi"/>
      <w:b/>
      <w:u w:val="words"/>
    </w:rPr>
  </w:style>
  <w:style w:type="paragraph" w:styleId="Heading2">
    <w:name w:val="heading 2"/>
    <w:basedOn w:val="heading"/>
    <w:link w:val="Heading2Char"/>
    <w:uiPriority w:val="6"/>
    <w:rsid w:val="00EB38FA"/>
    <w:pPr>
      <w:numPr>
        <w:ilvl w:val="1"/>
        <w:numId w:val="32"/>
      </w:numPr>
      <w:outlineLvl w:val="1"/>
    </w:pPr>
    <w:rPr>
      <w:rFonts w:eastAsiaTheme="majorEastAsia" w:cstheme="majorBidi"/>
      <w:b/>
    </w:rPr>
  </w:style>
  <w:style w:type="paragraph" w:styleId="Heading3">
    <w:name w:val="heading 3"/>
    <w:basedOn w:val="heading"/>
    <w:link w:val="Heading3Char"/>
    <w:uiPriority w:val="6"/>
    <w:rsid w:val="00EB38FA"/>
    <w:pPr>
      <w:numPr>
        <w:ilvl w:val="2"/>
        <w:numId w:val="32"/>
      </w:numPr>
      <w:outlineLvl w:val="2"/>
    </w:pPr>
    <w:rPr>
      <w:rFonts w:eastAsiaTheme="majorEastAsia" w:cstheme="majorBidi"/>
    </w:rPr>
  </w:style>
  <w:style w:type="paragraph" w:styleId="Heading4">
    <w:name w:val="heading 4"/>
    <w:basedOn w:val="heading"/>
    <w:link w:val="Heading4Char"/>
    <w:uiPriority w:val="6"/>
    <w:rsid w:val="00EB38FA"/>
    <w:pPr>
      <w:numPr>
        <w:ilvl w:val="3"/>
        <w:numId w:val="32"/>
      </w:numPr>
      <w:outlineLvl w:val="3"/>
    </w:pPr>
    <w:rPr>
      <w:rFonts w:cstheme="majorBidi"/>
    </w:rPr>
  </w:style>
  <w:style w:type="paragraph" w:styleId="Heading5">
    <w:name w:val="heading 5"/>
    <w:basedOn w:val="heading"/>
    <w:link w:val="Heading5Char"/>
    <w:uiPriority w:val="6"/>
    <w:rsid w:val="00EB38FA"/>
    <w:pPr>
      <w:numPr>
        <w:ilvl w:val="4"/>
        <w:numId w:val="32"/>
      </w:numPr>
      <w:outlineLvl w:val="4"/>
    </w:pPr>
    <w:rPr>
      <w:rFonts w:cstheme="majorBidi"/>
    </w:rPr>
  </w:style>
  <w:style w:type="paragraph" w:styleId="Heading6">
    <w:name w:val="heading 6"/>
    <w:basedOn w:val="heading"/>
    <w:link w:val="Heading6Char"/>
    <w:uiPriority w:val="6"/>
    <w:rsid w:val="00EB38FA"/>
    <w:pPr>
      <w:numPr>
        <w:ilvl w:val="5"/>
        <w:numId w:val="32"/>
      </w:numPr>
      <w:outlineLvl w:val="5"/>
    </w:pPr>
    <w:rPr>
      <w:rFonts w:cstheme="majorBidi"/>
    </w:rPr>
  </w:style>
  <w:style w:type="paragraph" w:styleId="Heading7">
    <w:name w:val="heading 7"/>
    <w:basedOn w:val="heading"/>
    <w:link w:val="Heading7Char"/>
    <w:uiPriority w:val="6"/>
    <w:rsid w:val="00EB38FA"/>
    <w:pPr>
      <w:numPr>
        <w:ilvl w:val="6"/>
        <w:numId w:val="32"/>
      </w:numPr>
      <w:outlineLvl w:val="6"/>
    </w:pPr>
    <w:rPr>
      <w:rFonts w:cstheme="majorBidi"/>
    </w:rPr>
  </w:style>
  <w:style w:type="paragraph" w:styleId="Heading8">
    <w:name w:val="heading 8"/>
    <w:basedOn w:val="heading"/>
    <w:link w:val="Heading8Char"/>
    <w:uiPriority w:val="6"/>
    <w:rsid w:val="00EB38FA"/>
    <w:pPr>
      <w:numPr>
        <w:ilvl w:val="7"/>
        <w:numId w:val="32"/>
      </w:numPr>
      <w:outlineLvl w:val="7"/>
    </w:pPr>
    <w:rPr>
      <w:rFonts w:cstheme="majorBidi"/>
    </w:rPr>
  </w:style>
  <w:style w:type="paragraph" w:styleId="Heading9">
    <w:name w:val="heading 9"/>
    <w:basedOn w:val="heading"/>
    <w:link w:val="Heading9Char"/>
    <w:uiPriority w:val="6"/>
    <w:rsid w:val="00EB38FA"/>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EB38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38FA"/>
  </w:style>
  <w:style w:type="character" w:styleId="Hyperlink">
    <w:name w:val="Hyperlink"/>
    <w:basedOn w:val="DefaultParagraphFont"/>
    <w:uiPriority w:val="99"/>
    <w:unhideWhenUsed/>
    <w:rsid w:val="00EB38FA"/>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EB38FA"/>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EB38FA"/>
    <w:pPr>
      <w:spacing w:before="100" w:beforeAutospacing="1" w:after="115"/>
    </w:pPr>
    <w:rPr>
      <w:szCs w:val="24"/>
    </w:rPr>
  </w:style>
  <w:style w:type="paragraph" w:styleId="NormalIndent">
    <w:name w:val="Normal Indent"/>
    <w:basedOn w:val="Normal"/>
    <w:semiHidden/>
    <w:rsid w:val="00EB38FA"/>
    <w:pPr>
      <w:ind w:left="720"/>
    </w:pPr>
  </w:style>
  <w:style w:type="paragraph" w:styleId="FootnoteText">
    <w:name w:val="footnote text"/>
    <w:basedOn w:val="Normal"/>
    <w:link w:val="FootnoteTextChar"/>
    <w:semiHidden/>
    <w:rsid w:val="00EB38FA"/>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EB38FA"/>
  </w:style>
  <w:style w:type="character" w:customStyle="1" w:styleId="CommentTextChar">
    <w:name w:val="Comment Text Char"/>
    <w:basedOn w:val="DefaultParagraphFont"/>
    <w:link w:val="CommentText"/>
    <w:semiHidden/>
    <w:locked/>
    <w:rsid w:val="00EB38FA"/>
    <w:rPr>
      <w:sz w:val="24"/>
    </w:rPr>
  </w:style>
  <w:style w:type="paragraph" w:styleId="Header">
    <w:name w:val="header"/>
    <w:basedOn w:val="Normal"/>
    <w:link w:val="HeaderChar"/>
    <w:semiHidden/>
    <w:rsid w:val="00EB38FA"/>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EB38FA"/>
    <w:pPr>
      <w:tabs>
        <w:tab w:val="center" w:pos="4320"/>
        <w:tab w:val="right" w:pos="8640"/>
      </w:tabs>
    </w:pPr>
  </w:style>
  <w:style w:type="character" w:customStyle="1" w:styleId="FooterChar">
    <w:name w:val="Footer Char"/>
    <w:basedOn w:val="DefaultParagraphFont"/>
    <w:link w:val="Footer"/>
    <w:uiPriority w:val="99"/>
    <w:locked/>
    <w:rsid w:val="00EB38FA"/>
    <w:rPr>
      <w:sz w:val="24"/>
    </w:rPr>
  </w:style>
  <w:style w:type="paragraph" w:styleId="Caption">
    <w:name w:val="caption"/>
    <w:basedOn w:val="Normal"/>
    <w:next w:val="Normal"/>
    <w:uiPriority w:val="4"/>
    <w:qFormat/>
    <w:rsid w:val="00EB38FA"/>
    <w:pPr>
      <w:spacing w:before="120" w:after="120"/>
      <w:jc w:val="center"/>
    </w:pPr>
    <w:rPr>
      <w:b/>
    </w:rPr>
  </w:style>
  <w:style w:type="paragraph" w:styleId="EndnoteText">
    <w:name w:val="endnote text"/>
    <w:basedOn w:val="Normal"/>
    <w:link w:val="EndnoteTextChar"/>
    <w:semiHidden/>
    <w:rsid w:val="00EB38FA"/>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EB38FA"/>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EB38FA"/>
    <w:rPr>
      <w:rFonts w:ascii="Arial" w:eastAsiaTheme="majorEastAsia" w:hAnsi="Arial" w:cs="Arial"/>
      <w:sz w:val="28"/>
      <w:szCs w:val="24"/>
    </w:rPr>
  </w:style>
  <w:style w:type="paragraph" w:styleId="Title">
    <w:name w:val="Title"/>
    <w:basedOn w:val="Normal"/>
    <w:next w:val="Subtitle"/>
    <w:link w:val="TitleChar"/>
    <w:uiPriority w:val="4"/>
    <w:rsid w:val="00EB38FA"/>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EB38FA"/>
    <w:rPr>
      <w:rFonts w:ascii="Arial" w:eastAsiaTheme="majorEastAsia" w:hAnsi="Arial" w:cs="Arial"/>
      <w:b/>
      <w:bCs/>
      <w:kern w:val="28"/>
      <w:sz w:val="36"/>
      <w:szCs w:val="32"/>
    </w:rPr>
  </w:style>
  <w:style w:type="paragraph" w:styleId="BodyText">
    <w:name w:val="Body Text"/>
    <w:basedOn w:val="Normal"/>
    <w:link w:val="BodyTextChar"/>
    <w:semiHidden/>
    <w:rsid w:val="00EB38FA"/>
    <w:pPr>
      <w:spacing w:after="120"/>
    </w:pPr>
  </w:style>
  <w:style w:type="character" w:customStyle="1" w:styleId="BodyTextChar">
    <w:name w:val="Body Text Char"/>
    <w:basedOn w:val="DefaultParagraphFont"/>
    <w:link w:val="BodyText"/>
    <w:semiHidden/>
    <w:locked/>
    <w:rsid w:val="00EB38FA"/>
    <w:rPr>
      <w:sz w:val="24"/>
    </w:rPr>
  </w:style>
  <w:style w:type="paragraph" w:styleId="BlockText">
    <w:name w:val="Block Text"/>
    <w:basedOn w:val="Normal"/>
    <w:semiHidden/>
    <w:rsid w:val="00EB38FA"/>
    <w:pPr>
      <w:spacing w:after="120"/>
      <w:ind w:left="1440" w:right="1440"/>
    </w:pPr>
  </w:style>
  <w:style w:type="paragraph" w:styleId="DocumentMap">
    <w:name w:val="Document Map"/>
    <w:basedOn w:val="Normal"/>
    <w:link w:val="DocumentMapChar"/>
    <w:uiPriority w:val="99"/>
    <w:semiHidden/>
    <w:unhideWhenUsed/>
    <w:rsid w:val="00EB38FA"/>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EB38F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B38FA"/>
    <w:rPr>
      <w:b/>
      <w:bCs/>
    </w:rPr>
  </w:style>
  <w:style w:type="character" w:customStyle="1" w:styleId="CommentSubjectChar">
    <w:name w:val="Comment Subject Char"/>
    <w:basedOn w:val="CommentTextChar"/>
    <w:link w:val="CommentSubject"/>
    <w:uiPriority w:val="99"/>
    <w:semiHidden/>
    <w:locked/>
    <w:rsid w:val="00EB38FA"/>
    <w:rPr>
      <w:b/>
      <w:bCs/>
      <w:sz w:val="24"/>
    </w:rPr>
  </w:style>
  <w:style w:type="paragraph" w:styleId="BalloonText">
    <w:name w:val="Balloon Text"/>
    <w:basedOn w:val="Normal"/>
    <w:link w:val="BalloonTextChar"/>
    <w:uiPriority w:val="99"/>
    <w:semiHidden/>
    <w:unhideWhenUsed/>
    <w:rsid w:val="00EB38F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B38FA"/>
    <w:rPr>
      <w:rFonts w:ascii="Tahoma" w:hAnsi="Tahoma" w:cs="Tahoma"/>
      <w:sz w:val="16"/>
      <w:szCs w:val="16"/>
    </w:rPr>
  </w:style>
  <w:style w:type="paragraph" w:styleId="NoSpacing">
    <w:name w:val="No Spacing"/>
    <w:basedOn w:val="Normal"/>
    <w:uiPriority w:val="1"/>
    <w:rsid w:val="00EB38FA"/>
    <w:pPr>
      <w:spacing w:before="0"/>
    </w:pPr>
  </w:style>
  <w:style w:type="paragraph" w:styleId="ListParagraph">
    <w:name w:val="List Paragraph"/>
    <w:basedOn w:val="Normal"/>
    <w:uiPriority w:val="5"/>
    <w:rsid w:val="00EB38FA"/>
    <w:pPr>
      <w:ind w:left="720"/>
    </w:pPr>
  </w:style>
  <w:style w:type="paragraph" w:styleId="Quote">
    <w:name w:val="Quote"/>
    <w:basedOn w:val="Normal"/>
    <w:next w:val="Normal"/>
    <w:link w:val="QuoteChar"/>
    <w:uiPriority w:val="29"/>
    <w:rsid w:val="00EB38FA"/>
    <w:rPr>
      <w:i/>
      <w:iCs/>
      <w:color w:val="000000" w:themeColor="text1"/>
    </w:rPr>
  </w:style>
  <w:style w:type="character" w:customStyle="1" w:styleId="QuoteChar">
    <w:name w:val="Quote Char"/>
    <w:basedOn w:val="DefaultParagraphFont"/>
    <w:link w:val="Quote"/>
    <w:uiPriority w:val="29"/>
    <w:locked/>
    <w:rsid w:val="00EB38FA"/>
    <w:rPr>
      <w:i/>
      <w:iCs/>
      <w:color w:val="000000" w:themeColor="text1"/>
      <w:sz w:val="24"/>
    </w:rPr>
  </w:style>
  <w:style w:type="paragraph" w:styleId="IntenseQuote">
    <w:name w:val="Intense Quote"/>
    <w:basedOn w:val="Normal"/>
    <w:next w:val="Normal"/>
    <w:link w:val="IntenseQuoteChar"/>
    <w:uiPriority w:val="30"/>
    <w:rsid w:val="00EB38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EB38FA"/>
    <w:rPr>
      <w:b/>
      <w:bCs/>
      <w:i/>
      <w:iCs/>
      <w:color w:val="4F81BD" w:themeColor="accent1"/>
      <w:sz w:val="24"/>
    </w:rPr>
  </w:style>
  <w:style w:type="paragraph" w:styleId="Bibliography">
    <w:name w:val="Bibliography"/>
    <w:basedOn w:val="Normal"/>
    <w:next w:val="Normal"/>
    <w:uiPriority w:val="37"/>
    <w:unhideWhenUsed/>
    <w:rsid w:val="00EB38FA"/>
    <w:pPr>
      <w:jc w:val="left"/>
    </w:pPr>
  </w:style>
  <w:style w:type="character" w:customStyle="1" w:styleId="Heading1Char">
    <w:name w:val="Heading 1 Char"/>
    <w:basedOn w:val="DefaultParagraphFont"/>
    <w:link w:val="Heading1"/>
    <w:uiPriority w:val="6"/>
    <w:locked/>
    <w:rsid w:val="00EB38FA"/>
    <w:rPr>
      <w:rFonts w:eastAsiaTheme="majorEastAsia" w:cstheme="majorBidi"/>
      <w:b/>
      <w:sz w:val="24"/>
      <w:u w:val="words"/>
    </w:rPr>
  </w:style>
  <w:style w:type="paragraph" w:styleId="TOCHeading">
    <w:name w:val="TOC Heading"/>
    <w:basedOn w:val="Heading1"/>
    <w:next w:val="Normal"/>
    <w:uiPriority w:val="39"/>
    <w:semiHidden/>
    <w:unhideWhenUsed/>
    <w:qFormat/>
    <w:rsid w:val="00EB38FA"/>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EB38FA"/>
    <w:pPr>
      <w:keepNext/>
    </w:pPr>
  </w:style>
  <w:style w:type="paragraph" w:customStyle="1" w:styleId="authoraffiliation">
    <w:name w:val="author affiliation"/>
    <w:basedOn w:val="Normal"/>
    <w:uiPriority w:val="4"/>
    <w:rsid w:val="00EB38FA"/>
    <w:pPr>
      <w:spacing w:before="120"/>
      <w:jc w:val="center"/>
    </w:pPr>
  </w:style>
  <w:style w:type="paragraph" w:customStyle="1" w:styleId="author">
    <w:name w:val="author"/>
    <w:basedOn w:val="Normal"/>
    <w:next w:val="authoraffiliation"/>
    <w:uiPriority w:val="4"/>
    <w:rsid w:val="00EB38FA"/>
    <w:pPr>
      <w:spacing w:before="480"/>
      <w:jc w:val="center"/>
    </w:pPr>
  </w:style>
  <w:style w:type="paragraph" w:customStyle="1" w:styleId="summary">
    <w:name w:val="summary"/>
    <w:basedOn w:val="Normal"/>
    <w:uiPriority w:val="4"/>
    <w:rsid w:val="00EB38FA"/>
    <w:pPr>
      <w:ind w:left="1440" w:right="1440"/>
    </w:pPr>
  </w:style>
  <w:style w:type="paragraph" w:customStyle="1" w:styleId="summaryheading">
    <w:name w:val="summary heading"/>
    <w:basedOn w:val="Normal"/>
    <w:next w:val="summary"/>
    <w:uiPriority w:val="4"/>
    <w:rsid w:val="00EB38FA"/>
    <w:pPr>
      <w:spacing w:before="480"/>
      <w:ind w:left="1440" w:right="1440"/>
      <w:jc w:val="center"/>
    </w:pPr>
    <w:rPr>
      <w:u w:val="words"/>
    </w:rPr>
  </w:style>
  <w:style w:type="paragraph" w:customStyle="1" w:styleId="Appendix">
    <w:name w:val="Appendix"/>
    <w:basedOn w:val="Heading1"/>
    <w:next w:val="BlockText"/>
    <w:autoRedefine/>
    <w:rsid w:val="00EB38FA"/>
    <w:pPr>
      <w:numPr>
        <w:numId w:val="0"/>
      </w:numPr>
    </w:pPr>
  </w:style>
  <w:style w:type="paragraph" w:customStyle="1" w:styleId="figure">
    <w:name w:val="figure"/>
    <w:basedOn w:val="Normal"/>
    <w:next w:val="Normal"/>
    <w:qFormat/>
    <w:rsid w:val="00EB38FA"/>
    <w:pPr>
      <w:keepNext/>
      <w:widowControl w:val="0"/>
      <w:jc w:val="center"/>
    </w:pPr>
  </w:style>
  <w:style w:type="paragraph" w:customStyle="1" w:styleId="equation">
    <w:name w:val="equation"/>
    <w:basedOn w:val="Normal"/>
    <w:uiPriority w:val="4"/>
    <w:qFormat/>
    <w:rsid w:val="00EB38FA"/>
    <w:pPr>
      <w:tabs>
        <w:tab w:val="right" w:pos="8640"/>
      </w:tabs>
      <w:spacing w:before="120"/>
      <w:ind w:left="720"/>
    </w:pPr>
  </w:style>
  <w:style w:type="paragraph" w:customStyle="1" w:styleId="cppcodecontinuation">
    <w:name w:val="cpp_code_continuation"/>
    <w:basedOn w:val="cppcode"/>
    <w:uiPriority w:val="4"/>
    <w:qFormat/>
    <w:rsid w:val="00EB38FA"/>
    <w:pPr>
      <w:keepNext w:val="0"/>
      <w:spacing w:before="0"/>
    </w:pPr>
  </w:style>
  <w:style w:type="paragraph" w:customStyle="1" w:styleId="cppcode">
    <w:name w:val="cpp_code"/>
    <w:basedOn w:val="Normal"/>
    <w:next w:val="cppcodecontinuation"/>
    <w:uiPriority w:val="4"/>
    <w:qFormat/>
    <w:rsid w:val="00EB38FA"/>
    <w:pPr>
      <w:keepNext/>
      <w:jc w:val="left"/>
    </w:pPr>
    <w:rPr>
      <w:rFonts w:ascii="Courier New" w:hAnsi="Courier New"/>
      <w:sz w:val="20"/>
    </w:rPr>
  </w:style>
  <w:style w:type="paragraph" w:customStyle="1" w:styleId="Appendix1">
    <w:name w:val="Appendix 1"/>
    <w:basedOn w:val="Heading1"/>
    <w:next w:val="Normal"/>
    <w:uiPriority w:val="7"/>
    <w:rsid w:val="00EB38FA"/>
    <w:pPr>
      <w:numPr>
        <w:numId w:val="1"/>
      </w:numPr>
    </w:pPr>
  </w:style>
  <w:style w:type="character" w:customStyle="1" w:styleId="Heading2Char">
    <w:name w:val="Heading 2 Char"/>
    <w:basedOn w:val="DefaultParagraphFont"/>
    <w:link w:val="Heading2"/>
    <w:uiPriority w:val="6"/>
    <w:locked/>
    <w:rsid w:val="00EB38FA"/>
    <w:rPr>
      <w:rFonts w:eastAsiaTheme="majorEastAsia" w:cstheme="majorBidi"/>
      <w:b/>
      <w:sz w:val="24"/>
    </w:rPr>
  </w:style>
  <w:style w:type="paragraph" w:customStyle="1" w:styleId="Appendix2">
    <w:name w:val="Appendix 2"/>
    <w:basedOn w:val="Heading2"/>
    <w:next w:val="Normal"/>
    <w:uiPriority w:val="7"/>
    <w:rsid w:val="00EB38FA"/>
    <w:pPr>
      <w:numPr>
        <w:numId w:val="1"/>
      </w:numPr>
    </w:pPr>
    <w:rPr>
      <w:u w:val="words"/>
    </w:rPr>
  </w:style>
  <w:style w:type="character" w:customStyle="1" w:styleId="Heading3Char">
    <w:name w:val="Heading 3 Char"/>
    <w:basedOn w:val="DefaultParagraphFont"/>
    <w:link w:val="Heading3"/>
    <w:uiPriority w:val="6"/>
    <w:locked/>
    <w:rsid w:val="00EB38FA"/>
    <w:rPr>
      <w:rFonts w:eastAsiaTheme="majorEastAsia" w:cstheme="majorBidi"/>
      <w:sz w:val="24"/>
    </w:rPr>
  </w:style>
  <w:style w:type="paragraph" w:customStyle="1" w:styleId="Appendix3">
    <w:name w:val="Appendix 3"/>
    <w:basedOn w:val="Heading3"/>
    <w:next w:val="Normal"/>
    <w:uiPriority w:val="7"/>
    <w:rsid w:val="00EB38FA"/>
    <w:pPr>
      <w:numPr>
        <w:numId w:val="1"/>
      </w:numPr>
    </w:pPr>
  </w:style>
  <w:style w:type="character" w:customStyle="1" w:styleId="Heading4Char">
    <w:name w:val="Heading 4 Char"/>
    <w:basedOn w:val="DefaultParagraphFont"/>
    <w:link w:val="Heading4"/>
    <w:uiPriority w:val="6"/>
    <w:locked/>
    <w:rsid w:val="00EB38FA"/>
    <w:rPr>
      <w:rFonts w:cstheme="majorBidi"/>
      <w:sz w:val="24"/>
    </w:rPr>
  </w:style>
  <w:style w:type="paragraph" w:customStyle="1" w:styleId="Appendix4">
    <w:name w:val="Appendix 4"/>
    <w:basedOn w:val="Heading4"/>
    <w:next w:val="Normal"/>
    <w:uiPriority w:val="7"/>
    <w:rsid w:val="00EB38FA"/>
    <w:pPr>
      <w:numPr>
        <w:numId w:val="1"/>
      </w:numPr>
    </w:pPr>
  </w:style>
  <w:style w:type="character" w:customStyle="1" w:styleId="Heading5Char">
    <w:name w:val="Heading 5 Char"/>
    <w:basedOn w:val="DefaultParagraphFont"/>
    <w:link w:val="Heading5"/>
    <w:uiPriority w:val="6"/>
    <w:locked/>
    <w:rsid w:val="00EB38FA"/>
    <w:rPr>
      <w:rFonts w:cstheme="majorBidi"/>
      <w:sz w:val="24"/>
    </w:rPr>
  </w:style>
  <w:style w:type="paragraph" w:customStyle="1" w:styleId="Appendix5">
    <w:name w:val="Appendix 5"/>
    <w:basedOn w:val="Heading5"/>
    <w:next w:val="Normal"/>
    <w:uiPriority w:val="7"/>
    <w:rsid w:val="00EB38FA"/>
    <w:pPr>
      <w:numPr>
        <w:numId w:val="1"/>
      </w:numPr>
    </w:pPr>
  </w:style>
  <w:style w:type="character" w:customStyle="1" w:styleId="Heading6Char">
    <w:name w:val="Heading 6 Char"/>
    <w:basedOn w:val="DefaultParagraphFont"/>
    <w:link w:val="Heading6"/>
    <w:uiPriority w:val="6"/>
    <w:locked/>
    <w:rsid w:val="00EB38FA"/>
    <w:rPr>
      <w:rFonts w:cstheme="majorBidi"/>
      <w:sz w:val="24"/>
    </w:rPr>
  </w:style>
  <w:style w:type="paragraph" w:customStyle="1" w:styleId="Appendix6">
    <w:name w:val="Appendix 6"/>
    <w:basedOn w:val="Heading6"/>
    <w:next w:val="Normal"/>
    <w:uiPriority w:val="7"/>
    <w:rsid w:val="00EB38FA"/>
    <w:pPr>
      <w:numPr>
        <w:numId w:val="1"/>
      </w:numPr>
    </w:pPr>
  </w:style>
  <w:style w:type="character" w:customStyle="1" w:styleId="Heading7Char">
    <w:name w:val="Heading 7 Char"/>
    <w:basedOn w:val="DefaultParagraphFont"/>
    <w:link w:val="Heading7"/>
    <w:uiPriority w:val="6"/>
    <w:locked/>
    <w:rsid w:val="00EB38FA"/>
    <w:rPr>
      <w:rFonts w:cstheme="majorBidi"/>
      <w:sz w:val="24"/>
    </w:rPr>
  </w:style>
  <w:style w:type="paragraph" w:customStyle="1" w:styleId="Appendix7">
    <w:name w:val="Appendix 7"/>
    <w:basedOn w:val="Heading7"/>
    <w:next w:val="Normal"/>
    <w:uiPriority w:val="7"/>
    <w:rsid w:val="00EB38FA"/>
    <w:pPr>
      <w:numPr>
        <w:numId w:val="1"/>
      </w:numPr>
    </w:pPr>
  </w:style>
  <w:style w:type="character" w:customStyle="1" w:styleId="Heading8Char">
    <w:name w:val="Heading 8 Char"/>
    <w:basedOn w:val="DefaultParagraphFont"/>
    <w:link w:val="Heading8"/>
    <w:uiPriority w:val="6"/>
    <w:locked/>
    <w:rsid w:val="00EB38FA"/>
    <w:rPr>
      <w:rFonts w:cstheme="majorBidi"/>
      <w:sz w:val="24"/>
    </w:rPr>
  </w:style>
  <w:style w:type="paragraph" w:customStyle="1" w:styleId="Appendix8">
    <w:name w:val="Appendix 8"/>
    <w:basedOn w:val="Heading8"/>
    <w:next w:val="Normal"/>
    <w:uiPriority w:val="7"/>
    <w:rsid w:val="00EB38FA"/>
    <w:pPr>
      <w:numPr>
        <w:numId w:val="1"/>
      </w:numPr>
    </w:pPr>
  </w:style>
  <w:style w:type="character" w:customStyle="1" w:styleId="Heading9Char">
    <w:name w:val="Heading 9 Char"/>
    <w:basedOn w:val="DefaultParagraphFont"/>
    <w:link w:val="Heading9"/>
    <w:uiPriority w:val="6"/>
    <w:locked/>
    <w:rsid w:val="00EB38FA"/>
    <w:rPr>
      <w:rFonts w:eastAsiaTheme="majorEastAsia" w:cstheme="majorBidi"/>
      <w:sz w:val="24"/>
    </w:rPr>
  </w:style>
  <w:style w:type="paragraph" w:customStyle="1" w:styleId="Appendix9">
    <w:name w:val="Appendix 9"/>
    <w:basedOn w:val="Heading9"/>
    <w:next w:val="Normal"/>
    <w:uiPriority w:val="7"/>
    <w:rsid w:val="00EB38FA"/>
    <w:pPr>
      <w:numPr>
        <w:numId w:val="1"/>
      </w:numPr>
    </w:pPr>
  </w:style>
  <w:style w:type="paragraph" w:customStyle="1" w:styleId="example">
    <w:name w:val="example"/>
    <w:basedOn w:val="Normal"/>
    <w:next w:val="Normal"/>
    <w:uiPriority w:val="5"/>
    <w:qFormat/>
    <w:rsid w:val="00EB38FA"/>
    <w:rPr>
      <w:u w:val="single"/>
    </w:rPr>
  </w:style>
  <w:style w:type="paragraph" w:customStyle="1" w:styleId="cshcodecontinuation">
    <w:name w:val="csh_code_continuation"/>
    <w:basedOn w:val="cshcode"/>
    <w:uiPriority w:val="5"/>
    <w:qFormat/>
    <w:rsid w:val="00EB38FA"/>
    <w:pPr>
      <w:spacing w:before="0"/>
    </w:pPr>
  </w:style>
  <w:style w:type="paragraph" w:customStyle="1" w:styleId="cshcode">
    <w:name w:val="csh_code"/>
    <w:basedOn w:val="Normal"/>
    <w:next w:val="cshcodecontinuation"/>
    <w:uiPriority w:val="5"/>
    <w:qFormat/>
    <w:rsid w:val="00EB38FA"/>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EB38FA"/>
    <w:pPr>
      <w:spacing w:before="0"/>
    </w:pPr>
  </w:style>
  <w:style w:type="paragraph" w:customStyle="1" w:styleId="readinglist">
    <w:name w:val="reading_list"/>
    <w:basedOn w:val="Normal"/>
    <w:uiPriority w:val="5"/>
    <w:qFormat/>
    <w:rsid w:val="00EB38FA"/>
    <w:pPr>
      <w:ind w:left="288"/>
    </w:pPr>
  </w:style>
  <w:style w:type="paragraph" w:customStyle="1" w:styleId="dbcassertion">
    <w:name w:val="dbc_assertion"/>
    <w:basedOn w:val="Normal"/>
    <w:uiPriority w:val="5"/>
    <w:qFormat/>
    <w:rsid w:val="00EB38FA"/>
    <w:pPr>
      <w:numPr>
        <w:numId w:val="5"/>
      </w:numPr>
      <w:spacing w:before="0"/>
    </w:pPr>
    <w:rPr>
      <w:rFonts w:ascii="Calibri" w:hAnsi="Calibri"/>
      <w:sz w:val="22"/>
    </w:rPr>
  </w:style>
  <w:style w:type="paragraph" w:customStyle="1" w:styleId="dbcheading">
    <w:name w:val="dbc_heading"/>
    <w:basedOn w:val="Normal"/>
    <w:uiPriority w:val="5"/>
    <w:qFormat/>
    <w:rsid w:val="00EB38FA"/>
    <w:rPr>
      <w:rFonts w:asciiTheme="minorHAnsi" w:hAnsiTheme="minorHAnsi"/>
      <w:b/>
      <w:sz w:val="22"/>
      <w:szCs w:val="22"/>
    </w:rPr>
  </w:style>
  <w:style w:type="paragraph" w:customStyle="1" w:styleId="dbcdescription">
    <w:name w:val="dbc_description"/>
    <w:basedOn w:val="Normal"/>
    <w:uiPriority w:val="5"/>
    <w:qFormat/>
    <w:rsid w:val="00EB38FA"/>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EB38FA"/>
    <w:pPr>
      <w:spacing w:before="0"/>
    </w:pPr>
  </w:style>
  <w:style w:type="paragraph" w:customStyle="1" w:styleId="StepList">
    <w:name w:val="StepList"/>
    <w:basedOn w:val="Normal"/>
    <w:uiPriority w:val="5"/>
    <w:qFormat/>
    <w:rsid w:val="00CD7282"/>
    <w:pPr>
      <w:numPr>
        <w:numId w:val="7"/>
      </w:numPr>
      <w:tabs>
        <w:tab w:val="left" w:pos="1008"/>
      </w:tabs>
      <w:outlineLvl w:val="1"/>
    </w:pPr>
    <w:rPr>
      <w:b/>
    </w:rPr>
  </w:style>
  <w:style w:type="character" w:styleId="FootnoteReference">
    <w:name w:val="footnote reference"/>
    <w:basedOn w:val="DefaultParagraphFont"/>
    <w:semiHidden/>
    <w:rsid w:val="00EB38FA"/>
    <w:rPr>
      <w:position w:val="6"/>
      <w:sz w:val="16"/>
    </w:rPr>
  </w:style>
  <w:style w:type="character" w:styleId="CommentReference">
    <w:name w:val="annotation reference"/>
    <w:basedOn w:val="DefaultParagraphFont"/>
    <w:semiHidden/>
    <w:rsid w:val="00EB38FA"/>
    <w:rPr>
      <w:sz w:val="24"/>
      <w:szCs w:val="16"/>
    </w:rPr>
  </w:style>
  <w:style w:type="character" w:styleId="EndnoteReference">
    <w:name w:val="endnote reference"/>
    <w:basedOn w:val="DefaultParagraphFont"/>
    <w:semiHidden/>
    <w:rsid w:val="00EB38FA"/>
    <w:rPr>
      <w:vertAlign w:val="baseline"/>
    </w:rPr>
  </w:style>
  <w:style w:type="character" w:styleId="SubtleEmphasis">
    <w:name w:val="Subtle Emphasis"/>
    <w:uiPriority w:val="19"/>
    <w:rsid w:val="00EB38FA"/>
    <w:rPr>
      <w:i/>
      <w:iCs/>
      <w:color w:val="808080" w:themeColor="text1" w:themeTint="7F"/>
    </w:rPr>
  </w:style>
  <w:style w:type="character" w:styleId="IntenseEmphasis">
    <w:name w:val="Intense Emphasis"/>
    <w:basedOn w:val="DefaultParagraphFont"/>
    <w:uiPriority w:val="21"/>
    <w:rsid w:val="00EB38FA"/>
    <w:rPr>
      <w:b/>
      <w:bCs/>
      <w:i/>
      <w:iCs/>
      <w:color w:val="4F81BD" w:themeColor="accent1"/>
    </w:rPr>
  </w:style>
  <w:style w:type="character" w:styleId="SubtleReference">
    <w:name w:val="Subtle Reference"/>
    <w:basedOn w:val="DefaultParagraphFont"/>
    <w:uiPriority w:val="31"/>
    <w:rsid w:val="00EB38FA"/>
    <w:rPr>
      <w:smallCaps/>
      <w:color w:val="C0504D" w:themeColor="accent2"/>
      <w:u w:val="single"/>
    </w:rPr>
  </w:style>
  <w:style w:type="character" w:styleId="IntenseReference">
    <w:name w:val="Intense Reference"/>
    <w:basedOn w:val="DefaultParagraphFont"/>
    <w:uiPriority w:val="32"/>
    <w:rsid w:val="00EB38FA"/>
    <w:rPr>
      <w:b/>
      <w:bCs/>
      <w:smallCaps/>
      <w:color w:val="C0504D" w:themeColor="accent2"/>
      <w:spacing w:val="5"/>
      <w:u w:val="single"/>
    </w:rPr>
  </w:style>
  <w:style w:type="character" w:styleId="BookTitle">
    <w:name w:val="Book Title"/>
    <w:basedOn w:val="DefaultParagraphFont"/>
    <w:uiPriority w:val="33"/>
    <w:rsid w:val="00EB38FA"/>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EB38FA"/>
    <w:rPr>
      <w:u w:val="words"/>
    </w:rPr>
  </w:style>
  <w:style w:type="character" w:customStyle="1" w:styleId="bundle">
    <w:name w:val="bundle"/>
    <w:basedOn w:val="DefaultParagraphFont"/>
    <w:uiPriority w:val="3"/>
    <w:qFormat/>
    <w:rsid w:val="00EB38FA"/>
    <w:rPr>
      <w:rFonts w:ascii="MathematicalPi 2" w:hAnsi="MathematicalPi 2"/>
    </w:rPr>
  </w:style>
  <w:style w:type="character" w:customStyle="1" w:styleId="subscript">
    <w:name w:val="subscript"/>
    <w:qFormat/>
    <w:rsid w:val="00EB38FA"/>
    <w:rPr>
      <w:spacing w:val="0"/>
      <w:w w:val="100"/>
      <w:position w:val="-6"/>
      <w:sz w:val="18"/>
      <w:vertAlign w:val="baseline"/>
    </w:rPr>
  </w:style>
  <w:style w:type="character" w:customStyle="1" w:styleId="superscript">
    <w:name w:val="superscript"/>
    <w:qFormat/>
    <w:rsid w:val="00EB38FA"/>
    <w:rPr>
      <w:spacing w:val="0"/>
      <w:w w:val="100"/>
      <w:position w:val="8"/>
      <w:sz w:val="18"/>
      <w:vertAlign w:val="baseline"/>
    </w:rPr>
  </w:style>
  <w:style w:type="character" w:customStyle="1" w:styleId="function">
    <w:name w:val="function"/>
    <w:basedOn w:val="DefaultParagraphFont"/>
    <w:uiPriority w:val="1"/>
    <w:qFormat/>
    <w:rsid w:val="00EB38FA"/>
    <w:rPr>
      <w:rFonts w:ascii="Symbol" w:hAnsi="Symbol"/>
    </w:rPr>
  </w:style>
  <w:style w:type="character" w:customStyle="1" w:styleId="poset">
    <w:name w:val="poset"/>
    <w:basedOn w:val="DefaultParagraphFont"/>
    <w:uiPriority w:val="1"/>
    <w:qFormat/>
    <w:rsid w:val="00EB38FA"/>
    <w:rPr>
      <w:rFonts w:ascii="Times New Roman" w:hAnsi="Times New Roman"/>
      <w:i/>
    </w:rPr>
  </w:style>
  <w:style w:type="character" w:customStyle="1" w:styleId="section">
    <w:name w:val="section"/>
    <w:basedOn w:val="DefaultParagraphFont"/>
    <w:uiPriority w:val="3"/>
    <w:qFormat/>
    <w:rsid w:val="00EB38FA"/>
    <w:rPr>
      <w:rFonts w:ascii="MathematicalPi 2" w:hAnsi="MathematicalPi 2"/>
    </w:rPr>
  </w:style>
  <w:style w:type="character" w:customStyle="1" w:styleId="lattice">
    <w:name w:val="lattice"/>
    <w:uiPriority w:val="1"/>
    <w:qFormat/>
    <w:rsid w:val="00EB38FA"/>
    <w:rPr>
      <w:rFonts w:ascii="French Script MT" w:hAnsi="French Script MT"/>
      <w:b w:val="0"/>
      <w:i w:val="0"/>
    </w:rPr>
  </w:style>
  <w:style w:type="character" w:customStyle="1" w:styleId="vector">
    <w:name w:val="vector"/>
    <w:basedOn w:val="DefaultParagraphFont"/>
    <w:uiPriority w:val="1"/>
    <w:qFormat/>
    <w:rsid w:val="00EB38FA"/>
    <w:rPr>
      <w:b/>
    </w:rPr>
  </w:style>
  <w:style w:type="character" w:customStyle="1" w:styleId="atlas">
    <w:name w:val="atlas"/>
    <w:basedOn w:val="DefaultParagraphFont"/>
    <w:uiPriority w:val="3"/>
    <w:qFormat/>
    <w:rsid w:val="00EB38FA"/>
    <w:rPr>
      <w:rFonts w:ascii="Monotype Corsiva" w:hAnsi="Monotype Corsiva"/>
    </w:rPr>
  </w:style>
  <w:style w:type="character" w:customStyle="1" w:styleId="cppcharacter">
    <w:name w:val="cpp_character"/>
    <w:basedOn w:val="DefaultParagraphFont"/>
    <w:uiPriority w:val="4"/>
    <w:rsid w:val="00EB38FA"/>
    <w:rPr>
      <w:rFonts w:ascii="Courier New" w:hAnsi="Courier New" w:cs="Courier New"/>
      <w:sz w:val="20"/>
    </w:rPr>
  </w:style>
  <w:style w:type="character" w:customStyle="1" w:styleId="antichain">
    <w:name w:val="antichain"/>
    <w:basedOn w:val="poset"/>
    <w:uiPriority w:val="3"/>
    <w:rsid w:val="00EB38FA"/>
    <w:rPr>
      <w:rFonts w:ascii="Swis721 BlkOul BT" w:hAnsi="Swis721 BlkOul BT"/>
      <w:i/>
    </w:rPr>
  </w:style>
  <w:style w:type="character" w:customStyle="1" w:styleId="row">
    <w:name w:val="row"/>
    <w:basedOn w:val="DefaultParagraphFont"/>
    <w:uiPriority w:val="1"/>
    <w:qFormat/>
    <w:rsid w:val="00EB38FA"/>
    <w:rPr>
      <w:u w:val="words"/>
    </w:rPr>
  </w:style>
  <w:style w:type="character" w:customStyle="1" w:styleId="abs">
    <w:name w:val="abs"/>
    <w:uiPriority w:val="1"/>
    <w:qFormat/>
    <w:rsid w:val="00EB38FA"/>
    <w:rPr>
      <w:rFonts w:ascii="Swis721 BdOul BT" w:hAnsi="Swis721 BdOul BT"/>
      <w:b/>
    </w:rPr>
  </w:style>
  <w:style w:type="character" w:customStyle="1" w:styleId="rep">
    <w:name w:val="rep"/>
    <w:uiPriority w:val="1"/>
    <w:qFormat/>
    <w:rsid w:val="00EB38FA"/>
    <w:rPr>
      <w:rFonts w:ascii="Arial" w:hAnsi="Arial"/>
    </w:rPr>
  </w:style>
  <w:style w:type="character" w:customStyle="1" w:styleId="rel">
    <w:name w:val="rel"/>
    <w:uiPriority w:val="1"/>
    <w:qFormat/>
    <w:rsid w:val="00EB38FA"/>
    <w:rPr>
      <w:rFonts w:ascii="Times New Roman" w:hAnsi="Times New Roman" w:cs="Arial"/>
    </w:rPr>
  </w:style>
  <w:style w:type="character" w:customStyle="1" w:styleId="abstract">
    <w:name w:val="abstract"/>
    <w:uiPriority w:val="1"/>
    <w:qFormat/>
    <w:rsid w:val="00EB38FA"/>
    <w:rPr>
      <w:rFonts w:ascii="Swis721 BdOul BT" w:hAnsi="Swis721 BdOul BT"/>
      <w:b/>
    </w:rPr>
  </w:style>
  <w:style w:type="character" w:customStyle="1" w:styleId="mlabel">
    <w:name w:val="mlabel"/>
    <w:basedOn w:val="DefaultParagraphFont"/>
    <w:rsid w:val="00EB38FA"/>
  </w:style>
  <w:style w:type="character" w:customStyle="1" w:styleId="hidden">
    <w:name w:val="hidden"/>
    <w:basedOn w:val="DefaultParagraphFont"/>
    <w:uiPriority w:val="1"/>
    <w:rsid w:val="00EB38FA"/>
    <w:rPr>
      <w:vanish/>
    </w:rPr>
  </w:style>
  <w:style w:type="table" w:styleId="TableGrid">
    <w:name w:val="Table Grid"/>
    <w:basedOn w:val="TableNormal"/>
    <w:uiPriority w:val="59"/>
    <w:rsid w:val="00EB38FA"/>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EB38FA"/>
  </w:style>
  <w:style w:type="character" w:styleId="Strong">
    <w:name w:val="Strong"/>
    <w:basedOn w:val="DefaultParagraphFont"/>
    <w:uiPriority w:val="22"/>
    <w:rsid w:val="00EB38FA"/>
    <w:rPr>
      <w:b/>
      <w:bCs/>
    </w:rPr>
  </w:style>
  <w:style w:type="paragraph" w:customStyle="1" w:styleId="StepListLevel2">
    <w:name w:val="StepListLevel2"/>
    <w:basedOn w:val="Normal"/>
    <w:link w:val="StepListLevel2Char"/>
    <w:uiPriority w:val="5"/>
    <w:qFormat/>
    <w:rsid w:val="00EB38FA"/>
    <w:pPr>
      <w:numPr>
        <w:ilvl w:val="1"/>
        <w:numId w:val="10"/>
      </w:numPr>
      <w:tabs>
        <w:tab w:val="left" w:pos="1440"/>
      </w:tabs>
      <w:outlineLvl w:val="1"/>
    </w:pPr>
    <w:rPr>
      <w:rFonts w:ascii="Times" w:hAnsi="Times"/>
      <w:b/>
    </w:rPr>
  </w:style>
  <w:style w:type="paragraph" w:customStyle="1" w:styleId="StepListLevel3">
    <w:name w:val="StepListLevel3"/>
    <w:basedOn w:val="StepListLevel2"/>
    <w:link w:val="StepListLevel3Char"/>
    <w:uiPriority w:val="5"/>
    <w:qFormat/>
    <w:rsid w:val="00EB38FA"/>
    <w:pPr>
      <w:numPr>
        <w:ilvl w:val="2"/>
      </w:numPr>
      <w:tabs>
        <w:tab w:val="clear" w:pos="1440"/>
      </w:tabs>
      <w:outlineLvl w:val="2"/>
    </w:pPr>
  </w:style>
  <w:style w:type="numbering" w:customStyle="1" w:styleId="StepNumbering">
    <w:name w:val="StepNumbering"/>
    <w:uiPriority w:val="99"/>
    <w:rsid w:val="00407AF0"/>
    <w:pPr>
      <w:numPr>
        <w:numId w:val="27"/>
      </w:numPr>
    </w:pPr>
  </w:style>
  <w:style w:type="character" w:customStyle="1" w:styleId="StepListLevel2Char">
    <w:name w:val="StepListLevel2 Char"/>
    <w:basedOn w:val="DefaultParagraphFont"/>
    <w:link w:val="StepListLevel2"/>
    <w:uiPriority w:val="5"/>
    <w:rsid w:val="00EB38FA"/>
    <w:rPr>
      <w:rFonts w:ascii="Times" w:hAnsi="Times"/>
      <w:b/>
      <w:sz w:val="24"/>
    </w:rPr>
  </w:style>
  <w:style w:type="paragraph" w:customStyle="1" w:styleId="StepListLevel1">
    <w:name w:val="StepListLevel1"/>
    <w:basedOn w:val="Normal"/>
    <w:link w:val="StepListLevel1Char"/>
    <w:uiPriority w:val="5"/>
    <w:qFormat/>
    <w:rsid w:val="00EB38FA"/>
    <w:pPr>
      <w:numPr>
        <w:numId w:val="10"/>
      </w:numPr>
    </w:pPr>
    <w:rPr>
      <w:b/>
    </w:rPr>
  </w:style>
  <w:style w:type="character" w:customStyle="1" w:styleId="StepListLevel1Char">
    <w:name w:val="StepListLevel1 Char"/>
    <w:basedOn w:val="DefaultParagraphFont"/>
    <w:link w:val="StepListLevel1"/>
    <w:uiPriority w:val="5"/>
    <w:rsid w:val="00EB38FA"/>
    <w:rPr>
      <w:b/>
      <w:sz w:val="24"/>
    </w:rPr>
  </w:style>
  <w:style w:type="character" w:customStyle="1" w:styleId="StepListLevel3Char">
    <w:name w:val="StepListLevel3 Char"/>
    <w:basedOn w:val="StepListLevel2Char"/>
    <w:link w:val="StepListLevel3"/>
    <w:uiPriority w:val="5"/>
    <w:rsid w:val="00CE3B51"/>
    <w:rPr>
      <w:rFonts w:ascii="Times" w:hAnsi="Time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7609">
      <w:marLeft w:val="0"/>
      <w:marRight w:val="0"/>
      <w:marTop w:val="0"/>
      <w:marBottom w:val="0"/>
      <w:divBdr>
        <w:top w:val="none" w:sz="0" w:space="0" w:color="auto"/>
        <w:left w:val="none" w:sz="0" w:space="0" w:color="auto"/>
        <w:bottom w:val="none" w:sz="0" w:space="0" w:color="auto"/>
        <w:right w:val="none" w:sz="0" w:space="0" w:color="auto"/>
      </w:divBdr>
      <w:divsChild>
        <w:div w:id="1264264337">
          <w:marLeft w:val="0"/>
          <w:marRight w:val="0"/>
          <w:marTop w:val="0"/>
          <w:marBottom w:val="0"/>
          <w:divBdr>
            <w:top w:val="none" w:sz="0" w:space="0" w:color="auto"/>
            <w:left w:val="none" w:sz="0" w:space="0" w:color="auto"/>
            <w:bottom w:val="none" w:sz="0" w:space="0" w:color="auto"/>
            <w:right w:val="none" w:sz="0" w:space="0" w:color="auto"/>
          </w:divBdr>
        </w:div>
        <w:div w:id="1661350446">
          <w:marLeft w:val="0"/>
          <w:marRight w:val="0"/>
          <w:marTop w:val="0"/>
          <w:marBottom w:val="0"/>
          <w:divBdr>
            <w:top w:val="none" w:sz="0" w:space="0" w:color="auto"/>
            <w:left w:val="none" w:sz="0" w:space="0" w:color="auto"/>
            <w:bottom w:val="none" w:sz="0" w:space="0" w:color="auto"/>
            <w:right w:val="none" w:sz="0" w:space="0" w:color="auto"/>
          </w:divBdr>
        </w:div>
      </w:divsChild>
    </w:div>
    <w:div w:id="1190341053">
      <w:marLeft w:val="0"/>
      <w:marRight w:val="0"/>
      <w:marTop w:val="0"/>
      <w:marBottom w:val="0"/>
      <w:divBdr>
        <w:top w:val="none" w:sz="0" w:space="0" w:color="auto"/>
        <w:left w:val="none" w:sz="0" w:space="0" w:color="auto"/>
        <w:bottom w:val="none" w:sz="0" w:space="0" w:color="auto"/>
        <w:right w:val="none" w:sz="0" w:space="0" w:color="auto"/>
      </w:divBdr>
      <w:divsChild>
        <w:div w:id="590509338">
          <w:marLeft w:val="0"/>
          <w:marRight w:val="0"/>
          <w:marTop w:val="0"/>
          <w:marBottom w:val="0"/>
          <w:divBdr>
            <w:top w:val="none" w:sz="0" w:space="0" w:color="auto"/>
            <w:left w:val="none" w:sz="0" w:space="0" w:color="auto"/>
            <w:bottom w:val="none" w:sz="0" w:space="0" w:color="auto"/>
            <w:right w:val="none" w:sz="0" w:space="0" w:color="auto"/>
          </w:divBdr>
        </w:div>
        <w:div w:id="540627088">
          <w:marLeft w:val="0"/>
          <w:marRight w:val="0"/>
          <w:marTop w:val="0"/>
          <w:marBottom w:val="0"/>
          <w:divBdr>
            <w:top w:val="none" w:sz="0" w:space="0" w:color="auto"/>
            <w:left w:val="none" w:sz="0" w:space="0" w:color="auto"/>
            <w:bottom w:val="none" w:sz="0" w:space="0" w:color="auto"/>
            <w:right w:val="none" w:sz="0" w:space="0" w:color="auto"/>
          </w:divBdr>
        </w:div>
      </w:divsChild>
    </w:div>
    <w:div w:id="1561818738">
      <w:marLeft w:val="0"/>
      <w:marRight w:val="0"/>
      <w:marTop w:val="0"/>
      <w:marBottom w:val="0"/>
      <w:divBdr>
        <w:top w:val="none" w:sz="0" w:space="0" w:color="auto"/>
        <w:left w:val="none" w:sz="0" w:space="0" w:color="auto"/>
        <w:bottom w:val="none" w:sz="0" w:space="0" w:color="auto"/>
        <w:right w:val="none" w:sz="0" w:space="0" w:color="auto"/>
      </w:divBdr>
      <w:divsChild>
        <w:div w:id="866530967">
          <w:marLeft w:val="0"/>
          <w:marRight w:val="0"/>
          <w:marTop w:val="0"/>
          <w:marBottom w:val="0"/>
          <w:divBdr>
            <w:top w:val="none" w:sz="0" w:space="0" w:color="auto"/>
            <w:left w:val="none" w:sz="0" w:space="0" w:color="auto"/>
            <w:bottom w:val="none" w:sz="0" w:space="0" w:color="auto"/>
            <w:right w:val="none" w:sz="0" w:space="0" w:color="auto"/>
          </w:divBdr>
        </w:div>
      </w:divsChild>
    </w:div>
    <w:div w:id="1568880552">
      <w:marLeft w:val="0"/>
      <w:marRight w:val="0"/>
      <w:marTop w:val="0"/>
      <w:marBottom w:val="0"/>
      <w:divBdr>
        <w:top w:val="none" w:sz="0" w:space="0" w:color="auto"/>
        <w:left w:val="none" w:sz="0" w:space="0" w:color="auto"/>
        <w:bottom w:val="none" w:sz="0" w:space="0" w:color="auto"/>
        <w:right w:val="none" w:sz="0" w:space="0" w:color="auto"/>
      </w:divBdr>
      <w:divsChild>
        <w:div w:id="2108579668">
          <w:marLeft w:val="0"/>
          <w:marRight w:val="0"/>
          <w:marTop w:val="0"/>
          <w:marBottom w:val="0"/>
          <w:divBdr>
            <w:top w:val="none" w:sz="0" w:space="0" w:color="auto"/>
            <w:left w:val="none" w:sz="0" w:space="0" w:color="auto"/>
            <w:bottom w:val="none" w:sz="0" w:space="0" w:color="auto"/>
            <w:right w:val="none" w:sz="0" w:space="0" w:color="auto"/>
          </w:divBdr>
        </w:div>
        <w:div w:id="806125523">
          <w:marLeft w:val="0"/>
          <w:marRight w:val="0"/>
          <w:marTop w:val="0"/>
          <w:marBottom w:val="0"/>
          <w:divBdr>
            <w:top w:val="none" w:sz="0" w:space="0" w:color="auto"/>
            <w:left w:val="none" w:sz="0" w:space="0" w:color="auto"/>
            <w:bottom w:val="none" w:sz="0" w:space="0" w:color="auto"/>
            <w:right w:val="none" w:sz="0" w:space="0" w:color="auto"/>
          </w:divBdr>
        </w:div>
      </w:divsChild>
    </w:div>
    <w:div w:id="1770347638">
      <w:marLeft w:val="0"/>
      <w:marRight w:val="0"/>
      <w:marTop w:val="0"/>
      <w:marBottom w:val="0"/>
      <w:divBdr>
        <w:top w:val="none" w:sz="0" w:space="0" w:color="auto"/>
        <w:left w:val="none" w:sz="0" w:space="0" w:color="auto"/>
        <w:bottom w:val="none" w:sz="0" w:space="0" w:color="auto"/>
        <w:right w:val="none" w:sz="0" w:space="0" w:color="auto"/>
      </w:divBdr>
      <w:divsChild>
        <w:div w:id="247347326">
          <w:marLeft w:val="0"/>
          <w:marRight w:val="0"/>
          <w:marTop w:val="0"/>
          <w:marBottom w:val="0"/>
          <w:divBdr>
            <w:top w:val="none" w:sz="0" w:space="0" w:color="auto"/>
            <w:left w:val="none" w:sz="0" w:space="0" w:color="auto"/>
            <w:bottom w:val="none" w:sz="0" w:space="0" w:color="auto"/>
            <w:right w:val="none" w:sz="0" w:space="0" w:color="auto"/>
          </w:divBdr>
        </w:div>
        <w:div w:id="1314138464">
          <w:marLeft w:val="0"/>
          <w:marRight w:val="0"/>
          <w:marTop w:val="0"/>
          <w:marBottom w:val="0"/>
          <w:divBdr>
            <w:top w:val="none" w:sz="0" w:space="0" w:color="auto"/>
            <w:left w:val="none" w:sz="0" w:space="0" w:color="auto"/>
            <w:bottom w:val="none" w:sz="0" w:space="0" w:color="auto"/>
            <w:right w:val="none" w:sz="0" w:space="0" w:color="auto"/>
          </w:divBdr>
        </w:div>
      </w:divsChild>
    </w:div>
    <w:div w:id="2065828976">
      <w:marLeft w:val="0"/>
      <w:marRight w:val="0"/>
      <w:marTop w:val="0"/>
      <w:marBottom w:val="0"/>
      <w:divBdr>
        <w:top w:val="none" w:sz="0" w:space="0" w:color="auto"/>
        <w:left w:val="none" w:sz="0" w:space="0" w:color="auto"/>
        <w:bottom w:val="none" w:sz="0" w:space="0" w:color="auto"/>
        <w:right w:val="none" w:sz="0" w:space="0" w:color="auto"/>
      </w:divBdr>
      <w:divsChild>
        <w:div w:id="1458186005">
          <w:marLeft w:val="0"/>
          <w:marRight w:val="0"/>
          <w:marTop w:val="0"/>
          <w:marBottom w:val="0"/>
          <w:divBdr>
            <w:top w:val="none" w:sz="0" w:space="0" w:color="auto"/>
            <w:left w:val="none" w:sz="0" w:space="0" w:color="auto"/>
            <w:bottom w:val="none" w:sz="0" w:space="0" w:color="auto"/>
            <w:right w:val="none" w:sz="0" w:space="0" w:color="auto"/>
          </w:divBdr>
        </w:div>
        <w:div w:id="1876194152">
          <w:marLeft w:val="0"/>
          <w:marRight w:val="0"/>
          <w:marTop w:val="0"/>
          <w:marBottom w:val="0"/>
          <w:divBdr>
            <w:top w:val="none" w:sz="0" w:space="0" w:color="auto"/>
            <w:left w:val="none" w:sz="0" w:space="0" w:color="auto"/>
            <w:bottom w:val="none" w:sz="0" w:space="0" w:color="auto"/>
            <w:right w:val="none" w:sz="0" w:space="0" w:color="auto"/>
          </w:divBdr>
        </w:div>
      </w:divsChild>
    </w:div>
    <w:div w:id="2085452844">
      <w:marLeft w:val="0"/>
      <w:marRight w:val="0"/>
      <w:marTop w:val="0"/>
      <w:marBottom w:val="0"/>
      <w:divBdr>
        <w:top w:val="none" w:sz="0" w:space="0" w:color="auto"/>
        <w:left w:val="none" w:sz="0" w:space="0" w:color="auto"/>
        <w:bottom w:val="none" w:sz="0" w:space="0" w:color="auto"/>
        <w:right w:val="none" w:sz="0" w:space="0" w:color="auto"/>
      </w:divBdr>
      <w:divsChild>
        <w:div w:id="1178083411">
          <w:marLeft w:val="0"/>
          <w:marRight w:val="0"/>
          <w:marTop w:val="0"/>
          <w:marBottom w:val="0"/>
          <w:divBdr>
            <w:top w:val="none" w:sz="0" w:space="0" w:color="auto"/>
            <w:left w:val="none" w:sz="0" w:space="0" w:color="auto"/>
            <w:bottom w:val="none" w:sz="0" w:space="0" w:color="auto"/>
            <w:right w:val="none" w:sz="0" w:space="0" w:color="auto"/>
          </w:divBdr>
        </w:div>
        <w:div w:id="385253345">
          <w:marLeft w:val="0"/>
          <w:marRight w:val="0"/>
          <w:marTop w:val="0"/>
          <w:marBottom w:val="0"/>
          <w:divBdr>
            <w:top w:val="none" w:sz="0" w:space="0" w:color="auto"/>
            <w:left w:val="none" w:sz="0" w:space="0" w:color="auto"/>
            <w:bottom w:val="none" w:sz="0" w:space="0" w:color="auto"/>
            <w:right w:val="none" w:sz="0" w:space="0" w:color="auto"/>
          </w:divBdr>
        </w:div>
      </w:divsChild>
    </w:div>
    <w:div w:id="2145927500">
      <w:marLeft w:val="0"/>
      <w:marRight w:val="0"/>
      <w:marTop w:val="0"/>
      <w:marBottom w:val="0"/>
      <w:divBdr>
        <w:top w:val="none" w:sz="0" w:space="0" w:color="auto"/>
        <w:left w:val="none" w:sz="0" w:space="0" w:color="auto"/>
        <w:bottom w:val="none" w:sz="0" w:space="0" w:color="auto"/>
        <w:right w:val="none" w:sz="0" w:space="0" w:color="auto"/>
      </w:divBdr>
      <w:divsChild>
        <w:div w:id="2331979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user-guid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2CBF57D-8F10-4AB1-A13C-A6B8C41B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user-guide.dotm</Template>
  <TotalTime>594</TotalTime>
  <Pages>7</Pages>
  <Words>2089</Words>
  <Characters>11911</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Building the SheafSystem on Windows</vt:lpstr>
      <vt:lpstr>Copyright Notice</vt:lpstr>
      <vt:lpstr>Platform</vt:lpstr>
      <vt:lpstr>Software Prerequisites</vt:lpstr>
      <vt:lpstr>Building and installing the SheafSystem</vt:lpstr>
      <vt:lpstr>    Extract the package in a directory of your choice.</vt:lpstr>
      <vt:lpstr>    Configure with CMake</vt:lpstr>
      <vt:lpstr>    Set the CMAKE_ variables</vt:lpstr>
      <vt:lpstr>    Set the SHEAFSYSTEM_ variables. </vt:lpstr>
      <vt:lpstr>    Set the PREREQ_ variables. </vt:lpstr>
      <vt:lpstr>    Configure and generate</vt:lpstr>
      <vt:lpstr>    Build and install</vt:lpstr>
      <vt:lpstr>Building bindings for Java, C# and Python</vt:lpstr>
      <vt:lpstr>    Software Prerequisites</vt:lpstr>
      <vt:lpstr>    Building and installing the prerequisites</vt:lpstr>
      <vt:lpstr>    Building and installing vtk</vt:lpstr>
      <vt:lpstr>        Extract the package in a directory of your choice.</vt:lpstr>
      <vt:lpstr>        Remove the build folder</vt:lpstr>
      <vt:lpstr>        Configure with CMake</vt:lpstr>
      <vt:lpstr>        Build and install the shared-debug configuration</vt:lpstr>
      <vt:lpstr>        Build and install the shared-release configuration</vt:lpstr>
      <vt:lpstr>        Build and install the shared-relwithdebinfo configuration</vt:lpstr>
      <vt:lpstr>        Build and install the static libraries (optional)</vt:lpstr>
      <vt:lpstr>    Building and installing the bindings</vt:lpstr>
    </vt:vector>
  </TitlesOfParts>
  <Company>Limit Point Systems Inc</Company>
  <LinksUpToDate>false</LinksUpToDate>
  <CharactersWithSpaces>13973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the SheafSystem on Windows</dc:title>
  <dc:creator>David M. Butler</dc:creator>
  <cp:lastModifiedBy>David M. Butler</cp:lastModifiedBy>
  <cp:revision>33</cp:revision>
  <dcterms:created xsi:type="dcterms:W3CDTF">2015-04-12T16:55:00Z</dcterms:created>
  <dcterms:modified xsi:type="dcterms:W3CDTF">2016-07-26T18:13:00Z</dcterms:modified>
</cp:coreProperties>
</file>